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913" w:rsidRPr="00B31913" w:rsidRDefault="00B31913" w:rsidP="000820CD">
      <w:r w:rsidRPr="00B31913">
        <w:t>Microsoft</w:t>
      </w:r>
      <w:r w:rsidR="00952C95" w:rsidRPr="00952C95">
        <w:rPr>
          <w:position w:val="6"/>
          <w:vertAlign w:val="superscript"/>
        </w:rPr>
        <w:t>®</w:t>
      </w:r>
      <w:r w:rsidR="00952C95">
        <w:rPr>
          <w:position w:val="6"/>
          <w:vertAlign w:val="superscript"/>
        </w:rPr>
        <w:t xml:space="preserve"> </w:t>
      </w:r>
      <w:r w:rsidR="000A3EC6">
        <w:t>Silverlight</w:t>
      </w:r>
      <w:r w:rsidR="00952C95" w:rsidRPr="00952C95">
        <w:rPr>
          <w:position w:val="6"/>
          <w:sz w:val="28"/>
          <w:szCs w:val="28"/>
          <w:vertAlign w:val="superscript"/>
        </w:rPr>
        <w:t>™</w:t>
      </w:r>
      <w:r w:rsidRPr="00B31913">
        <w:t xml:space="preserve"> </w:t>
      </w:r>
    </w:p>
    <w:p w:rsidR="00B31913" w:rsidRPr="00B31913" w:rsidRDefault="000A3EC6" w:rsidP="000820CD">
      <w:r>
        <w:t xml:space="preserve">Silverlight 2 </w:t>
      </w:r>
      <w:r w:rsidR="009B7FE3">
        <w:t>Data and Communications</w:t>
      </w:r>
    </w:p>
    <w:p w:rsidR="00197A59" w:rsidRDefault="00197A59" w:rsidP="000820CD">
      <w:pPr>
        <w:pStyle w:val="ListParagraph"/>
      </w:pPr>
    </w:p>
    <w:p w:rsidR="005B0181" w:rsidRPr="00623168" w:rsidRDefault="00366435" w:rsidP="000820CD">
      <w:pPr>
        <w:pStyle w:val="ListParagraph"/>
      </w:pPr>
      <w:r>
        <w:t>Concepts in building Connected Applications with Silverlight 2</w:t>
      </w:r>
    </w:p>
    <w:p w:rsidR="00B31913" w:rsidRPr="00B31913" w:rsidRDefault="00B31913" w:rsidP="000820CD"/>
    <w:p w:rsidR="00B31913" w:rsidRPr="00B31913" w:rsidRDefault="00B31913" w:rsidP="000820CD"/>
    <w:p w:rsidR="004258E6" w:rsidRDefault="004258E6" w:rsidP="000820CD"/>
    <w:p w:rsidR="00623168" w:rsidRDefault="00623168" w:rsidP="000820CD"/>
    <w:p w:rsidR="00323B2D" w:rsidRDefault="00774F11" w:rsidP="000820CD">
      <w:pPr>
        <w:rPr>
          <w:rFonts w:ascii="Arial" w:eastAsia="MS Mincho" w:hAnsi="Arial"/>
          <w:sz w:val="16"/>
          <w:szCs w:val="16"/>
          <w:lang w:eastAsia="ja-JP"/>
        </w:rPr>
      </w:pPr>
      <w:r>
        <w:rPr>
          <w:noProof/>
          <w:lang w:eastAsia="zh-CN"/>
        </w:rPr>
        <w:drawing>
          <wp:inline distT="0" distB="0" distL="0" distR="0">
            <wp:extent cx="8963108" cy="2538374"/>
            <wp:effectExtent l="19050" t="0" r="944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8963759" cy="2538558"/>
                    </a:xfrm>
                    <a:prstGeom prst="rect">
                      <a:avLst/>
                    </a:prstGeom>
                    <a:noFill/>
                    <a:ln w="9525">
                      <a:noFill/>
                      <a:miter lim="800000"/>
                      <a:headEnd/>
                      <a:tailEnd/>
                    </a:ln>
                  </pic:spPr>
                </pic:pic>
              </a:graphicData>
            </a:graphic>
          </wp:inline>
        </w:drawing>
      </w:r>
      <w:r w:rsidR="00323B2D">
        <w:br w:type="page"/>
      </w:r>
    </w:p>
    <w:p w:rsidR="00323B2D" w:rsidRPr="00F110B7" w:rsidRDefault="00323B2D" w:rsidP="000820CD">
      <w:pPr>
        <w:pStyle w:val="Legalese"/>
      </w:pPr>
      <w:r w:rsidRPr="00F110B7">
        <w:lastRenderedPageBreak/>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w:t>
      </w:r>
      <w:r>
        <w:t>is the</w:t>
      </w:r>
      <w:r w:rsidRPr="00F110B7">
        <w:t xml:space="preserv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323B2D" w:rsidRPr="00F110B7" w:rsidRDefault="00323B2D" w:rsidP="000820CD">
      <w:pPr>
        <w:pStyle w:val="Legalese"/>
      </w:pPr>
      <w:r w:rsidRPr="00F110B7">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323B2D" w:rsidRPr="00F110B7" w:rsidRDefault="00323B2D" w:rsidP="000820CD">
      <w:pPr>
        <w:pStyle w:val="Legalese"/>
      </w:pPr>
      <w:r w:rsidRPr="00F110B7">
        <w:t xml:space="preserve">Microsoft may have patents, patent applications, trademarks, copyrights, or other intellectual property rights covering subject matter in this document. </w:t>
      </w:r>
      <w:r>
        <w:t xml:space="preserve">Unless </w:t>
      </w:r>
      <w:r w:rsidRPr="00F110B7">
        <w:t>expressly provided in any written license agreement from Microsoft, the furnishing of this document does not give you any license to these patents, trademarks, copyrights, or other intellectual property.</w:t>
      </w:r>
    </w:p>
    <w:p w:rsidR="00323B2D" w:rsidRPr="00F110B7" w:rsidRDefault="000A3EC6" w:rsidP="000820CD">
      <w:pPr>
        <w:pStyle w:val="Legalese"/>
      </w:pPr>
      <w:r>
        <w:t xml:space="preserve">Copyright © </w:t>
      </w:r>
      <w:r w:rsidR="00323B2D" w:rsidRPr="00F110B7">
        <w:t>200</w:t>
      </w:r>
      <w:r>
        <w:t>8</w:t>
      </w:r>
      <w:r w:rsidR="00323B2D" w:rsidRPr="00F110B7">
        <w:t xml:space="preserve"> Microsoft Corporation. All rights reserved.</w:t>
      </w:r>
    </w:p>
    <w:p w:rsidR="00323B2D" w:rsidRPr="00F110B7" w:rsidRDefault="00323B2D" w:rsidP="000820CD">
      <w:pPr>
        <w:pStyle w:val="Legalese"/>
      </w:pPr>
      <w:r w:rsidRPr="00F110B7">
        <w:t xml:space="preserve">Microsoft </w:t>
      </w:r>
      <w:proofErr w:type="gramStart"/>
      <w:r w:rsidRPr="00F110B7">
        <w:t>are</w:t>
      </w:r>
      <w:proofErr w:type="gramEnd"/>
      <w:r w:rsidRPr="00F110B7">
        <w:t xml:space="preserve"> either registered trademarks or trademarks of Microsoft Corporation in the </w:t>
      </w:r>
      <w:smartTag w:uri="urn:schemas-microsoft-com:office:smarttags" w:element="place">
        <w:smartTag w:uri="urn:schemas-microsoft-com:office:smarttags" w:element="country-region">
          <w:r w:rsidRPr="00F110B7">
            <w:t>United States</w:t>
          </w:r>
        </w:smartTag>
      </w:smartTag>
      <w:r w:rsidRPr="00F110B7">
        <w:t xml:space="preserve"> and/or other countries.</w:t>
      </w:r>
    </w:p>
    <w:p w:rsidR="00323B2D" w:rsidRPr="00F110B7" w:rsidRDefault="00323B2D" w:rsidP="000820CD">
      <w:pPr>
        <w:pStyle w:val="Legalese"/>
      </w:pPr>
      <w:r w:rsidRPr="00F110B7">
        <w:t>The names of actual companies and products mentioned herein may be the trademarks of their respective owners.</w:t>
      </w:r>
    </w:p>
    <w:p w:rsidR="00323B2D" w:rsidRPr="00EF18BB" w:rsidRDefault="00323B2D" w:rsidP="000820CD">
      <w:pPr>
        <w:pStyle w:val="Subtitle"/>
        <w:rPr>
          <w:rStyle w:val="SubtleEmphasis"/>
          <w:rFonts w:ascii="Arial" w:hAnsi="Arial" w:cs="Arial"/>
          <w:sz w:val="16"/>
        </w:rPr>
      </w:pPr>
      <w:r w:rsidRPr="00EF18BB">
        <w:rPr>
          <w:rStyle w:val="SubtleEmphasis"/>
          <w:rFonts w:ascii="Arial" w:hAnsi="Arial" w:cs="Arial"/>
          <w:sz w:val="16"/>
        </w:rPr>
        <w:t>Version 1.0</w:t>
      </w:r>
    </w:p>
    <w:p w:rsidR="00323B2D" w:rsidRDefault="00323B2D" w:rsidP="000820CD">
      <w:r>
        <w:br w:type="page"/>
      </w:r>
    </w:p>
    <w:tbl>
      <w:tblPr>
        <w:tblW w:w="0" w:type="auto"/>
        <w:tblLook w:val="01E0"/>
      </w:tblPr>
      <w:tblGrid>
        <w:gridCol w:w="14616"/>
      </w:tblGrid>
      <w:tr w:rsidR="000820CD" w:rsidRPr="0034022C" w:rsidTr="00DF0EB3">
        <w:tc>
          <w:tcPr>
            <w:tcW w:w="14616" w:type="dxa"/>
            <w:shd w:val="clear" w:color="auto" w:fill="0C0C0C"/>
          </w:tcPr>
          <w:p w:rsidR="000820CD" w:rsidRPr="0034022C" w:rsidRDefault="000820CD" w:rsidP="0034022C">
            <w:pPr>
              <w:rPr>
                <w:sz w:val="36"/>
                <w:szCs w:val="36"/>
              </w:rPr>
            </w:pPr>
            <w:r w:rsidRPr="0034022C">
              <w:rPr>
                <w:sz w:val="36"/>
                <w:szCs w:val="36"/>
              </w:rPr>
              <w:lastRenderedPageBreak/>
              <w:t>Introduction</w:t>
            </w:r>
          </w:p>
        </w:tc>
      </w:tr>
    </w:tbl>
    <w:p w:rsidR="000820CD" w:rsidRDefault="000820CD" w:rsidP="000820CD"/>
    <w:p w:rsidR="000820CD" w:rsidRDefault="000820CD" w:rsidP="000820CD">
      <w:r w:rsidRPr="00E55722">
        <w:t>Estimated Time to Completion</w:t>
      </w:r>
      <w:r>
        <w:t>: 01:30</w:t>
      </w:r>
    </w:p>
    <w:p w:rsidR="000820CD" w:rsidRDefault="000820CD" w:rsidP="000820CD"/>
    <w:p w:rsidR="000820CD" w:rsidRDefault="009B7FE3" w:rsidP="000820CD">
      <w:r w:rsidRPr="0082643B">
        <w:t xml:space="preserve">In this hands-on lab, you will look </w:t>
      </w:r>
      <w:r>
        <w:t xml:space="preserve">at using a variety of remote data sources and communication techniques to retrieve data for a Silverlight application. You will consume WCF web services and use the </w:t>
      </w:r>
      <w:proofErr w:type="spellStart"/>
      <w:r>
        <w:t>WebClient</w:t>
      </w:r>
      <w:proofErr w:type="spellEnd"/>
      <w:r>
        <w:t xml:space="preserve">, Downloader, and </w:t>
      </w:r>
      <w:proofErr w:type="spellStart"/>
      <w:r>
        <w:t>WebRequest</w:t>
      </w:r>
      <w:proofErr w:type="spellEnd"/>
      <w:r>
        <w:t xml:space="preserve"> classes to fetch data, as well as use the data binding and LINQ to XML features in Silverlight 2. Finally, you will also have the opportunity to work with the ADO.NET Data Services and feed syndication support provided by the ASP.NET Extensions Preview.</w:t>
      </w:r>
    </w:p>
    <w:p w:rsidR="009B7FE3" w:rsidRPr="00EC7DAF" w:rsidRDefault="009B7FE3" w:rsidP="000820CD"/>
    <w:p w:rsidR="000820CD" w:rsidRDefault="000820CD" w:rsidP="000820CD">
      <w:r>
        <w:t xml:space="preserve">The </w:t>
      </w:r>
      <w:r w:rsidRPr="00EC7DAF">
        <w:t>lab is not designed to be worked through from start to finish. It is structured as a series of practical ‘how to’ exercises, illustrating certain techniques. You are encouraged to explore and experiment. Think of an example you’d like to build, and use the instructions in this lab as stepping stones to that goal.</w:t>
      </w:r>
    </w:p>
    <w:p w:rsidR="000820CD" w:rsidRDefault="000820CD" w:rsidP="000820CD"/>
    <w:p w:rsidR="000820CD" w:rsidRDefault="000820CD" w:rsidP="000820CD">
      <w:r>
        <w:t xml:space="preserve">The content for this lab is based on the </w:t>
      </w:r>
      <w:r w:rsidRPr="00A0510A">
        <w:rPr>
          <w:b/>
        </w:rPr>
        <w:t>Beta 1</w:t>
      </w:r>
      <w:r>
        <w:t xml:space="preserve"> release of Silverlight 2. This is a preliminary release that does not represent the final feature set or functionality. </w:t>
      </w:r>
    </w:p>
    <w:p w:rsidR="000820CD" w:rsidRPr="00EC7DAF" w:rsidRDefault="000820CD" w:rsidP="000820CD"/>
    <w:p w:rsidR="000820CD" w:rsidRDefault="000820CD" w:rsidP="000820CD"/>
    <w:p w:rsidR="000820CD" w:rsidRDefault="000820CD" w:rsidP="000820CD"/>
    <w:p w:rsidR="000820CD" w:rsidRPr="0082643B" w:rsidRDefault="000820CD" w:rsidP="000820CD"/>
    <w:p w:rsidR="000820CD" w:rsidRPr="0082643B" w:rsidRDefault="000820CD" w:rsidP="000820CD"/>
    <w:p w:rsidR="000820CD" w:rsidRPr="0082643B" w:rsidRDefault="000820CD" w:rsidP="000820CD">
      <w:r w:rsidRPr="0082643B">
        <w:br w:type="page"/>
      </w:r>
    </w:p>
    <w:p w:rsidR="00366435" w:rsidRPr="0082643B" w:rsidRDefault="00366435" w:rsidP="00366435">
      <w:pPr>
        <w:pStyle w:val="Title"/>
      </w:pPr>
      <w:bookmarkStart w:id="0" w:name="_Toc191882133"/>
      <w:r>
        <w:lastRenderedPageBreak/>
        <w:t xml:space="preserve">Basic Communications </w:t>
      </w:r>
      <w:proofErr w:type="gramStart"/>
      <w:r>
        <w:t>With</w:t>
      </w:r>
      <w:proofErr w:type="gramEnd"/>
      <w:r>
        <w:t xml:space="preserve"> </w:t>
      </w:r>
      <w:proofErr w:type="spellStart"/>
      <w:r>
        <w:t>WebClient</w:t>
      </w:r>
      <w:proofErr w:type="spellEnd"/>
      <w:r>
        <w:t xml:space="preserve"> and </w:t>
      </w:r>
      <w:proofErr w:type="spellStart"/>
      <w:r>
        <w:t>WebRequest</w:t>
      </w:r>
      <w:bookmarkEnd w:id="0"/>
      <w:proofErr w:type="spellEnd"/>
    </w:p>
    <w:p w:rsidR="00366435" w:rsidRDefault="00366435" w:rsidP="00366435">
      <w:r>
        <w:t xml:space="preserve">Silverlight 2 includes a number of classes you can use to communicate with a remote server. These include the </w:t>
      </w:r>
      <w:proofErr w:type="spellStart"/>
      <w:r>
        <w:t>WebClient</w:t>
      </w:r>
      <w:proofErr w:type="spellEnd"/>
      <w:r>
        <w:t xml:space="preserve"> and </w:t>
      </w:r>
      <w:proofErr w:type="spellStart"/>
      <w:r>
        <w:t>WebRequest</w:t>
      </w:r>
      <w:proofErr w:type="spellEnd"/>
      <w:r>
        <w:t xml:space="preserve"> classes. We will use the </w:t>
      </w:r>
      <w:proofErr w:type="spellStart"/>
      <w:r>
        <w:t>WebClient</w:t>
      </w:r>
      <w:proofErr w:type="spellEnd"/>
      <w:r>
        <w:t xml:space="preserve"> and </w:t>
      </w:r>
      <w:proofErr w:type="spellStart"/>
      <w:r>
        <w:t>WebRequest</w:t>
      </w:r>
      <w:proofErr w:type="spellEnd"/>
      <w:r>
        <w:t xml:space="preserve"> classes in this exercise to retrieve the current time on the web server. </w:t>
      </w:r>
    </w:p>
    <w:p w:rsidR="00366435" w:rsidRPr="00DD6790" w:rsidRDefault="00366435" w:rsidP="00366435">
      <w:r>
        <w:t xml:space="preserve">Please note that all communication APIs in Silverlight are asynchronous by design. </w:t>
      </w:r>
      <w:r w:rsidRPr="00DD6790">
        <w:t xml:space="preserve">You generally ask a component, like a </w:t>
      </w:r>
      <w:proofErr w:type="spellStart"/>
      <w:r w:rsidRPr="00DD6790">
        <w:t>WebClient</w:t>
      </w:r>
      <w:proofErr w:type="spellEnd"/>
      <w:r w:rsidRPr="00DD6790">
        <w:t xml:space="preserve"> object, to download a resource from the server. The component will fire an event when it has finished retrieving the resource. </w:t>
      </w:r>
      <w:r>
        <w:t xml:space="preserve">Web service calls are also asynchronous. </w:t>
      </w:r>
    </w:p>
    <w:p w:rsidR="00366435" w:rsidRPr="00E073B0" w:rsidRDefault="00366435" w:rsidP="00366435">
      <w:pPr>
        <w:pStyle w:val="ListParagraph"/>
      </w:pPr>
    </w:p>
    <w:p w:rsidR="00366435" w:rsidRDefault="00366435" w:rsidP="00366435">
      <w:pPr>
        <w:pStyle w:val="Heading1"/>
      </w:pPr>
      <w:proofErr w:type="spellStart"/>
      <w:r>
        <w:t>WebClient</w:t>
      </w:r>
      <w:proofErr w:type="spellEnd"/>
    </w:p>
    <w:p w:rsidR="00366435" w:rsidRPr="00245700" w:rsidRDefault="00366435" w:rsidP="00366435">
      <w:r>
        <w:t xml:space="preserve">The </w:t>
      </w:r>
      <w:proofErr w:type="spellStart"/>
      <w:r>
        <w:t>WebClient</w:t>
      </w:r>
      <w:proofErr w:type="spellEnd"/>
      <w:r>
        <w:t xml:space="preserve"> class offers one of the simplest APIs for remote communication. </w:t>
      </w:r>
    </w:p>
    <w:p w:rsidR="00366435" w:rsidRDefault="00366435" w:rsidP="008E2AC2">
      <w:pPr>
        <w:pStyle w:val="ListParagraph"/>
        <w:numPr>
          <w:ilvl w:val="0"/>
          <w:numId w:val="2"/>
        </w:numPr>
        <w:spacing w:before="100" w:beforeAutospacing="1" w:after="120"/>
      </w:pPr>
      <w:r>
        <w:t xml:space="preserve">Create a new Silverlight project in Visual Studio 2008 named </w:t>
      </w:r>
      <w:proofErr w:type="spellStart"/>
      <w:r>
        <w:t>BasicCommunication</w:t>
      </w:r>
      <w:proofErr w:type="spellEnd"/>
      <w:r>
        <w:t xml:space="preserve">. Let Visual Studio create an associated web project. </w:t>
      </w:r>
    </w:p>
    <w:p w:rsidR="00366435" w:rsidRDefault="00366435" w:rsidP="008E2AC2">
      <w:pPr>
        <w:pStyle w:val="ListParagraph"/>
        <w:numPr>
          <w:ilvl w:val="0"/>
          <w:numId w:val="2"/>
        </w:numPr>
        <w:spacing w:before="100" w:beforeAutospacing="1" w:after="120"/>
      </w:pPr>
      <w:r>
        <w:t xml:space="preserve">In the </w:t>
      </w:r>
      <w:proofErr w:type="spellStart"/>
      <w:r>
        <w:t>Page.xaml</w:t>
      </w:r>
      <w:proofErr w:type="spellEnd"/>
      <w:r>
        <w:t xml:space="preserve"> file, replace the default &lt;Grid&gt; element with this Canvas and its </w:t>
      </w:r>
      <w:proofErr w:type="spellStart"/>
      <w:r>
        <w:t>TextBlock</w:t>
      </w:r>
      <w:proofErr w:type="spellEnd"/>
      <w:r>
        <w:t xml:space="preserve"> child element</w:t>
      </w:r>
    </w:p>
    <w:p w:rsidR="00366435" w:rsidRDefault="00366435" w:rsidP="00366435">
      <w:pPr>
        <w:pStyle w:val="Code"/>
      </w:pPr>
      <w:r>
        <w:t>&lt;</w:t>
      </w:r>
      <w:r>
        <w:rPr>
          <w:color w:val="A31515"/>
        </w:rPr>
        <w:t>Canvas</w:t>
      </w:r>
      <w:r>
        <w:rPr>
          <w:color w:val="FF0000"/>
        </w:rPr>
        <w:t xml:space="preserve"> x</w:t>
      </w:r>
      <w:r>
        <w:t>:</w:t>
      </w:r>
      <w:r>
        <w:rPr>
          <w:color w:val="FF0000"/>
        </w:rPr>
        <w:t>Name</w:t>
      </w:r>
      <w:r>
        <w:t>="LayoutRoot"</w:t>
      </w:r>
      <w:r>
        <w:rPr>
          <w:color w:val="FF0000"/>
        </w:rPr>
        <w:t xml:space="preserve"> Background</w:t>
      </w:r>
      <w:r>
        <w:t>="White"&gt;</w:t>
      </w:r>
    </w:p>
    <w:p w:rsidR="00366435" w:rsidRDefault="00366435" w:rsidP="00366435">
      <w:pPr>
        <w:pStyle w:val="Code"/>
        <w:rPr>
          <w:color w:val="FF0000"/>
        </w:rPr>
      </w:pPr>
      <w:r>
        <w:rPr>
          <w:color w:val="A31515"/>
        </w:rPr>
        <w:t xml:space="preserve">        </w:t>
      </w:r>
      <w:r>
        <w:t>&lt;</w:t>
      </w:r>
      <w:r>
        <w:rPr>
          <w:color w:val="A31515"/>
        </w:rPr>
        <w:t>TextBlock</w:t>
      </w:r>
      <w:r>
        <w:rPr>
          <w:color w:val="FF0000"/>
        </w:rPr>
        <w:t xml:space="preserve"> x</w:t>
      </w:r>
      <w:r>
        <w:t>:</w:t>
      </w:r>
      <w:r>
        <w:rPr>
          <w:color w:val="FF0000"/>
        </w:rPr>
        <w:t>Name</w:t>
      </w:r>
      <w:r>
        <w:t>="_serverTimeText"</w:t>
      </w:r>
      <w:r>
        <w:rPr>
          <w:color w:val="FF0000"/>
        </w:rPr>
        <w:t xml:space="preserve"> </w:t>
      </w:r>
    </w:p>
    <w:p w:rsidR="00366435" w:rsidRDefault="00366435" w:rsidP="00366435">
      <w:pPr>
        <w:pStyle w:val="Code"/>
      </w:pPr>
      <w:r>
        <w:rPr>
          <w:color w:val="FF0000"/>
        </w:rPr>
        <w:t xml:space="preserve">           Canvas.Top</w:t>
      </w:r>
      <w:r>
        <w:t>="10"</w:t>
      </w:r>
      <w:r>
        <w:rPr>
          <w:color w:val="FF0000"/>
        </w:rPr>
        <w:t xml:space="preserve"> Canvas.Left</w:t>
      </w:r>
      <w:r>
        <w:t xml:space="preserve">="10" </w:t>
      </w:r>
    </w:p>
    <w:p w:rsidR="00366435" w:rsidRDefault="00366435" w:rsidP="00366435">
      <w:pPr>
        <w:pStyle w:val="Code"/>
      </w:pPr>
      <w:r>
        <w:t xml:space="preserve">          </w:t>
      </w:r>
      <w:r>
        <w:rPr>
          <w:color w:val="FF0000"/>
        </w:rPr>
        <w:t xml:space="preserve"> Width</w:t>
      </w:r>
      <w:r>
        <w:t>="400"</w:t>
      </w:r>
      <w:r>
        <w:rPr>
          <w:color w:val="FF0000"/>
        </w:rPr>
        <w:t xml:space="preserve"> Height</w:t>
      </w:r>
      <w:r>
        <w:t>="300"</w:t>
      </w:r>
      <w:r>
        <w:rPr>
          <w:color w:val="FF0000"/>
        </w:rPr>
        <w:t xml:space="preserve"> Text</w:t>
      </w:r>
      <w:r>
        <w:t>="Hello"</w:t>
      </w:r>
    </w:p>
    <w:p w:rsidR="00366435" w:rsidRDefault="00366435" w:rsidP="00366435">
      <w:pPr>
        <w:pStyle w:val="Code"/>
      </w:pPr>
      <w:r>
        <w:t xml:space="preserve">          </w:t>
      </w:r>
      <w:r>
        <w:rPr>
          <w:color w:val="FF0000"/>
        </w:rPr>
        <w:t xml:space="preserve"> FontSize</w:t>
      </w:r>
      <w:r>
        <w:t>="52"</w:t>
      </w:r>
      <w:r>
        <w:rPr>
          <w:color w:val="FF0000"/>
        </w:rPr>
        <w:t xml:space="preserve"> TextAlignment</w:t>
      </w:r>
      <w:r>
        <w:t>="Center"</w:t>
      </w:r>
    </w:p>
    <w:p w:rsidR="00366435" w:rsidRDefault="00366435" w:rsidP="00366435">
      <w:pPr>
        <w:pStyle w:val="Code"/>
      </w:pPr>
      <w:r>
        <w:t xml:space="preserve">          </w:t>
      </w:r>
      <w:r>
        <w:rPr>
          <w:color w:val="FF0000"/>
        </w:rPr>
        <w:t xml:space="preserve"> VerticalAlignment</w:t>
      </w:r>
      <w:r>
        <w:t>="Center" /&gt;</w:t>
      </w:r>
    </w:p>
    <w:p w:rsidR="00366435" w:rsidRPr="00F714BA" w:rsidRDefault="00366435" w:rsidP="00366435">
      <w:pPr>
        <w:pStyle w:val="Code"/>
        <w:rPr>
          <w:rFonts w:ascii="Lucida Console" w:hAnsi="Lucida Console"/>
        </w:rPr>
      </w:pPr>
      <w:r w:rsidRPr="00F714BA">
        <w:t>&lt;/</w:t>
      </w:r>
      <w:r w:rsidRPr="00F714BA">
        <w:rPr>
          <w:color w:val="A31515"/>
        </w:rPr>
        <w:t>Canvas</w:t>
      </w:r>
      <w:r w:rsidRPr="00F714BA">
        <w:t>&gt;</w:t>
      </w:r>
    </w:p>
    <w:p w:rsidR="00366435" w:rsidRDefault="00366435" w:rsidP="008E2AC2">
      <w:pPr>
        <w:pStyle w:val="ListParagraph"/>
        <w:numPr>
          <w:ilvl w:val="0"/>
          <w:numId w:val="2"/>
        </w:numPr>
        <w:spacing w:before="100" w:beforeAutospacing="1" w:after="120"/>
      </w:pPr>
      <w:r>
        <w:t xml:space="preserve">Right-click the </w:t>
      </w:r>
      <w:proofErr w:type="spellStart"/>
      <w:r>
        <w:t>BasicCommunication_Web</w:t>
      </w:r>
      <w:proofErr w:type="spellEnd"/>
      <w:r>
        <w:t xml:space="preserve"> project and select “Add New Item”. Select “Generic Handler” from the list of templates in the Add New Item dialog. Give the handler a name of ServerTime.ashx, and press OK to add the new handler to the web project. </w:t>
      </w:r>
    </w:p>
    <w:p w:rsidR="00366435" w:rsidRDefault="00366435" w:rsidP="008E2AC2">
      <w:pPr>
        <w:pStyle w:val="ListParagraph"/>
        <w:numPr>
          <w:ilvl w:val="0"/>
          <w:numId w:val="2"/>
        </w:numPr>
        <w:spacing w:before="100" w:beforeAutospacing="1" w:after="120"/>
      </w:pPr>
      <w:r>
        <w:t xml:space="preserve">Inside the </w:t>
      </w:r>
      <w:proofErr w:type="spellStart"/>
      <w:r>
        <w:t>ProcessRequest</w:t>
      </w:r>
      <w:proofErr w:type="spellEnd"/>
      <w:r>
        <w:t xml:space="preserve"> method of the new </w:t>
      </w:r>
      <w:proofErr w:type="spellStart"/>
      <w:r>
        <w:t>ServerTime</w:t>
      </w:r>
      <w:proofErr w:type="spellEnd"/>
      <w:r>
        <w:t xml:space="preserve"> class, replace the line of code writing “Hello, World” with the following line of code. This code will send the server’s current time as the response to the HTTP request. </w:t>
      </w:r>
    </w:p>
    <w:p w:rsidR="00366435" w:rsidRDefault="00366435" w:rsidP="00366435">
      <w:pPr>
        <w:pStyle w:val="ListParagraph"/>
        <w:spacing w:before="100" w:beforeAutospacing="1" w:after="120"/>
      </w:pPr>
    </w:p>
    <w:p w:rsidR="00366435" w:rsidRDefault="00366435" w:rsidP="00366435">
      <w:pPr>
        <w:pStyle w:val="Code"/>
      </w:pPr>
      <w:r>
        <w:t>context.Response.Write(</w:t>
      </w:r>
      <w:r>
        <w:rPr>
          <w:color w:val="2B91AF"/>
        </w:rPr>
        <w:t>DateTime</w:t>
      </w:r>
      <w:r>
        <w:t>.Now.ToLongTimeString());</w:t>
      </w:r>
    </w:p>
    <w:p w:rsidR="00366435" w:rsidRDefault="00366435" w:rsidP="00366435">
      <w:pPr>
        <w:pStyle w:val="ListParagraph"/>
        <w:spacing w:before="100" w:beforeAutospacing="1" w:after="120"/>
      </w:pPr>
    </w:p>
    <w:p w:rsidR="00366435" w:rsidRDefault="00366435" w:rsidP="008E2AC2">
      <w:pPr>
        <w:pStyle w:val="ListParagraph"/>
        <w:numPr>
          <w:ilvl w:val="0"/>
          <w:numId w:val="2"/>
        </w:numPr>
        <w:spacing w:before="100" w:beforeAutospacing="1" w:after="120"/>
      </w:pPr>
      <w:r>
        <w:t xml:space="preserve">The ASP.NET </w:t>
      </w:r>
      <w:proofErr w:type="spellStart"/>
      <w:r>
        <w:t>WebDev</w:t>
      </w:r>
      <w:proofErr w:type="spellEnd"/>
      <w:r>
        <w:t xml:space="preserve"> server used for development will run the </w:t>
      </w:r>
      <w:proofErr w:type="spellStart"/>
      <w:r>
        <w:t>BasicCommunication_Web</w:t>
      </w:r>
      <w:proofErr w:type="spellEnd"/>
      <w:r>
        <w:t xml:space="preserve"> project on a random port. We need to change this behavior so we have a consistent port number.  Click on the </w:t>
      </w:r>
      <w:proofErr w:type="spellStart"/>
      <w:r>
        <w:t>BasicCommunication_Web</w:t>
      </w:r>
      <w:proofErr w:type="spellEnd"/>
      <w:r>
        <w:t xml:space="preserve"> project node in Solution Explorer and open the properties window (press F4). Change the “Use dynamic ports” property from True to False, then close the window and save the project. Click on the </w:t>
      </w:r>
      <w:proofErr w:type="spellStart"/>
      <w:r>
        <w:t>BasicCommunication_Web</w:t>
      </w:r>
      <w:proofErr w:type="spellEnd"/>
      <w:r>
        <w:t xml:space="preserve"> project node in Solution Explorer and open the properties window a second time. Now we can edit the port number, so set the port number to 8080. (</w:t>
      </w:r>
      <w:r>
        <w:rPr>
          <w:b/>
        </w:rPr>
        <w:t>Note, do not use port 80 as that is likely already in use by IIS)</w:t>
      </w:r>
    </w:p>
    <w:p w:rsidR="00366435" w:rsidRPr="00245700" w:rsidRDefault="00366435" w:rsidP="00366435">
      <w:pPr>
        <w:pStyle w:val="ListParagraph"/>
        <w:spacing w:before="100" w:beforeAutospacing="1" w:after="120" w:line="360" w:lineRule="auto"/>
        <w:jc w:val="center"/>
      </w:pPr>
      <w:r>
        <w:rPr>
          <w:noProof/>
          <w:lang w:eastAsia="zh-CN"/>
        </w:rPr>
        <w:lastRenderedPageBreak/>
        <w:drawing>
          <wp:inline distT="0" distB="0" distL="0" distR="0">
            <wp:extent cx="3479800" cy="25844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479800" cy="2584450"/>
                    </a:xfrm>
                    <a:prstGeom prst="rect">
                      <a:avLst/>
                    </a:prstGeom>
                    <a:noFill/>
                    <a:ln w="9525">
                      <a:noFill/>
                      <a:miter lim="800000"/>
                      <a:headEnd/>
                      <a:tailEnd/>
                    </a:ln>
                  </pic:spPr>
                </pic:pic>
              </a:graphicData>
            </a:graphic>
          </wp:inline>
        </w:drawing>
      </w:r>
    </w:p>
    <w:p w:rsidR="00366435" w:rsidRDefault="00366435" w:rsidP="008E2AC2">
      <w:pPr>
        <w:pStyle w:val="ListParagraph"/>
        <w:numPr>
          <w:ilvl w:val="0"/>
          <w:numId w:val="2"/>
        </w:numPr>
        <w:spacing w:before="100" w:beforeAutospacing="1" w:after="120"/>
      </w:pPr>
      <w:r>
        <w:t xml:space="preserve">Inside </w:t>
      </w:r>
      <w:proofErr w:type="spellStart"/>
      <w:r>
        <w:t>Page.xaml.cs</w:t>
      </w:r>
      <w:proofErr w:type="spellEnd"/>
      <w:r>
        <w:t xml:space="preserve">, after the constructor’s call to </w:t>
      </w:r>
      <w:proofErr w:type="spellStart"/>
      <w:r>
        <w:t>InitializeComponent</w:t>
      </w:r>
      <w:proofErr w:type="spellEnd"/>
      <w:r>
        <w:t xml:space="preserve">, add the following code. This code will start an asynchronous download of the content from our HTTP handler. (You’ll also need to include a </w:t>
      </w:r>
      <w:r w:rsidRPr="00245700">
        <w:rPr>
          <w:i/>
        </w:rPr>
        <w:t>using</w:t>
      </w:r>
      <w:r w:rsidRPr="00245700">
        <w:t xml:space="preserve"> </w:t>
      </w:r>
      <w:r>
        <w:t xml:space="preserve">statement for System.Net at the beginning of </w:t>
      </w:r>
      <w:proofErr w:type="spellStart"/>
      <w:r>
        <w:t>Page.xaml.cs</w:t>
      </w:r>
      <w:proofErr w:type="spellEnd"/>
      <w:r>
        <w:t xml:space="preserve">). </w:t>
      </w:r>
    </w:p>
    <w:p w:rsidR="00366435" w:rsidRDefault="00366435" w:rsidP="00366435">
      <w:pPr>
        <w:pStyle w:val="ListParagraph"/>
        <w:spacing w:before="100" w:beforeAutospacing="1" w:after="120"/>
      </w:pPr>
    </w:p>
    <w:p w:rsidR="00366435" w:rsidRPr="00C40408" w:rsidRDefault="00366435" w:rsidP="00366435">
      <w:pPr>
        <w:pStyle w:val="Code"/>
      </w:pPr>
      <w:r w:rsidRPr="00C40408">
        <w:t xml:space="preserve">WebClient client = </w:t>
      </w:r>
      <w:r w:rsidRPr="00C40408">
        <w:rPr>
          <w:color w:val="0000FF"/>
        </w:rPr>
        <w:t>new</w:t>
      </w:r>
      <w:r w:rsidRPr="00C40408">
        <w:t xml:space="preserve"> WebClient();</w:t>
      </w:r>
    </w:p>
    <w:p w:rsidR="00366435" w:rsidRPr="00C40408" w:rsidRDefault="00366435" w:rsidP="00366435">
      <w:pPr>
        <w:pStyle w:val="Code"/>
      </w:pPr>
      <w:r w:rsidRPr="00C40408">
        <w:t xml:space="preserve">Uri endpoint = </w:t>
      </w:r>
      <w:r w:rsidRPr="00C40408">
        <w:rPr>
          <w:color w:val="0000FF"/>
        </w:rPr>
        <w:t>new</w:t>
      </w:r>
      <w:r>
        <w:t xml:space="preserve"> </w:t>
      </w:r>
      <w:r w:rsidRPr="00C40408">
        <w:t>Uri(</w:t>
      </w:r>
      <w:r w:rsidRPr="00C40408">
        <w:rPr>
          <w:color w:val="A31515"/>
        </w:rPr>
        <w:t>"http://localhost:8080/BasicCommunication_Web/ServerTime.ashx"</w:t>
      </w:r>
      <w:r w:rsidRPr="00C40408">
        <w:t>);</w:t>
      </w:r>
    </w:p>
    <w:p w:rsidR="00366435" w:rsidRPr="00C40408" w:rsidRDefault="00366435" w:rsidP="00366435">
      <w:pPr>
        <w:pStyle w:val="Code"/>
      </w:pPr>
    </w:p>
    <w:p w:rsidR="00366435" w:rsidRDefault="00366435" w:rsidP="00366435">
      <w:pPr>
        <w:pStyle w:val="Code"/>
      </w:pPr>
      <w:r w:rsidRPr="00C40408">
        <w:t xml:space="preserve">client.DownloadStringCompleted += </w:t>
      </w:r>
      <w:r w:rsidRPr="00C40408">
        <w:rPr>
          <w:color w:val="0000FF"/>
        </w:rPr>
        <w:t>new</w:t>
      </w:r>
      <w:r>
        <w:rPr>
          <w:color w:val="0000FF"/>
        </w:rPr>
        <w:t xml:space="preserve"> </w:t>
      </w:r>
      <w:r w:rsidRPr="00C40408">
        <w:t>DownloadStringCompletedEventHandler(</w:t>
      </w:r>
    </w:p>
    <w:p w:rsidR="00366435" w:rsidRDefault="00366435" w:rsidP="00366435">
      <w:pPr>
        <w:pStyle w:val="Code"/>
      </w:pPr>
      <w:r w:rsidRPr="00C40408">
        <w:t>client_DownloadStringCompleted);</w:t>
      </w:r>
    </w:p>
    <w:p w:rsidR="00366435" w:rsidRPr="00C40408" w:rsidRDefault="00366435" w:rsidP="00366435">
      <w:pPr>
        <w:pStyle w:val="Code"/>
      </w:pPr>
    </w:p>
    <w:p w:rsidR="00366435" w:rsidRPr="00C40408" w:rsidRDefault="00366435" w:rsidP="00366435">
      <w:pPr>
        <w:pStyle w:val="Code"/>
      </w:pPr>
      <w:r w:rsidRPr="00C40408">
        <w:t>client.DownloadStringAsync(endpoint);</w:t>
      </w:r>
    </w:p>
    <w:p w:rsidR="00366435" w:rsidRDefault="00366435" w:rsidP="00366435">
      <w:pPr>
        <w:pStyle w:val="ListParagraph"/>
        <w:spacing w:before="100" w:beforeAutospacing="1" w:after="120"/>
      </w:pPr>
    </w:p>
    <w:p w:rsidR="00366435" w:rsidRDefault="00366435" w:rsidP="008E2AC2">
      <w:pPr>
        <w:pStyle w:val="ListParagraph"/>
        <w:numPr>
          <w:ilvl w:val="0"/>
          <w:numId w:val="2"/>
        </w:numPr>
        <w:spacing w:before="100" w:beforeAutospacing="1" w:after="120"/>
      </w:pPr>
      <w:r>
        <w:t xml:space="preserve">Use the following code for the </w:t>
      </w:r>
      <w:proofErr w:type="spellStart"/>
      <w:r>
        <w:t>client_DownloadStringCompleted</w:t>
      </w:r>
      <w:proofErr w:type="spellEnd"/>
      <w:r>
        <w:t xml:space="preserve"> event handler. We are simply assigning the result of the </w:t>
      </w:r>
      <w:proofErr w:type="spellStart"/>
      <w:r>
        <w:t>WebClient</w:t>
      </w:r>
      <w:proofErr w:type="spellEnd"/>
      <w:r>
        <w:t xml:space="preserve"> download to the Text property of our </w:t>
      </w:r>
      <w:proofErr w:type="spellStart"/>
      <w:r>
        <w:t>TextBlock</w:t>
      </w:r>
      <w:proofErr w:type="spellEnd"/>
      <w:r>
        <w:t xml:space="preserve">. </w:t>
      </w:r>
    </w:p>
    <w:p w:rsidR="00366435" w:rsidRDefault="00366435" w:rsidP="00366435">
      <w:pPr>
        <w:pStyle w:val="ListParagraph"/>
        <w:spacing w:before="100" w:beforeAutospacing="1" w:after="120"/>
      </w:pPr>
    </w:p>
    <w:p w:rsidR="00366435" w:rsidRPr="00245700" w:rsidRDefault="00366435" w:rsidP="00366435">
      <w:pPr>
        <w:pStyle w:val="Code"/>
      </w:pPr>
      <w:r w:rsidRPr="00245700">
        <w:rPr>
          <w:color w:val="0000FF"/>
        </w:rPr>
        <w:t>void</w:t>
      </w:r>
      <w:r w:rsidRPr="00245700">
        <w:t xml:space="preserve"> client_DownloadStringCompleted(</w:t>
      </w:r>
      <w:r w:rsidRPr="00245700">
        <w:rPr>
          <w:color w:val="0000FF"/>
        </w:rPr>
        <w:t>object</w:t>
      </w:r>
      <w:r w:rsidRPr="00245700">
        <w:t xml:space="preserve"> sender, </w:t>
      </w:r>
      <w:r w:rsidRPr="00245700">
        <w:rPr>
          <w:color w:val="2B91AF"/>
        </w:rPr>
        <w:t>DownloadStringCompletedEventArgs</w:t>
      </w:r>
      <w:r w:rsidRPr="00245700">
        <w:t xml:space="preserve"> e)</w:t>
      </w:r>
    </w:p>
    <w:p w:rsidR="00366435" w:rsidRPr="00245700" w:rsidRDefault="00366435" w:rsidP="00366435">
      <w:pPr>
        <w:pStyle w:val="Code"/>
      </w:pPr>
      <w:r w:rsidRPr="00245700">
        <w:t>{</w:t>
      </w:r>
    </w:p>
    <w:p w:rsidR="00366435" w:rsidRPr="00245700" w:rsidRDefault="00366435" w:rsidP="00366435">
      <w:pPr>
        <w:pStyle w:val="Code"/>
      </w:pPr>
      <w:r w:rsidRPr="00245700">
        <w:t xml:space="preserve">    _serverTimeText.Text = e.Result;</w:t>
      </w:r>
    </w:p>
    <w:p w:rsidR="00366435" w:rsidRDefault="00366435" w:rsidP="00366435">
      <w:pPr>
        <w:pStyle w:val="Code"/>
      </w:pPr>
      <w:r w:rsidRPr="00245700">
        <w:t>}</w:t>
      </w:r>
    </w:p>
    <w:p w:rsidR="00366435" w:rsidRPr="00245700" w:rsidRDefault="00366435" w:rsidP="00366435">
      <w:pPr>
        <w:pStyle w:val="ListParagraph"/>
        <w:autoSpaceDE w:val="0"/>
        <w:autoSpaceDN w:val="0"/>
        <w:adjustRightInd w:val="0"/>
        <w:spacing w:after="120"/>
        <w:rPr>
          <w:rFonts w:ascii="Lucida Console" w:hAnsi="Lucida Console"/>
          <w:noProof/>
          <w:sz w:val="20"/>
          <w:szCs w:val="20"/>
        </w:rPr>
      </w:pPr>
    </w:p>
    <w:p w:rsidR="00366435" w:rsidRDefault="00366435" w:rsidP="008E2AC2">
      <w:pPr>
        <w:pStyle w:val="ListParagraph"/>
        <w:numPr>
          <w:ilvl w:val="0"/>
          <w:numId w:val="2"/>
        </w:numPr>
        <w:spacing w:after="120" w:line="276" w:lineRule="auto"/>
      </w:pPr>
      <w:r>
        <w:t xml:space="preserve">Run the project and make sure the current time appears in the Silverlight application! </w:t>
      </w:r>
    </w:p>
    <w:p w:rsidR="00366435" w:rsidRPr="00B77D89" w:rsidRDefault="00366435" w:rsidP="00366435">
      <w:pPr>
        <w:pStyle w:val="ListParagraph"/>
        <w:spacing w:after="120"/>
        <w:jc w:val="center"/>
      </w:pPr>
      <w:r>
        <w:rPr>
          <w:noProof/>
          <w:lang w:eastAsia="zh-CN"/>
        </w:rPr>
        <w:lastRenderedPageBreak/>
        <w:drawing>
          <wp:inline distT="0" distB="0" distL="0" distR="0">
            <wp:extent cx="4362450" cy="19851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362450" cy="1985160"/>
                    </a:xfrm>
                    <a:prstGeom prst="rect">
                      <a:avLst/>
                    </a:prstGeom>
                    <a:noFill/>
                    <a:ln w="9525">
                      <a:noFill/>
                      <a:miter lim="800000"/>
                      <a:headEnd/>
                      <a:tailEnd/>
                    </a:ln>
                  </pic:spPr>
                </pic:pic>
              </a:graphicData>
            </a:graphic>
          </wp:inline>
        </w:drawing>
      </w:r>
    </w:p>
    <w:p w:rsidR="00366435" w:rsidRDefault="00366435" w:rsidP="00366435">
      <w:pPr>
        <w:pStyle w:val="Heading4"/>
        <w:rPr>
          <w:lang w:val="en-US"/>
        </w:rPr>
      </w:pPr>
      <w:proofErr w:type="spellStart"/>
      <w:r>
        <w:rPr>
          <w:lang w:val="en-US"/>
        </w:rPr>
        <w:t>WebRequest</w:t>
      </w:r>
      <w:proofErr w:type="spellEnd"/>
    </w:p>
    <w:p w:rsidR="00366435" w:rsidRPr="00B77D89" w:rsidRDefault="00366435" w:rsidP="00366435">
      <w:r>
        <w:t xml:space="preserve">The </w:t>
      </w:r>
      <w:proofErr w:type="spellStart"/>
      <w:r>
        <w:t>WebRequest</w:t>
      </w:r>
      <w:proofErr w:type="spellEnd"/>
      <w:r>
        <w:t xml:space="preserve"> class offers a lower-level API for asynchronous download. Using this class we can process the response as a stream, and also POST form values to the server. This section will continue to build on the </w:t>
      </w:r>
      <w:proofErr w:type="spellStart"/>
      <w:r>
        <w:t>BasicCommunication</w:t>
      </w:r>
      <w:proofErr w:type="spellEnd"/>
      <w:r>
        <w:t xml:space="preserve"> and </w:t>
      </w:r>
      <w:proofErr w:type="spellStart"/>
      <w:r>
        <w:t>BasicCommunication_Web</w:t>
      </w:r>
      <w:proofErr w:type="spellEnd"/>
      <w:r>
        <w:t xml:space="preserve"> projects we created earlier. </w:t>
      </w:r>
    </w:p>
    <w:p w:rsidR="00366435" w:rsidRDefault="00366435" w:rsidP="008E2AC2">
      <w:pPr>
        <w:pStyle w:val="ListParagraph"/>
        <w:numPr>
          <w:ilvl w:val="0"/>
          <w:numId w:val="6"/>
        </w:numPr>
        <w:spacing w:after="120" w:line="276" w:lineRule="auto"/>
      </w:pPr>
      <w:r>
        <w:t xml:space="preserve">Right click the </w:t>
      </w:r>
      <w:proofErr w:type="spellStart"/>
      <w:r>
        <w:t>BasicCommunication</w:t>
      </w:r>
      <w:proofErr w:type="spellEnd"/>
      <w:r>
        <w:t xml:space="preserve"> project and select “Add Reference”. Double-click the System.Net assembly to reference the assembly from the Silverlight project. </w:t>
      </w:r>
    </w:p>
    <w:p w:rsidR="00366435" w:rsidRDefault="00366435" w:rsidP="008E2AC2">
      <w:pPr>
        <w:pStyle w:val="ListParagraph"/>
        <w:numPr>
          <w:ilvl w:val="0"/>
          <w:numId w:val="6"/>
        </w:numPr>
        <w:spacing w:after="120" w:line="276" w:lineRule="auto"/>
      </w:pPr>
      <w:r>
        <w:t xml:space="preserve">We need to change the behavior of our HTTP handler in the </w:t>
      </w:r>
      <w:proofErr w:type="spellStart"/>
      <w:r>
        <w:t>BasicCommunication_Web</w:t>
      </w:r>
      <w:proofErr w:type="spellEnd"/>
      <w:r>
        <w:t xml:space="preserve"> project. Inside ServerTime.ashx, replace the </w:t>
      </w:r>
      <w:proofErr w:type="spellStart"/>
      <w:r>
        <w:t>ProcessRequest</w:t>
      </w:r>
      <w:proofErr w:type="spellEnd"/>
      <w:r>
        <w:t xml:space="preserve"> method with the following code. We will look for an HTTP POST request and let the remote user </w:t>
      </w:r>
      <w:r w:rsidRPr="00087927">
        <w:rPr>
          <w:i/>
        </w:rPr>
        <w:t>think</w:t>
      </w:r>
      <w:r>
        <w:t xml:space="preserve"> they changed the server’s current time if they POST a properly formatted </w:t>
      </w:r>
      <w:proofErr w:type="spellStart"/>
      <w:r>
        <w:t>NewTime</w:t>
      </w:r>
      <w:proofErr w:type="spellEnd"/>
      <w:r>
        <w:t xml:space="preserve"> value (of course we wouldn’t </w:t>
      </w:r>
      <w:r w:rsidRPr="00085F5B">
        <w:rPr>
          <w:i/>
        </w:rPr>
        <w:t>really</w:t>
      </w:r>
      <w:r>
        <w:t xml:space="preserve"> want remote users changing the clock on the web server, so don’t try this code at home (or at work))! </w:t>
      </w:r>
    </w:p>
    <w:p w:rsidR="00366435" w:rsidRDefault="00366435" w:rsidP="00366435">
      <w:pPr>
        <w:pStyle w:val="ListParagraph"/>
        <w:spacing w:after="120"/>
      </w:pPr>
    </w:p>
    <w:p w:rsidR="00366435" w:rsidRPr="00776CE4" w:rsidRDefault="00366435" w:rsidP="00366435">
      <w:pPr>
        <w:pStyle w:val="Code"/>
      </w:pPr>
      <w:r w:rsidRPr="00776CE4">
        <w:rPr>
          <w:color w:val="0000FF"/>
        </w:rPr>
        <w:t>public</w:t>
      </w:r>
      <w:r w:rsidRPr="00776CE4">
        <w:t xml:space="preserve"> </w:t>
      </w:r>
      <w:r w:rsidRPr="00776CE4">
        <w:rPr>
          <w:color w:val="0000FF"/>
        </w:rPr>
        <w:t>void</w:t>
      </w:r>
      <w:r w:rsidRPr="00776CE4">
        <w:t xml:space="preserve"> ProcessRequest (</w:t>
      </w:r>
      <w:r w:rsidRPr="00776CE4">
        <w:rPr>
          <w:color w:val="2B91AF"/>
        </w:rPr>
        <w:t>HttpContext</w:t>
      </w:r>
      <w:r w:rsidRPr="00776CE4">
        <w:t xml:space="preserve"> context) </w:t>
      </w:r>
    </w:p>
    <w:p w:rsidR="00366435" w:rsidRPr="00776CE4" w:rsidRDefault="00366435" w:rsidP="00366435">
      <w:pPr>
        <w:pStyle w:val="Code"/>
      </w:pPr>
      <w:r w:rsidRPr="00776CE4">
        <w:t>{</w:t>
      </w:r>
    </w:p>
    <w:p w:rsidR="00366435" w:rsidRPr="00776CE4" w:rsidRDefault="00366435" w:rsidP="00366435">
      <w:pPr>
        <w:pStyle w:val="Code"/>
      </w:pPr>
      <w:r w:rsidRPr="00776CE4">
        <w:t xml:space="preserve">    context.Response.ContentType = </w:t>
      </w:r>
      <w:r w:rsidRPr="00776CE4">
        <w:rPr>
          <w:color w:val="A31515"/>
        </w:rPr>
        <w:t>"text/plain"</w:t>
      </w:r>
      <w:r w:rsidRPr="00776CE4">
        <w:t>;</w:t>
      </w:r>
    </w:p>
    <w:p w:rsidR="00366435" w:rsidRPr="00776CE4" w:rsidRDefault="00366435" w:rsidP="00366435">
      <w:pPr>
        <w:pStyle w:val="Code"/>
      </w:pPr>
    </w:p>
    <w:p w:rsidR="00366435" w:rsidRPr="00776CE4" w:rsidRDefault="00366435" w:rsidP="00366435">
      <w:pPr>
        <w:pStyle w:val="Code"/>
      </w:pPr>
      <w:r w:rsidRPr="00776CE4">
        <w:t xml:space="preserve">    </w:t>
      </w:r>
      <w:r w:rsidRPr="00776CE4">
        <w:rPr>
          <w:color w:val="2B91AF"/>
        </w:rPr>
        <w:t>DateTime</w:t>
      </w:r>
      <w:r w:rsidRPr="00776CE4">
        <w:t xml:space="preserve"> result = </w:t>
      </w:r>
      <w:r w:rsidRPr="00776CE4">
        <w:rPr>
          <w:color w:val="2B91AF"/>
        </w:rPr>
        <w:t>DateTime</w:t>
      </w:r>
      <w:r w:rsidRPr="00776CE4">
        <w:t>.Now;</w:t>
      </w:r>
    </w:p>
    <w:p w:rsidR="00366435" w:rsidRPr="00776CE4" w:rsidRDefault="00366435" w:rsidP="00366435">
      <w:pPr>
        <w:pStyle w:val="Code"/>
      </w:pPr>
    </w:p>
    <w:p w:rsidR="00366435" w:rsidRPr="00776CE4" w:rsidRDefault="00366435" w:rsidP="00366435">
      <w:pPr>
        <w:pStyle w:val="Code"/>
      </w:pPr>
      <w:r w:rsidRPr="00776CE4">
        <w:t xml:space="preserve">    </w:t>
      </w:r>
      <w:r w:rsidRPr="00776CE4">
        <w:rPr>
          <w:color w:val="0000FF"/>
        </w:rPr>
        <w:t>if</w:t>
      </w:r>
      <w:r w:rsidRPr="00776CE4">
        <w:t xml:space="preserve"> (context.Request.HttpMethod == </w:t>
      </w:r>
      <w:r w:rsidRPr="00776CE4">
        <w:rPr>
          <w:color w:val="A31515"/>
        </w:rPr>
        <w:t>"POST"</w:t>
      </w:r>
      <w:r w:rsidRPr="00776CE4">
        <w:t>)</w:t>
      </w:r>
    </w:p>
    <w:p w:rsidR="00366435" w:rsidRPr="00776CE4" w:rsidRDefault="00366435" w:rsidP="00366435">
      <w:pPr>
        <w:pStyle w:val="Code"/>
      </w:pPr>
      <w:r w:rsidRPr="00776CE4">
        <w:t xml:space="preserve">    {</w:t>
      </w:r>
    </w:p>
    <w:p w:rsidR="00366435" w:rsidRPr="00776CE4" w:rsidRDefault="00366435" w:rsidP="00366435">
      <w:pPr>
        <w:pStyle w:val="Code"/>
        <w:rPr>
          <w:color w:val="008000"/>
        </w:rPr>
      </w:pPr>
      <w:r w:rsidRPr="00776CE4">
        <w:t xml:space="preserve">        </w:t>
      </w:r>
      <w:r w:rsidRPr="00776CE4">
        <w:rPr>
          <w:color w:val="008000"/>
        </w:rPr>
        <w:t>// let the user think they changed the server time...</w:t>
      </w:r>
    </w:p>
    <w:p w:rsidR="00366435" w:rsidRPr="00776CE4" w:rsidRDefault="00366435" w:rsidP="00366435">
      <w:pPr>
        <w:pStyle w:val="Code"/>
      </w:pPr>
      <w:r w:rsidRPr="00776CE4">
        <w:t xml:space="preserve">        result = </w:t>
      </w:r>
      <w:r w:rsidRPr="00776CE4">
        <w:rPr>
          <w:color w:val="2B91AF"/>
        </w:rPr>
        <w:t>DateTime</w:t>
      </w:r>
      <w:r w:rsidRPr="00776CE4">
        <w:t>.Parse(context.Request.Form[</w:t>
      </w:r>
      <w:r w:rsidRPr="00776CE4">
        <w:rPr>
          <w:color w:val="A31515"/>
        </w:rPr>
        <w:t>"NewTime"</w:t>
      </w:r>
      <w:r w:rsidRPr="00776CE4">
        <w:t>]);</w:t>
      </w:r>
    </w:p>
    <w:p w:rsidR="00366435" w:rsidRPr="00776CE4" w:rsidRDefault="00366435" w:rsidP="00366435">
      <w:pPr>
        <w:pStyle w:val="Code"/>
      </w:pPr>
      <w:r w:rsidRPr="00776CE4">
        <w:t xml:space="preserve">    }        </w:t>
      </w:r>
    </w:p>
    <w:p w:rsidR="00366435" w:rsidRPr="00776CE4" w:rsidRDefault="00366435" w:rsidP="00366435">
      <w:pPr>
        <w:pStyle w:val="Code"/>
      </w:pPr>
      <w:r w:rsidRPr="00776CE4">
        <w:t xml:space="preserve">    </w:t>
      </w:r>
    </w:p>
    <w:p w:rsidR="00366435" w:rsidRPr="00776CE4" w:rsidRDefault="00366435" w:rsidP="00366435">
      <w:pPr>
        <w:pStyle w:val="Code"/>
      </w:pPr>
      <w:r w:rsidRPr="00776CE4">
        <w:t xml:space="preserve">    context.Response.Write(result.ToLongTimeString());</w:t>
      </w:r>
    </w:p>
    <w:p w:rsidR="00366435" w:rsidRPr="00776CE4" w:rsidRDefault="00366435" w:rsidP="00366435">
      <w:pPr>
        <w:pStyle w:val="Code"/>
      </w:pPr>
      <w:r w:rsidRPr="00776CE4">
        <w:t>}</w:t>
      </w:r>
    </w:p>
    <w:p w:rsidR="00366435" w:rsidRDefault="00366435" w:rsidP="00366435">
      <w:pPr>
        <w:pStyle w:val="ListParagraph"/>
        <w:spacing w:after="120"/>
      </w:pPr>
    </w:p>
    <w:p w:rsidR="00366435" w:rsidRDefault="00366435" w:rsidP="008E2AC2">
      <w:pPr>
        <w:pStyle w:val="ListParagraph"/>
        <w:numPr>
          <w:ilvl w:val="0"/>
          <w:numId w:val="6"/>
        </w:numPr>
        <w:spacing w:after="120" w:line="276" w:lineRule="auto"/>
      </w:pPr>
      <w:r>
        <w:t xml:space="preserve">Back in the Silverlight project open </w:t>
      </w:r>
      <w:proofErr w:type="spellStart"/>
      <w:r>
        <w:t>Page.xaml.cs</w:t>
      </w:r>
      <w:proofErr w:type="spellEnd"/>
      <w:r>
        <w:t>. We need to include the following using statement at the beginning of the file, if it isn’t already there:</w:t>
      </w:r>
    </w:p>
    <w:p w:rsidR="00366435" w:rsidRDefault="00366435" w:rsidP="00366435">
      <w:pPr>
        <w:pStyle w:val="ListParagraph"/>
        <w:spacing w:after="120"/>
        <w:rPr>
          <w:rFonts w:ascii="Lucida Console" w:hAnsi="Lucida Console"/>
          <w:noProof/>
          <w:color w:val="0000FF"/>
          <w:sz w:val="20"/>
          <w:szCs w:val="20"/>
        </w:rPr>
      </w:pPr>
    </w:p>
    <w:p w:rsidR="00366435" w:rsidRDefault="00366435" w:rsidP="00366435">
      <w:pPr>
        <w:pStyle w:val="Code"/>
      </w:pPr>
      <w:r>
        <w:rPr>
          <w:color w:val="0000FF"/>
        </w:rPr>
        <w:t>using</w:t>
      </w:r>
      <w:r>
        <w:t xml:space="preserve"> System.IO; </w:t>
      </w:r>
    </w:p>
    <w:p w:rsidR="00366435" w:rsidRDefault="00366435" w:rsidP="00366435">
      <w:pPr>
        <w:pStyle w:val="ListParagraph"/>
        <w:spacing w:after="120"/>
      </w:pPr>
    </w:p>
    <w:p w:rsidR="00366435" w:rsidRPr="00183AFA" w:rsidRDefault="00366435" w:rsidP="008E2AC2">
      <w:pPr>
        <w:pStyle w:val="ListParagraph"/>
        <w:numPr>
          <w:ilvl w:val="0"/>
          <w:numId w:val="6"/>
        </w:numPr>
        <w:spacing w:after="120" w:line="276" w:lineRule="auto"/>
      </w:pPr>
      <w:r>
        <w:lastRenderedPageBreak/>
        <w:t xml:space="preserve">Inside the Page constructor and after the call to </w:t>
      </w:r>
      <w:proofErr w:type="spellStart"/>
      <w:r>
        <w:t>InitializeComponent</w:t>
      </w:r>
      <w:proofErr w:type="spellEnd"/>
      <w:r>
        <w:t xml:space="preserve">, replace the </w:t>
      </w:r>
      <w:proofErr w:type="spellStart"/>
      <w:r>
        <w:t>WebClient</w:t>
      </w:r>
      <w:proofErr w:type="spellEnd"/>
      <w:r>
        <w:t xml:space="preserve"> code we added earlier with the following </w:t>
      </w:r>
      <w:proofErr w:type="spellStart"/>
      <w:r>
        <w:t>WebRequest</w:t>
      </w:r>
      <w:proofErr w:type="spellEnd"/>
      <w:r>
        <w:t xml:space="preserve"> code. The code will setup the </w:t>
      </w:r>
      <w:proofErr w:type="spellStart"/>
      <w:r>
        <w:t>WebRequest</w:t>
      </w:r>
      <w:proofErr w:type="spellEnd"/>
      <w:r>
        <w:t xml:space="preserve"> for a POST operation. We must process both the request stream and response stream asynchronously. Streams provide an abstract mechanism to read and write data from a backing store. The backing store could be a file on disk, or in the case of the </w:t>
      </w:r>
      <w:proofErr w:type="spellStart"/>
      <w:r>
        <w:t>WebRequest</w:t>
      </w:r>
      <w:proofErr w:type="spellEnd"/>
      <w:r>
        <w:t xml:space="preserve">, a network connection. </w:t>
      </w:r>
      <w:r w:rsidRPr="00183AFA">
        <w:t xml:space="preserve">See </w:t>
      </w:r>
      <w:hyperlink r:id="rId11" w:history="1">
        <w:r w:rsidRPr="00183AFA">
          <w:rPr>
            <w:rStyle w:val="Hyperlink"/>
          </w:rPr>
          <w:t>http://msdn2.microsoft.com/en-us/library/336wast5(VS.80).aspx</w:t>
        </w:r>
      </w:hyperlink>
      <w:r w:rsidRPr="00183AFA">
        <w:t xml:space="preserve"> for a basic introduction to streaming and I/O in .NET. </w:t>
      </w:r>
    </w:p>
    <w:p w:rsidR="00366435" w:rsidRDefault="00366435" w:rsidP="00366435">
      <w:pPr>
        <w:pStyle w:val="ListParagraph"/>
        <w:autoSpaceDE w:val="0"/>
        <w:autoSpaceDN w:val="0"/>
        <w:adjustRightInd w:val="0"/>
        <w:spacing w:after="120"/>
        <w:rPr>
          <w:rFonts w:ascii="Lucida Console" w:hAnsi="Lucida Console"/>
          <w:noProof/>
          <w:color w:val="2B91AF"/>
          <w:sz w:val="20"/>
          <w:szCs w:val="20"/>
        </w:rPr>
      </w:pPr>
    </w:p>
    <w:p w:rsidR="00366435" w:rsidRPr="00776CE4" w:rsidRDefault="00366435" w:rsidP="00366435">
      <w:pPr>
        <w:pStyle w:val="Code"/>
      </w:pPr>
      <w:r w:rsidRPr="00776CE4">
        <w:rPr>
          <w:color w:val="2B91AF"/>
        </w:rPr>
        <w:t>Uri</w:t>
      </w:r>
      <w:r w:rsidRPr="00776CE4">
        <w:t xml:space="preserve"> endpoint = </w:t>
      </w:r>
      <w:r w:rsidRPr="00776CE4">
        <w:rPr>
          <w:color w:val="0000FF"/>
        </w:rPr>
        <w:t>new</w:t>
      </w:r>
      <w:r w:rsidRPr="00776CE4">
        <w:t xml:space="preserve"> </w:t>
      </w:r>
      <w:r w:rsidRPr="00776CE4">
        <w:rPr>
          <w:color w:val="2B91AF"/>
        </w:rPr>
        <w:t>Uri</w:t>
      </w:r>
      <w:r w:rsidRPr="00776CE4">
        <w:t>(</w:t>
      </w:r>
      <w:r w:rsidRPr="00776CE4">
        <w:rPr>
          <w:color w:val="A31515"/>
        </w:rPr>
        <w:t>"http://localhost:8080/BasicCommunication_Web/ServerTime.ashx"</w:t>
      </w:r>
      <w:r w:rsidRPr="00776CE4">
        <w:t>);</w:t>
      </w:r>
    </w:p>
    <w:p w:rsidR="00366435" w:rsidRPr="00776CE4" w:rsidRDefault="00366435" w:rsidP="00366435">
      <w:pPr>
        <w:pStyle w:val="Code"/>
      </w:pPr>
    </w:p>
    <w:p w:rsidR="00366435" w:rsidRPr="00776CE4" w:rsidRDefault="00366435" w:rsidP="00366435">
      <w:pPr>
        <w:pStyle w:val="Code"/>
      </w:pPr>
      <w:r w:rsidRPr="00776CE4">
        <w:rPr>
          <w:color w:val="2B91AF"/>
        </w:rPr>
        <w:t>WebRequest</w:t>
      </w:r>
      <w:r w:rsidRPr="00776CE4">
        <w:t xml:space="preserve"> request = </w:t>
      </w:r>
      <w:r w:rsidRPr="00776CE4">
        <w:rPr>
          <w:color w:val="2B91AF"/>
        </w:rPr>
        <w:t>WebRequest</w:t>
      </w:r>
      <w:r w:rsidRPr="00776CE4">
        <w:t>.Create(endpoint);</w:t>
      </w:r>
    </w:p>
    <w:p w:rsidR="00366435" w:rsidRPr="00776CE4" w:rsidRDefault="00366435" w:rsidP="00366435">
      <w:pPr>
        <w:pStyle w:val="Code"/>
      </w:pPr>
      <w:r w:rsidRPr="00776CE4">
        <w:t xml:space="preserve">request.Method = </w:t>
      </w:r>
      <w:r w:rsidRPr="00776CE4">
        <w:rPr>
          <w:color w:val="A31515"/>
        </w:rPr>
        <w:t>"POST"</w:t>
      </w:r>
      <w:r w:rsidRPr="00776CE4">
        <w:t>;</w:t>
      </w:r>
    </w:p>
    <w:p w:rsidR="00366435" w:rsidRPr="00776CE4" w:rsidRDefault="00366435" w:rsidP="00366435">
      <w:pPr>
        <w:pStyle w:val="Code"/>
      </w:pPr>
      <w:r w:rsidRPr="00776CE4">
        <w:t xml:space="preserve">request.ContentType = </w:t>
      </w:r>
      <w:r w:rsidRPr="00776CE4">
        <w:rPr>
          <w:color w:val="A31515"/>
        </w:rPr>
        <w:t>"application/x-www-form-urlencoded"</w:t>
      </w:r>
      <w:r w:rsidRPr="00776CE4">
        <w:t>;</w:t>
      </w:r>
    </w:p>
    <w:p w:rsidR="00366435" w:rsidRPr="00776CE4" w:rsidRDefault="00366435" w:rsidP="00366435">
      <w:pPr>
        <w:pStyle w:val="Code"/>
      </w:pPr>
      <w:r w:rsidRPr="00776CE4">
        <w:t>request.BeginGetRequestStream(</w:t>
      </w:r>
      <w:r w:rsidRPr="00776CE4">
        <w:rPr>
          <w:color w:val="0000FF"/>
        </w:rPr>
        <w:t>new</w:t>
      </w:r>
      <w:r w:rsidRPr="00776CE4">
        <w:t xml:space="preserve"> </w:t>
      </w:r>
      <w:r w:rsidRPr="00776CE4">
        <w:rPr>
          <w:color w:val="2B91AF"/>
        </w:rPr>
        <w:t>AsyncCallback</w:t>
      </w:r>
      <w:r w:rsidRPr="00776CE4">
        <w:t>(RequestReady), request);</w:t>
      </w:r>
    </w:p>
    <w:p w:rsidR="00366435" w:rsidRDefault="00366435" w:rsidP="00366435">
      <w:pPr>
        <w:pStyle w:val="Code"/>
      </w:pPr>
      <w:r w:rsidRPr="00776CE4">
        <w:t>request.BeginGetResponse(</w:t>
      </w:r>
      <w:r>
        <w:t xml:space="preserve"> </w:t>
      </w:r>
      <w:r w:rsidRPr="00776CE4">
        <w:rPr>
          <w:color w:val="0000FF"/>
        </w:rPr>
        <w:t>new</w:t>
      </w:r>
      <w:r w:rsidRPr="00776CE4">
        <w:t xml:space="preserve"> </w:t>
      </w:r>
      <w:r w:rsidRPr="00776CE4">
        <w:rPr>
          <w:color w:val="2B91AF"/>
        </w:rPr>
        <w:t>AsyncCallback</w:t>
      </w:r>
      <w:r w:rsidRPr="00776CE4">
        <w:t xml:space="preserve">(ResponseReady), request);    </w:t>
      </w:r>
    </w:p>
    <w:p w:rsidR="00366435" w:rsidRPr="00776CE4" w:rsidRDefault="00366435" w:rsidP="00366435">
      <w:pPr>
        <w:pStyle w:val="Code"/>
      </w:pPr>
    </w:p>
    <w:p w:rsidR="00366435" w:rsidRDefault="00366435" w:rsidP="00366435">
      <w:pPr>
        <w:pStyle w:val="ListParagraph"/>
        <w:spacing w:after="120"/>
      </w:pPr>
    </w:p>
    <w:p w:rsidR="00366435" w:rsidRPr="00183AFA" w:rsidRDefault="00366435" w:rsidP="008E2AC2">
      <w:pPr>
        <w:pStyle w:val="ListParagraph"/>
        <w:numPr>
          <w:ilvl w:val="0"/>
          <w:numId w:val="6"/>
        </w:numPr>
        <w:spacing w:after="120" w:line="276" w:lineRule="auto"/>
      </w:pPr>
      <w:r w:rsidRPr="00183AFA">
        <w:t xml:space="preserve">First, we will implement the </w:t>
      </w:r>
      <w:proofErr w:type="spellStart"/>
      <w:r w:rsidRPr="00183AFA">
        <w:t>RequestReady</w:t>
      </w:r>
      <w:proofErr w:type="spellEnd"/>
      <w:r w:rsidRPr="00183AFA">
        <w:t xml:space="preserve"> method. In this method we need to write data into the request stream. The request stream will transport data to the server. This code writes our form value into the request stream </w:t>
      </w:r>
      <w:r>
        <w:t>- w</w:t>
      </w:r>
      <w:r w:rsidRPr="00183AFA">
        <w:t>e need to write just a sin</w:t>
      </w:r>
      <w:r>
        <w:t>gle form value named “</w:t>
      </w:r>
      <w:proofErr w:type="spellStart"/>
      <w:r>
        <w:t>NewTime</w:t>
      </w:r>
      <w:proofErr w:type="spellEnd"/>
      <w:r>
        <w:t xml:space="preserve">”. </w:t>
      </w:r>
    </w:p>
    <w:p w:rsidR="00366435" w:rsidRDefault="00366435" w:rsidP="00366435">
      <w:pPr>
        <w:pStyle w:val="ListParagraph"/>
        <w:spacing w:after="120"/>
      </w:pPr>
    </w:p>
    <w:p w:rsidR="00366435" w:rsidRPr="00776CE4" w:rsidRDefault="00366435" w:rsidP="00366435">
      <w:pPr>
        <w:pStyle w:val="Code"/>
      </w:pPr>
      <w:r w:rsidRPr="00776CE4">
        <w:rPr>
          <w:color w:val="0000FF"/>
        </w:rPr>
        <w:t>void</w:t>
      </w:r>
      <w:r w:rsidRPr="00776CE4">
        <w:t xml:space="preserve"> RequestReady(</w:t>
      </w:r>
      <w:r w:rsidRPr="00776CE4">
        <w:rPr>
          <w:color w:val="2B91AF"/>
        </w:rPr>
        <w:t>IAsyncResult</w:t>
      </w:r>
      <w:r w:rsidRPr="00776CE4">
        <w:t xml:space="preserve"> asyncResult)</w:t>
      </w:r>
    </w:p>
    <w:p w:rsidR="00366435" w:rsidRPr="00776CE4" w:rsidRDefault="00366435" w:rsidP="00366435">
      <w:pPr>
        <w:pStyle w:val="Code"/>
      </w:pPr>
      <w:r w:rsidRPr="00776CE4">
        <w:t>{</w:t>
      </w:r>
    </w:p>
    <w:p w:rsidR="00366435" w:rsidRPr="00776CE4" w:rsidRDefault="00366435" w:rsidP="00366435">
      <w:pPr>
        <w:pStyle w:val="Code"/>
      </w:pPr>
      <w:r w:rsidRPr="00776CE4">
        <w:t xml:space="preserve">    </w:t>
      </w:r>
      <w:r w:rsidRPr="00776CE4">
        <w:rPr>
          <w:color w:val="2B91AF"/>
        </w:rPr>
        <w:t>WebRequest</w:t>
      </w:r>
      <w:r w:rsidRPr="00776CE4">
        <w:t xml:space="preserve"> request = asyncResult.AsyncState </w:t>
      </w:r>
      <w:r w:rsidRPr="00776CE4">
        <w:rPr>
          <w:color w:val="0000FF"/>
        </w:rPr>
        <w:t>as</w:t>
      </w:r>
      <w:r w:rsidRPr="00776CE4">
        <w:t xml:space="preserve"> </w:t>
      </w:r>
      <w:r w:rsidRPr="00776CE4">
        <w:rPr>
          <w:color w:val="2B91AF"/>
        </w:rPr>
        <w:t>WebRequest</w:t>
      </w:r>
      <w:r w:rsidRPr="00776CE4">
        <w:t>;</w:t>
      </w:r>
    </w:p>
    <w:p w:rsidR="00366435" w:rsidRPr="00776CE4" w:rsidRDefault="00366435" w:rsidP="00366435">
      <w:pPr>
        <w:pStyle w:val="Code"/>
      </w:pPr>
    </w:p>
    <w:p w:rsidR="00366435" w:rsidRPr="00776CE4" w:rsidRDefault="00366435" w:rsidP="00366435">
      <w:pPr>
        <w:pStyle w:val="Code"/>
      </w:pPr>
      <w:r w:rsidRPr="00776CE4">
        <w:t xml:space="preserve">    </w:t>
      </w:r>
      <w:r w:rsidRPr="00776CE4">
        <w:rPr>
          <w:color w:val="2B91AF"/>
        </w:rPr>
        <w:t>Stream</w:t>
      </w:r>
      <w:r w:rsidRPr="00776CE4">
        <w:t xml:space="preserve"> requestStream = request.EndGetRequestStream(asyncResult);</w:t>
      </w:r>
    </w:p>
    <w:p w:rsidR="00366435" w:rsidRPr="00776CE4" w:rsidRDefault="00366435" w:rsidP="00366435">
      <w:pPr>
        <w:pStyle w:val="Code"/>
      </w:pPr>
      <w:r w:rsidRPr="00776CE4">
        <w:t xml:space="preserve">    </w:t>
      </w:r>
      <w:r w:rsidRPr="00776CE4">
        <w:rPr>
          <w:color w:val="2B91AF"/>
        </w:rPr>
        <w:t>StreamWriter</w:t>
      </w:r>
      <w:r w:rsidRPr="00776CE4">
        <w:t xml:space="preserve"> writer = </w:t>
      </w:r>
      <w:r w:rsidRPr="00776CE4">
        <w:rPr>
          <w:color w:val="0000FF"/>
        </w:rPr>
        <w:t>new</w:t>
      </w:r>
      <w:r w:rsidRPr="00776CE4">
        <w:t xml:space="preserve"> </w:t>
      </w:r>
      <w:r w:rsidRPr="00776CE4">
        <w:rPr>
          <w:color w:val="2B91AF"/>
        </w:rPr>
        <w:t>StreamWriter</w:t>
      </w:r>
      <w:r w:rsidRPr="00776CE4">
        <w:t>(requestStream);</w:t>
      </w:r>
    </w:p>
    <w:p w:rsidR="00366435" w:rsidRPr="00776CE4" w:rsidRDefault="00366435" w:rsidP="00366435">
      <w:pPr>
        <w:pStyle w:val="Code"/>
      </w:pPr>
      <w:r w:rsidRPr="00776CE4">
        <w:t xml:space="preserve">    writer.Write(</w:t>
      </w:r>
      <w:r w:rsidRPr="00776CE4">
        <w:rPr>
          <w:color w:val="A31515"/>
        </w:rPr>
        <w:t xml:space="preserve">"NewTime=11:58 </w:t>
      </w:r>
      <w:r>
        <w:rPr>
          <w:color w:val="A31515"/>
        </w:rPr>
        <w:t>AM</w:t>
      </w:r>
      <w:r w:rsidRPr="00776CE4">
        <w:rPr>
          <w:color w:val="A31515"/>
        </w:rPr>
        <w:t>"</w:t>
      </w:r>
      <w:r w:rsidRPr="00776CE4">
        <w:t>);</w:t>
      </w:r>
    </w:p>
    <w:p w:rsidR="00366435" w:rsidRPr="00776CE4" w:rsidRDefault="00366435" w:rsidP="00366435">
      <w:pPr>
        <w:pStyle w:val="Code"/>
      </w:pPr>
      <w:r w:rsidRPr="00776CE4">
        <w:t xml:space="preserve">    writer.Flush();</w:t>
      </w:r>
    </w:p>
    <w:p w:rsidR="00366435" w:rsidRPr="00776CE4" w:rsidRDefault="00366435" w:rsidP="00366435">
      <w:pPr>
        <w:pStyle w:val="Code"/>
      </w:pPr>
      <w:r w:rsidRPr="00776CE4">
        <w:t>}</w:t>
      </w:r>
    </w:p>
    <w:p w:rsidR="00366435" w:rsidRDefault="00366435" w:rsidP="00366435">
      <w:pPr>
        <w:pStyle w:val="ListParagraph"/>
        <w:spacing w:after="120"/>
      </w:pPr>
    </w:p>
    <w:p w:rsidR="00366435" w:rsidRDefault="00366435" w:rsidP="008E2AC2">
      <w:pPr>
        <w:pStyle w:val="ListParagraph"/>
        <w:numPr>
          <w:ilvl w:val="0"/>
          <w:numId w:val="6"/>
        </w:numPr>
        <w:spacing w:after="120" w:line="276" w:lineRule="auto"/>
      </w:pPr>
      <w:r>
        <w:t xml:space="preserve">Finally, we implement the </w:t>
      </w:r>
      <w:proofErr w:type="spellStart"/>
      <w:r>
        <w:t>ResponseReady</w:t>
      </w:r>
      <w:proofErr w:type="spellEnd"/>
      <w:r>
        <w:t xml:space="preserve"> method to process the reply from the server. Notice how we process the response as a stream instead of downloading the entire response as we did with the </w:t>
      </w:r>
      <w:proofErr w:type="spellStart"/>
      <w:r>
        <w:t>WebClient</w:t>
      </w:r>
      <w:proofErr w:type="spellEnd"/>
      <w:r>
        <w:t xml:space="preserve"> class. In this scenario the streaming is overkill, but with larger payloads, the streaming API offers the opportunity for optimization (like cancelling the download before the entire payload is received). </w:t>
      </w:r>
    </w:p>
    <w:p w:rsidR="00366435" w:rsidRDefault="00366435" w:rsidP="00366435">
      <w:pPr>
        <w:pStyle w:val="ListParagraph"/>
        <w:spacing w:after="120"/>
      </w:pPr>
    </w:p>
    <w:p w:rsidR="00366435" w:rsidRPr="00776CE4" w:rsidRDefault="00366435" w:rsidP="00366435">
      <w:pPr>
        <w:pStyle w:val="Code"/>
      </w:pPr>
      <w:r w:rsidRPr="00776CE4">
        <w:rPr>
          <w:color w:val="0000FF"/>
        </w:rPr>
        <w:t>void</w:t>
      </w:r>
      <w:r w:rsidRPr="00776CE4">
        <w:t xml:space="preserve"> ResponseReady(</w:t>
      </w:r>
      <w:r w:rsidRPr="00776CE4">
        <w:rPr>
          <w:color w:val="2B91AF"/>
        </w:rPr>
        <w:t>IAsyncResult</w:t>
      </w:r>
      <w:r w:rsidRPr="00776CE4">
        <w:t xml:space="preserve"> asyncResult)</w:t>
      </w:r>
    </w:p>
    <w:p w:rsidR="00366435" w:rsidRPr="00776CE4" w:rsidRDefault="00366435" w:rsidP="00366435">
      <w:pPr>
        <w:pStyle w:val="Code"/>
      </w:pPr>
      <w:r w:rsidRPr="00776CE4">
        <w:t>{</w:t>
      </w:r>
    </w:p>
    <w:p w:rsidR="00366435" w:rsidRPr="00776CE4" w:rsidRDefault="00366435" w:rsidP="00366435">
      <w:pPr>
        <w:pStyle w:val="Code"/>
      </w:pPr>
      <w:r w:rsidRPr="00776CE4">
        <w:t xml:space="preserve">    </w:t>
      </w:r>
      <w:r w:rsidRPr="00776CE4">
        <w:rPr>
          <w:color w:val="2B91AF"/>
        </w:rPr>
        <w:t>WebRequest</w:t>
      </w:r>
      <w:r w:rsidRPr="00776CE4">
        <w:t xml:space="preserve"> request = asyncResult.AsyncState </w:t>
      </w:r>
      <w:r w:rsidRPr="00776CE4">
        <w:rPr>
          <w:color w:val="0000FF"/>
        </w:rPr>
        <w:t>as</w:t>
      </w:r>
      <w:r w:rsidRPr="00776CE4">
        <w:t xml:space="preserve"> </w:t>
      </w:r>
      <w:r w:rsidRPr="00776CE4">
        <w:rPr>
          <w:color w:val="2B91AF"/>
        </w:rPr>
        <w:t>WebRequest</w:t>
      </w:r>
      <w:r w:rsidRPr="00776CE4">
        <w:t>;</w:t>
      </w:r>
    </w:p>
    <w:p w:rsidR="00366435" w:rsidRPr="00776CE4" w:rsidRDefault="00366435" w:rsidP="00366435">
      <w:pPr>
        <w:pStyle w:val="Code"/>
      </w:pPr>
      <w:r w:rsidRPr="00776CE4">
        <w:t xml:space="preserve">    </w:t>
      </w:r>
    </w:p>
    <w:p w:rsidR="00366435" w:rsidRDefault="00366435" w:rsidP="00366435">
      <w:pPr>
        <w:pStyle w:val="Code"/>
      </w:pPr>
      <w:r w:rsidRPr="00776CE4">
        <w:t xml:space="preserve">    </w:t>
      </w:r>
      <w:r w:rsidRPr="00776CE4">
        <w:rPr>
          <w:color w:val="0000FF"/>
        </w:rPr>
        <w:t>using</w:t>
      </w:r>
      <w:r w:rsidRPr="00776CE4">
        <w:t xml:space="preserve"> (</w:t>
      </w:r>
      <w:r w:rsidRPr="00776CE4">
        <w:rPr>
          <w:color w:val="2B91AF"/>
        </w:rPr>
        <w:t>WebResponse</w:t>
      </w:r>
      <w:r w:rsidRPr="00776CE4">
        <w:t xml:space="preserve"> response = </w:t>
      </w:r>
    </w:p>
    <w:p w:rsidR="00366435" w:rsidRPr="00776CE4" w:rsidRDefault="00366435" w:rsidP="00366435">
      <w:pPr>
        <w:pStyle w:val="Code"/>
      </w:pPr>
      <w:r>
        <w:rPr>
          <w:color w:val="0000FF"/>
        </w:rPr>
        <w:t xml:space="preserve">                      </w:t>
      </w:r>
      <w:r w:rsidRPr="00776CE4">
        <w:t>request.EndGetResponse(asyncResult))</w:t>
      </w:r>
    </w:p>
    <w:p w:rsidR="00366435" w:rsidRDefault="00366435" w:rsidP="00366435">
      <w:pPr>
        <w:pStyle w:val="Code"/>
      </w:pPr>
      <w:r w:rsidRPr="00776CE4">
        <w:t xml:space="preserve">    </w:t>
      </w:r>
      <w:r w:rsidRPr="00776CE4">
        <w:rPr>
          <w:color w:val="0000FF"/>
        </w:rPr>
        <w:t>using</w:t>
      </w:r>
      <w:r w:rsidRPr="00776CE4">
        <w:t>(</w:t>
      </w:r>
      <w:r w:rsidRPr="00776CE4">
        <w:rPr>
          <w:color w:val="2B91AF"/>
        </w:rPr>
        <w:t>Stream</w:t>
      </w:r>
      <w:r w:rsidRPr="00776CE4">
        <w:t xml:space="preserve"> responseStream = </w:t>
      </w:r>
    </w:p>
    <w:p w:rsidR="00366435" w:rsidRPr="00776CE4" w:rsidRDefault="00366435" w:rsidP="00366435">
      <w:pPr>
        <w:pStyle w:val="Code"/>
      </w:pPr>
      <w:r>
        <w:rPr>
          <w:color w:val="0000FF"/>
        </w:rPr>
        <w:t xml:space="preserve">    </w:t>
      </w:r>
      <w:r w:rsidRPr="00776CE4">
        <w:t>response.GetResponseStream())</w:t>
      </w:r>
    </w:p>
    <w:p w:rsidR="00366435" w:rsidRPr="00776CE4" w:rsidRDefault="00366435" w:rsidP="00366435">
      <w:pPr>
        <w:pStyle w:val="Code"/>
      </w:pPr>
      <w:r w:rsidRPr="00776CE4">
        <w:t xml:space="preserve">    {</w:t>
      </w:r>
    </w:p>
    <w:p w:rsidR="00366435" w:rsidRPr="00776CE4" w:rsidRDefault="00366435" w:rsidP="00366435">
      <w:pPr>
        <w:pStyle w:val="Code"/>
      </w:pPr>
      <w:r w:rsidRPr="00776CE4">
        <w:t xml:space="preserve">        </w:t>
      </w:r>
      <w:r w:rsidRPr="00776CE4">
        <w:rPr>
          <w:color w:val="2B91AF"/>
        </w:rPr>
        <w:t>StreamReader</w:t>
      </w:r>
      <w:r w:rsidRPr="00776CE4">
        <w:t xml:space="preserve"> reader = </w:t>
      </w:r>
      <w:r w:rsidRPr="00776CE4">
        <w:rPr>
          <w:color w:val="0000FF"/>
        </w:rPr>
        <w:t>new</w:t>
      </w:r>
      <w:r w:rsidRPr="00776CE4">
        <w:t xml:space="preserve"> </w:t>
      </w:r>
      <w:r w:rsidRPr="00776CE4">
        <w:rPr>
          <w:color w:val="2B91AF"/>
        </w:rPr>
        <w:t>StreamReader</w:t>
      </w:r>
      <w:r w:rsidRPr="00776CE4">
        <w:t>(responseStream);</w:t>
      </w:r>
    </w:p>
    <w:p w:rsidR="00366435" w:rsidRPr="00776CE4" w:rsidRDefault="00366435" w:rsidP="00366435">
      <w:pPr>
        <w:pStyle w:val="Code"/>
      </w:pPr>
      <w:r w:rsidRPr="00776CE4">
        <w:t xml:space="preserve">        _serverTimeText.Text = reader.ReadToEnd();</w:t>
      </w:r>
    </w:p>
    <w:p w:rsidR="00366435" w:rsidRPr="00776CE4" w:rsidRDefault="00366435" w:rsidP="00366435">
      <w:pPr>
        <w:pStyle w:val="Code"/>
      </w:pPr>
      <w:r w:rsidRPr="00776CE4">
        <w:t xml:space="preserve">    }</w:t>
      </w:r>
    </w:p>
    <w:p w:rsidR="00366435" w:rsidRPr="00776CE4" w:rsidRDefault="00366435" w:rsidP="00366435">
      <w:pPr>
        <w:pStyle w:val="Code"/>
      </w:pPr>
      <w:r w:rsidRPr="00776CE4">
        <w:lastRenderedPageBreak/>
        <w:t xml:space="preserve">}        </w:t>
      </w:r>
    </w:p>
    <w:p w:rsidR="00366435" w:rsidRDefault="00366435" w:rsidP="00366435">
      <w:pPr>
        <w:pStyle w:val="ListParagraph"/>
        <w:spacing w:after="120"/>
      </w:pPr>
    </w:p>
    <w:p w:rsidR="00366435" w:rsidRDefault="00366435" w:rsidP="008E2AC2">
      <w:pPr>
        <w:pStyle w:val="ListParagraph"/>
        <w:numPr>
          <w:ilvl w:val="0"/>
          <w:numId w:val="6"/>
        </w:numPr>
        <w:spacing w:after="120" w:line="276" w:lineRule="auto"/>
      </w:pPr>
      <w:r>
        <w:t xml:space="preserve">Run the project to ensure the Silverlight application has posted a value to the server! </w:t>
      </w:r>
      <w:r>
        <w:rPr>
          <w:noProof/>
          <w:lang w:eastAsia="zh-CN"/>
        </w:rPr>
        <w:drawing>
          <wp:inline distT="0" distB="0" distL="0" distR="0">
            <wp:extent cx="4692062" cy="1739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692062" cy="1739900"/>
                    </a:xfrm>
                    <a:prstGeom prst="rect">
                      <a:avLst/>
                    </a:prstGeom>
                    <a:noFill/>
                    <a:ln w="9525">
                      <a:noFill/>
                      <a:miter lim="800000"/>
                      <a:headEnd/>
                      <a:tailEnd/>
                    </a:ln>
                  </pic:spPr>
                </pic:pic>
              </a:graphicData>
            </a:graphic>
          </wp:inline>
        </w:drawing>
      </w:r>
    </w:p>
    <w:p w:rsidR="00366435" w:rsidRPr="00085F5B" w:rsidRDefault="00366435" w:rsidP="00366435">
      <w:pPr>
        <w:ind w:left="360"/>
      </w:pPr>
    </w:p>
    <w:p w:rsidR="00366435" w:rsidRDefault="00366435" w:rsidP="00366435">
      <w:pPr>
        <w:pStyle w:val="Heading1"/>
      </w:pPr>
      <w:bookmarkStart w:id="1" w:name="_Toc191882134"/>
      <w:r>
        <w:t>Fetching and Binding Remote Data</w:t>
      </w:r>
      <w:bookmarkEnd w:id="1"/>
    </w:p>
    <w:p w:rsidR="00366435" w:rsidRDefault="00366435" w:rsidP="00366435">
      <w:r>
        <w:t xml:space="preserve">The Silverlight </w:t>
      </w:r>
      <w:proofErr w:type="spellStart"/>
      <w:r>
        <w:t>WebClient</w:t>
      </w:r>
      <w:proofErr w:type="spellEnd"/>
      <w:r>
        <w:t xml:space="preserve"> and </w:t>
      </w:r>
      <w:proofErr w:type="spellStart"/>
      <w:r>
        <w:t>WebRequest</w:t>
      </w:r>
      <w:proofErr w:type="spellEnd"/>
      <w:r>
        <w:t xml:space="preserve"> classes can be used for a variety of scenarios. One is to retrieve and bind to data. In this section we will retrieve a mashed up RSS feed of blog content.</w:t>
      </w:r>
    </w:p>
    <w:p w:rsidR="00366435" w:rsidRDefault="00366435" w:rsidP="008E2AC2">
      <w:pPr>
        <w:pStyle w:val="ListParagraph"/>
        <w:numPr>
          <w:ilvl w:val="0"/>
          <w:numId w:val="3"/>
        </w:numPr>
        <w:spacing w:after="120" w:line="276" w:lineRule="auto"/>
      </w:pPr>
      <w:r>
        <w:t xml:space="preserve">Create a new Silverlight project in Visual Studio with a name of </w:t>
      </w:r>
      <w:proofErr w:type="spellStart"/>
      <w:r>
        <w:t>Mashup</w:t>
      </w:r>
      <w:proofErr w:type="spellEnd"/>
      <w:r>
        <w:t xml:space="preserve">. Allow Visual Studio to create an associated web site project. </w:t>
      </w:r>
    </w:p>
    <w:p w:rsidR="00366435" w:rsidRDefault="00366435" w:rsidP="008E2AC2">
      <w:pPr>
        <w:pStyle w:val="ListParagraph"/>
        <w:numPr>
          <w:ilvl w:val="0"/>
          <w:numId w:val="3"/>
        </w:numPr>
        <w:spacing w:after="120" w:line="276" w:lineRule="auto"/>
      </w:pPr>
      <w:r>
        <w:t xml:space="preserve">In </w:t>
      </w:r>
      <w:proofErr w:type="spellStart"/>
      <w:r>
        <w:t>Page.xaml</w:t>
      </w:r>
      <w:proofErr w:type="spellEnd"/>
      <w:r>
        <w:t xml:space="preserve">, replace the default &lt;Grid&gt; with the following XAML. We will use some of the data binding features in Silverlight to bind the title of each blog post to a </w:t>
      </w:r>
      <w:proofErr w:type="spellStart"/>
      <w:r>
        <w:t>TextBlock</w:t>
      </w:r>
      <w:proofErr w:type="spellEnd"/>
      <w:r>
        <w:t xml:space="preserve"> object’s Text property. Later we will see how the </w:t>
      </w:r>
      <w:proofErr w:type="spellStart"/>
      <w:r>
        <w:t>ItemsControl</w:t>
      </w:r>
      <w:proofErr w:type="spellEnd"/>
      <w:r>
        <w:t xml:space="preserve"> widget will build a </w:t>
      </w:r>
      <w:proofErr w:type="spellStart"/>
      <w:r>
        <w:t>TextBlock</w:t>
      </w:r>
      <w:proofErr w:type="spellEnd"/>
      <w:r>
        <w:t xml:space="preserve"> for each blog post we have to the </w:t>
      </w:r>
      <w:proofErr w:type="spellStart"/>
      <w:r>
        <w:t>ItemsControl</w:t>
      </w:r>
      <w:proofErr w:type="spellEnd"/>
      <w:r>
        <w:t xml:space="preserve">. Note: Visual Studio might say the XML inside the </w:t>
      </w:r>
      <w:proofErr w:type="spellStart"/>
      <w:r>
        <w:t>ItemTemplate</w:t>
      </w:r>
      <w:proofErr w:type="spellEnd"/>
      <w:r>
        <w:t xml:space="preserve"> element contains errors, but you can ignore these messages. </w:t>
      </w:r>
    </w:p>
    <w:p w:rsidR="00366435" w:rsidRDefault="00366435" w:rsidP="00366435">
      <w:pPr>
        <w:pStyle w:val="ListParagraph"/>
        <w:spacing w:after="120"/>
      </w:pPr>
    </w:p>
    <w:p w:rsidR="00366435" w:rsidRDefault="00366435" w:rsidP="00366435">
      <w:pPr>
        <w:pStyle w:val="Code"/>
      </w:pPr>
      <w:r>
        <w:rPr>
          <w:color w:val="A31515"/>
        </w:rPr>
        <w:t xml:space="preserve">    </w:t>
      </w:r>
      <w:r>
        <w:t>&lt;</w:t>
      </w:r>
      <w:r>
        <w:rPr>
          <w:color w:val="A31515"/>
        </w:rPr>
        <w:t>Canvas</w:t>
      </w:r>
      <w:r>
        <w:rPr>
          <w:color w:val="FF0000"/>
        </w:rPr>
        <w:t xml:space="preserve"> x</w:t>
      </w:r>
      <w:r>
        <w:t>:</w:t>
      </w:r>
      <w:r>
        <w:rPr>
          <w:color w:val="FF0000"/>
        </w:rPr>
        <w:t>Name</w:t>
      </w:r>
      <w:r>
        <w:t>="LayoutRoot"</w:t>
      </w:r>
      <w:r>
        <w:rPr>
          <w:color w:val="FF0000"/>
        </w:rPr>
        <w:t xml:space="preserve"> Width</w:t>
      </w:r>
      <w:r>
        <w:t>="400"</w:t>
      </w:r>
      <w:r>
        <w:rPr>
          <w:color w:val="FF0000"/>
        </w:rPr>
        <w:t xml:space="preserve"> Height</w:t>
      </w:r>
      <w:r>
        <w:t>="300"</w:t>
      </w:r>
      <w:r>
        <w:rPr>
          <w:color w:val="FF0000"/>
        </w:rPr>
        <w:t xml:space="preserve"> Background</w:t>
      </w:r>
      <w:r>
        <w:t>="White"&gt;</w:t>
      </w:r>
    </w:p>
    <w:p w:rsidR="00366435" w:rsidRDefault="00366435" w:rsidP="00366435">
      <w:pPr>
        <w:pStyle w:val="Code"/>
      </w:pPr>
      <w:r>
        <w:rPr>
          <w:color w:val="A31515"/>
        </w:rPr>
        <w:t xml:space="preserve">        </w:t>
      </w:r>
      <w:r>
        <w:t>&lt;</w:t>
      </w:r>
      <w:r>
        <w:rPr>
          <w:color w:val="A31515"/>
        </w:rPr>
        <w:t>ItemsControl</w:t>
      </w:r>
      <w:r>
        <w:rPr>
          <w:color w:val="FF0000"/>
        </w:rPr>
        <w:t xml:space="preserve"> x</w:t>
      </w:r>
      <w:r>
        <w:t>:</w:t>
      </w:r>
      <w:r>
        <w:rPr>
          <w:color w:val="FF0000"/>
        </w:rPr>
        <w:t>Name</w:t>
      </w:r>
      <w:r>
        <w:t>="_itemTitles"&gt;</w:t>
      </w:r>
    </w:p>
    <w:p w:rsidR="00366435" w:rsidRDefault="00366435" w:rsidP="00366435">
      <w:pPr>
        <w:pStyle w:val="Code"/>
      </w:pPr>
      <w:r>
        <w:rPr>
          <w:color w:val="A31515"/>
        </w:rPr>
        <w:t xml:space="preserve">            </w:t>
      </w:r>
      <w:r>
        <w:t>&lt;</w:t>
      </w:r>
      <w:r>
        <w:rPr>
          <w:color w:val="A31515"/>
        </w:rPr>
        <w:t>ItemsControl.ItemTemplate</w:t>
      </w:r>
      <w:r>
        <w:t>&gt;</w:t>
      </w:r>
    </w:p>
    <w:p w:rsidR="00366435" w:rsidRDefault="00366435" w:rsidP="00366435">
      <w:pPr>
        <w:pStyle w:val="Code"/>
      </w:pPr>
      <w:r>
        <w:rPr>
          <w:color w:val="A31515"/>
        </w:rPr>
        <w:t xml:space="preserve">                </w:t>
      </w:r>
      <w:r>
        <w:t>&lt;</w:t>
      </w:r>
      <w:r>
        <w:rPr>
          <w:color w:val="A31515"/>
        </w:rPr>
        <w:t>DataTemplate</w:t>
      </w:r>
      <w:r>
        <w:t>&gt;</w:t>
      </w:r>
    </w:p>
    <w:p w:rsidR="00366435" w:rsidRDefault="00366435" w:rsidP="00366435">
      <w:pPr>
        <w:pStyle w:val="Code"/>
      </w:pPr>
      <w:r>
        <w:rPr>
          <w:color w:val="A31515"/>
        </w:rPr>
        <w:t xml:space="preserve">                    </w:t>
      </w:r>
      <w:r>
        <w:t>&lt;</w:t>
      </w:r>
      <w:r>
        <w:rPr>
          <w:color w:val="A31515"/>
        </w:rPr>
        <w:t>StackPanel</w:t>
      </w:r>
      <w:r>
        <w:rPr>
          <w:color w:val="FF0000"/>
        </w:rPr>
        <w:t xml:space="preserve"> Orientation</w:t>
      </w:r>
      <w:r>
        <w:t>="Vertical"&gt;</w:t>
      </w:r>
    </w:p>
    <w:p w:rsidR="00366435" w:rsidRDefault="00366435" w:rsidP="00366435">
      <w:pPr>
        <w:pStyle w:val="Code"/>
      </w:pPr>
      <w:r>
        <w:rPr>
          <w:color w:val="A31515"/>
        </w:rPr>
        <w:t xml:space="preserve">                        </w:t>
      </w:r>
      <w:r>
        <w:t>&lt;</w:t>
      </w:r>
      <w:r>
        <w:rPr>
          <w:color w:val="A31515"/>
        </w:rPr>
        <w:t>TextBlock</w:t>
      </w:r>
      <w:r>
        <w:rPr>
          <w:color w:val="FF0000"/>
        </w:rPr>
        <w:t xml:space="preserve"> FontWeight</w:t>
      </w:r>
      <w:r>
        <w:t>="Bold"</w:t>
      </w:r>
      <w:r>
        <w:rPr>
          <w:color w:val="FF0000"/>
        </w:rPr>
        <w:t xml:space="preserve"> Text</w:t>
      </w:r>
      <w:r>
        <w:t>="{</w:t>
      </w:r>
      <w:r>
        <w:rPr>
          <w:color w:val="A31515"/>
        </w:rPr>
        <w:t>Binding</w:t>
      </w:r>
      <w:r>
        <w:rPr>
          <w:color w:val="FF0000"/>
        </w:rPr>
        <w:t xml:space="preserve"> Title</w:t>
      </w:r>
      <w:r>
        <w:t>.</w:t>
      </w:r>
      <w:r>
        <w:rPr>
          <w:color w:val="FF0000"/>
        </w:rPr>
        <w:t>Text</w:t>
      </w:r>
      <w:r>
        <w:t>}" /&gt;</w:t>
      </w:r>
    </w:p>
    <w:p w:rsidR="00366435" w:rsidRDefault="00366435" w:rsidP="00366435">
      <w:pPr>
        <w:pStyle w:val="Code"/>
      </w:pPr>
      <w:r>
        <w:rPr>
          <w:color w:val="A31515"/>
        </w:rPr>
        <w:t xml:space="preserve">                    </w:t>
      </w:r>
      <w:r>
        <w:t>&lt;/</w:t>
      </w:r>
      <w:r>
        <w:rPr>
          <w:color w:val="A31515"/>
        </w:rPr>
        <w:t>StackPanel</w:t>
      </w:r>
      <w:r>
        <w:t>&gt;</w:t>
      </w:r>
    </w:p>
    <w:p w:rsidR="00366435" w:rsidRDefault="00366435" w:rsidP="00366435">
      <w:pPr>
        <w:pStyle w:val="Code"/>
      </w:pPr>
      <w:r>
        <w:rPr>
          <w:color w:val="A31515"/>
        </w:rPr>
        <w:t xml:space="preserve">                </w:t>
      </w:r>
      <w:r>
        <w:t>&lt;/</w:t>
      </w:r>
      <w:r>
        <w:rPr>
          <w:color w:val="A31515"/>
        </w:rPr>
        <w:t>DataTemplate</w:t>
      </w:r>
      <w:r>
        <w:t>&gt;</w:t>
      </w:r>
    </w:p>
    <w:p w:rsidR="00366435" w:rsidRDefault="00366435" w:rsidP="00366435">
      <w:pPr>
        <w:pStyle w:val="Code"/>
      </w:pPr>
      <w:r>
        <w:rPr>
          <w:color w:val="A31515"/>
        </w:rPr>
        <w:t xml:space="preserve">            </w:t>
      </w:r>
      <w:r>
        <w:t>&lt;/</w:t>
      </w:r>
      <w:r>
        <w:rPr>
          <w:color w:val="A31515"/>
        </w:rPr>
        <w:t>ItemsControl.ItemTemplate</w:t>
      </w:r>
      <w:r>
        <w:t>&gt;</w:t>
      </w:r>
    </w:p>
    <w:p w:rsidR="00366435" w:rsidRDefault="00366435" w:rsidP="00366435">
      <w:pPr>
        <w:pStyle w:val="Code"/>
      </w:pPr>
      <w:r>
        <w:rPr>
          <w:color w:val="A31515"/>
        </w:rPr>
        <w:t xml:space="preserve">        </w:t>
      </w:r>
      <w:r>
        <w:t>&lt;/</w:t>
      </w:r>
      <w:r>
        <w:rPr>
          <w:color w:val="A31515"/>
        </w:rPr>
        <w:t>ItemsControl</w:t>
      </w:r>
      <w:r>
        <w:t>&gt;</w:t>
      </w:r>
    </w:p>
    <w:p w:rsidR="00366435" w:rsidRDefault="00366435" w:rsidP="00366435">
      <w:pPr>
        <w:pStyle w:val="Code"/>
      </w:pPr>
    </w:p>
    <w:p w:rsidR="00366435" w:rsidRPr="00663D7E" w:rsidRDefault="00366435" w:rsidP="00366435">
      <w:pPr>
        <w:pStyle w:val="Code"/>
        <w:rPr>
          <w:rFonts w:ascii="Lucida Console" w:hAnsi="Lucida Console"/>
        </w:rPr>
      </w:pPr>
      <w:r>
        <w:rPr>
          <w:color w:val="A31515"/>
        </w:rPr>
        <w:t xml:space="preserve">    </w:t>
      </w:r>
      <w:r>
        <w:t>&lt;/</w:t>
      </w:r>
      <w:r>
        <w:rPr>
          <w:color w:val="A31515"/>
        </w:rPr>
        <w:t>Canvas</w:t>
      </w:r>
      <w:r>
        <w:t>&gt;</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Right-click the </w:t>
      </w:r>
      <w:proofErr w:type="spellStart"/>
      <w:r>
        <w:t>Mashup_Web</w:t>
      </w:r>
      <w:proofErr w:type="spellEnd"/>
      <w:r>
        <w:t xml:space="preserve"> project and click “Add New Item”. In the dialog that follows, select the Generic Handler template, and give the template the name of Mashup.ashx. </w:t>
      </w:r>
    </w:p>
    <w:p w:rsidR="00366435" w:rsidRDefault="00366435" w:rsidP="008E2AC2">
      <w:pPr>
        <w:pStyle w:val="ListParagraph"/>
        <w:numPr>
          <w:ilvl w:val="0"/>
          <w:numId w:val="3"/>
        </w:numPr>
        <w:spacing w:after="120" w:line="276" w:lineRule="auto"/>
      </w:pPr>
      <w:r w:rsidRPr="00F96A1E">
        <w:lastRenderedPageBreak/>
        <w:t xml:space="preserve">The ASP.NET </w:t>
      </w:r>
      <w:proofErr w:type="spellStart"/>
      <w:r w:rsidRPr="00F96A1E">
        <w:t>WebDev</w:t>
      </w:r>
      <w:proofErr w:type="spellEnd"/>
      <w:r w:rsidRPr="00F96A1E">
        <w:t xml:space="preserve"> server used for development will run the </w:t>
      </w:r>
      <w:proofErr w:type="spellStart"/>
      <w:r>
        <w:t>Mashup</w:t>
      </w:r>
      <w:r w:rsidRPr="00F96A1E">
        <w:t>_Web</w:t>
      </w:r>
      <w:proofErr w:type="spellEnd"/>
      <w:r w:rsidRPr="00F96A1E">
        <w:t xml:space="preserve"> project on a random port. We need to change this behavior so we have a consistent port number.  Click on the </w:t>
      </w:r>
      <w:proofErr w:type="spellStart"/>
      <w:r>
        <w:t>Mashup</w:t>
      </w:r>
      <w:r w:rsidRPr="00F96A1E">
        <w:t>_Web</w:t>
      </w:r>
      <w:proofErr w:type="spellEnd"/>
      <w:r w:rsidRPr="00F96A1E">
        <w:t xml:space="preserve"> project node in Solution Explorer and open the properties window (press F4). Change the “Use dynamic ports” property from True to False, then close the window and save the project. Click on the </w:t>
      </w:r>
      <w:proofErr w:type="spellStart"/>
      <w:r>
        <w:t>Mashup</w:t>
      </w:r>
      <w:r w:rsidRPr="00F96A1E">
        <w:t>_Web</w:t>
      </w:r>
      <w:proofErr w:type="spellEnd"/>
      <w:r w:rsidRPr="00F96A1E">
        <w:t xml:space="preserve"> project node in Solution Explorer and open the properties window </w:t>
      </w:r>
      <w:r w:rsidRPr="00F96A1E">
        <w:rPr>
          <w:i/>
        </w:rPr>
        <w:t>a second time</w:t>
      </w:r>
      <w:r w:rsidRPr="00F96A1E">
        <w:t>. Now we can edit the port number</w:t>
      </w:r>
      <w:r>
        <w:t>, so set the port number to 8081</w:t>
      </w:r>
      <w:r w:rsidRPr="00F96A1E">
        <w:t>.</w:t>
      </w:r>
    </w:p>
    <w:p w:rsidR="00366435" w:rsidRDefault="00366435" w:rsidP="008E2AC2">
      <w:pPr>
        <w:pStyle w:val="ListParagraph"/>
        <w:numPr>
          <w:ilvl w:val="0"/>
          <w:numId w:val="3"/>
        </w:numPr>
        <w:spacing w:after="120" w:line="276" w:lineRule="auto"/>
      </w:pPr>
      <w:r>
        <w:t>Add the following statements to the top of the Mashup.ashx file, after the @</w:t>
      </w:r>
      <w:proofErr w:type="spellStart"/>
      <w:r>
        <w:t>WebHandler</w:t>
      </w:r>
      <w:proofErr w:type="spellEnd"/>
      <w:r>
        <w:t xml:space="preserve"> directive. </w:t>
      </w:r>
    </w:p>
    <w:p w:rsidR="00366435" w:rsidRPr="00F96A1E" w:rsidRDefault="00366435" w:rsidP="00366435">
      <w:pPr>
        <w:pStyle w:val="Code"/>
      </w:pPr>
      <w:r w:rsidRPr="00F96A1E">
        <w:rPr>
          <w:color w:val="0000FF"/>
        </w:rPr>
        <w:t>using</w:t>
      </w:r>
      <w:r w:rsidRPr="00F96A1E">
        <w:t xml:space="preserve"> System.Xml;</w:t>
      </w:r>
    </w:p>
    <w:p w:rsidR="00366435" w:rsidRPr="00F96A1E" w:rsidRDefault="00366435" w:rsidP="00366435">
      <w:pPr>
        <w:pStyle w:val="Code"/>
      </w:pPr>
      <w:r w:rsidRPr="00F96A1E">
        <w:rPr>
          <w:color w:val="0000FF"/>
        </w:rPr>
        <w:t>using</w:t>
      </w:r>
      <w:r w:rsidRPr="00F96A1E">
        <w:t xml:space="preserve"> System.Linq;</w:t>
      </w:r>
    </w:p>
    <w:p w:rsidR="00366435" w:rsidRPr="00F96A1E" w:rsidRDefault="00366435" w:rsidP="00366435">
      <w:pPr>
        <w:pStyle w:val="Code"/>
      </w:pPr>
      <w:r w:rsidRPr="00F96A1E">
        <w:rPr>
          <w:color w:val="0000FF"/>
        </w:rPr>
        <w:t>using</w:t>
      </w:r>
      <w:r w:rsidRPr="00F96A1E">
        <w:t xml:space="preserve"> System.Collections.Generic;</w:t>
      </w:r>
    </w:p>
    <w:p w:rsidR="00366435" w:rsidRDefault="00366435" w:rsidP="00366435">
      <w:pPr>
        <w:pStyle w:val="Code"/>
      </w:pPr>
      <w:r w:rsidRPr="00F96A1E">
        <w:rPr>
          <w:color w:val="0000FF"/>
        </w:rPr>
        <w:t>using</w:t>
      </w:r>
      <w:r w:rsidRPr="00F96A1E">
        <w:t xml:space="preserve"> System.ServiceModel.Syndication;</w:t>
      </w:r>
    </w:p>
    <w:p w:rsidR="00366435" w:rsidRPr="00F96A1E" w:rsidRDefault="00366435" w:rsidP="00366435">
      <w:pPr>
        <w:pStyle w:val="ListParagraph"/>
        <w:autoSpaceDE w:val="0"/>
        <w:autoSpaceDN w:val="0"/>
        <w:adjustRightInd w:val="0"/>
        <w:spacing w:after="120"/>
        <w:rPr>
          <w:rFonts w:ascii="Lucida Console" w:hAnsi="Lucida Console"/>
          <w:noProof/>
          <w:sz w:val="20"/>
          <w:szCs w:val="20"/>
        </w:rPr>
      </w:pPr>
    </w:p>
    <w:p w:rsidR="00366435" w:rsidRDefault="00366435" w:rsidP="008E2AC2">
      <w:pPr>
        <w:pStyle w:val="ListParagraph"/>
        <w:numPr>
          <w:ilvl w:val="0"/>
          <w:numId w:val="3"/>
        </w:numPr>
        <w:spacing w:after="120" w:line="276" w:lineRule="auto"/>
      </w:pPr>
      <w:r>
        <w:t xml:space="preserve">Delete all the code inside the </w:t>
      </w:r>
      <w:proofErr w:type="spellStart"/>
      <w:r>
        <w:t>ProcessRequest</w:t>
      </w:r>
      <w:proofErr w:type="spellEnd"/>
      <w:r>
        <w:t xml:space="preserve"> method. </w:t>
      </w:r>
    </w:p>
    <w:p w:rsidR="00366435" w:rsidRDefault="00366435" w:rsidP="008E2AC2">
      <w:pPr>
        <w:pStyle w:val="ListParagraph"/>
        <w:numPr>
          <w:ilvl w:val="0"/>
          <w:numId w:val="3"/>
        </w:numPr>
        <w:spacing w:after="120" w:line="276" w:lineRule="auto"/>
      </w:pPr>
      <w:r>
        <w:t xml:space="preserve">Inside </w:t>
      </w:r>
      <w:proofErr w:type="spellStart"/>
      <w:r>
        <w:t>ProcessRequest</w:t>
      </w:r>
      <w:proofErr w:type="spellEnd"/>
      <w:r>
        <w:t>, create an array of strings containing the RSS URLs of some of your favorite blogs. For example:</w:t>
      </w:r>
    </w:p>
    <w:p w:rsidR="00366435" w:rsidRDefault="00366435" w:rsidP="00366435">
      <w:pPr>
        <w:pStyle w:val="Code"/>
      </w:pPr>
    </w:p>
    <w:p w:rsidR="00366435" w:rsidRDefault="00366435" w:rsidP="00366435">
      <w:pPr>
        <w:pStyle w:val="Code"/>
        <w:rPr>
          <w:rFonts w:cs="Courier New"/>
        </w:rPr>
      </w:pPr>
      <w:r>
        <w:rPr>
          <w:rFonts w:cs="Courier New"/>
        </w:rPr>
        <w:t xml:space="preserve">        string[] urls = {</w:t>
      </w:r>
    </w:p>
    <w:p w:rsidR="00366435" w:rsidRDefault="00366435" w:rsidP="00366435">
      <w:pPr>
        <w:pStyle w:val="Code"/>
        <w:rPr>
          <w:rFonts w:cs="Courier New"/>
        </w:rPr>
      </w:pPr>
      <w:r>
        <w:rPr>
          <w:rFonts w:cs="Courier New"/>
        </w:rPr>
        <w:t xml:space="preserve">          </w:t>
      </w:r>
      <w:r>
        <w:rPr>
          <w:rFonts w:cs="Courier New"/>
          <w:color w:val="A31515"/>
        </w:rPr>
        <w:t>"http://blogs.msdn.com/webnext/rss.xml"</w:t>
      </w:r>
      <w:r>
        <w:rPr>
          <w:rFonts w:cs="Courier New"/>
        </w:rPr>
        <w:t>,</w:t>
      </w:r>
    </w:p>
    <w:p w:rsidR="00366435" w:rsidRDefault="00366435" w:rsidP="00366435">
      <w:pPr>
        <w:pStyle w:val="Code"/>
        <w:rPr>
          <w:rFonts w:cs="Courier New"/>
        </w:rPr>
      </w:pPr>
      <w:r>
        <w:rPr>
          <w:rFonts w:cs="Courier New"/>
        </w:rPr>
        <w:t xml:space="preserve">          </w:t>
      </w:r>
      <w:r>
        <w:rPr>
          <w:rFonts w:cs="Courier New"/>
          <w:color w:val="A31515"/>
        </w:rPr>
        <w:t>"http://blogs.msdn.com/tims/rss.xml"</w:t>
      </w:r>
      <w:r>
        <w:rPr>
          <w:rFonts w:cs="Courier New"/>
        </w:rPr>
        <w:t>,</w:t>
      </w:r>
    </w:p>
    <w:p w:rsidR="00366435" w:rsidRDefault="00366435" w:rsidP="00366435">
      <w:pPr>
        <w:pStyle w:val="Code"/>
        <w:rPr>
          <w:rFonts w:cs="Courier New"/>
          <w:color w:val="A31515"/>
        </w:rPr>
      </w:pPr>
      <w:r>
        <w:rPr>
          <w:rFonts w:cs="Courier New"/>
        </w:rPr>
        <w:t xml:space="preserve">          </w:t>
      </w:r>
      <w:r>
        <w:rPr>
          <w:rFonts w:cs="Courier New"/>
          <w:color w:val="A31515"/>
        </w:rPr>
        <w:t>"http://feeds.feedburner.com/JesseLiberty-SilverlightGeek"</w:t>
      </w:r>
    </w:p>
    <w:p w:rsidR="00366435" w:rsidRDefault="00366435" w:rsidP="00366435">
      <w:pPr>
        <w:pStyle w:val="Code"/>
      </w:pPr>
      <w:r>
        <w:t xml:space="preserve">                };</w:t>
      </w:r>
    </w:p>
    <w:p w:rsidR="00366435" w:rsidRPr="00EF75E7" w:rsidRDefault="00366435" w:rsidP="008E2AC2">
      <w:pPr>
        <w:pStyle w:val="ListParagraph"/>
        <w:numPr>
          <w:ilvl w:val="0"/>
          <w:numId w:val="3"/>
        </w:numPr>
        <w:spacing w:after="120" w:line="276" w:lineRule="auto"/>
      </w:pPr>
      <w:r>
        <w:t xml:space="preserve">The next step is to load the contents of each blog into a </w:t>
      </w:r>
      <w:proofErr w:type="spellStart"/>
      <w:r>
        <w:t>SyndicationFeed</w:t>
      </w:r>
      <w:proofErr w:type="spellEnd"/>
      <w:r>
        <w:t xml:space="preserve">. </w:t>
      </w:r>
      <w:proofErr w:type="spellStart"/>
      <w:r>
        <w:t>SyndicationFeed</w:t>
      </w:r>
      <w:proofErr w:type="spellEnd"/>
      <w:r>
        <w:t xml:space="preserve"> is part of </w:t>
      </w:r>
      <w:proofErr w:type="spellStart"/>
      <w:r>
        <w:t>System.ServiceModel</w:t>
      </w:r>
      <w:proofErr w:type="spellEnd"/>
      <w:r>
        <w:t xml:space="preserve"> in .NET 3.5, and allows us to easily consume and build feeds using RSS and ATOM. </w:t>
      </w:r>
      <w:r w:rsidRPr="00EF75E7">
        <w:t xml:space="preserve">Place the following code after the array definition. </w:t>
      </w:r>
    </w:p>
    <w:p w:rsidR="00366435" w:rsidRDefault="00366435" w:rsidP="00366435">
      <w:pPr>
        <w:pStyle w:val="ListParagraph"/>
        <w:spacing w:after="120" w:line="276" w:lineRule="auto"/>
      </w:pPr>
    </w:p>
    <w:p w:rsidR="00366435" w:rsidRPr="005A25A0" w:rsidRDefault="00366435" w:rsidP="00366435">
      <w:pPr>
        <w:pStyle w:val="Code"/>
      </w:pPr>
      <w:r w:rsidRPr="005A25A0">
        <w:t xml:space="preserve">List&lt;SyndicationFeed&gt; feeds = </w:t>
      </w:r>
      <w:r w:rsidRPr="005A25A0">
        <w:rPr>
          <w:color w:val="0000FF"/>
        </w:rPr>
        <w:t>new</w:t>
      </w:r>
      <w:r w:rsidRPr="005A25A0">
        <w:t xml:space="preserve"> List&lt;SyndicationFeed&gt;();</w:t>
      </w:r>
    </w:p>
    <w:p w:rsidR="00366435" w:rsidRPr="005A25A0" w:rsidRDefault="00366435" w:rsidP="00366435">
      <w:pPr>
        <w:pStyle w:val="Code"/>
      </w:pPr>
      <w:r w:rsidRPr="005A25A0">
        <w:rPr>
          <w:color w:val="0000FF"/>
        </w:rPr>
        <w:t>foreach</w:t>
      </w:r>
      <w:r w:rsidRPr="005A25A0">
        <w:t xml:space="preserve"> (</w:t>
      </w:r>
      <w:r w:rsidRPr="005A25A0">
        <w:rPr>
          <w:color w:val="0000FF"/>
        </w:rPr>
        <w:t>string</w:t>
      </w:r>
      <w:r w:rsidRPr="005A25A0">
        <w:t xml:space="preserve"> url </w:t>
      </w:r>
      <w:r w:rsidRPr="005A25A0">
        <w:rPr>
          <w:color w:val="0000FF"/>
        </w:rPr>
        <w:t>in</w:t>
      </w:r>
      <w:r w:rsidRPr="005A25A0">
        <w:t xml:space="preserve"> urls)</w:t>
      </w:r>
    </w:p>
    <w:p w:rsidR="00366435" w:rsidRPr="005A25A0" w:rsidRDefault="00366435" w:rsidP="00366435">
      <w:pPr>
        <w:pStyle w:val="Code"/>
      </w:pPr>
      <w:r w:rsidRPr="005A25A0">
        <w:t>{</w:t>
      </w:r>
    </w:p>
    <w:p w:rsidR="00366435" w:rsidRPr="005A25A0" w:rsidRDefault="00366435" w:rsidP="00366435">
      <w:pPr>
        <w:pStyle w:val="Code"/>
      </w:pPr>
      <w:r w:rsidRPr="005A25A0">
        <w:t xml:space="preserve">    </w:t>
      </w:r>
      <w:r w:rsidRPr="005A25A0">
        <w:rPr>
          <w:color w:val="0000FF"/>
        </w:rPr>
        <w:t>using</w:t>
      </w:r>
      <w:r w:rsidRPr="005A25A0">
        <w:t xml:space="preserve"> (XmlReader feedReader = XmlReader.Create(url))</w:t>
      </w:r>
    </w:p>
    <w:p w:rsidR="00366435" w:rsidRPr="005A25A0" w:rsidRDefault="00366435" w:rsidP="00366435">
      <w:pPr>
        <w:pStyle w:val="Code"/>
      </w:pPr>
      <w:r w:rsidRPr="005A25A0">
        <w:t xml:space="preserve">    {</w:t>
      </w:r>
    </w:p>
    <w:p w:rsidR="00366435" w:rsidRPr="005A25A0" w:rsidRDefault="00366435" w:rsidP="00366435">
      <w:pPr>
        <w:pStyle w:val="Code"/>
      </w:pPr>
      <w:r w:rsidRPr="005A25A0">
        <w:t xml:space="preserve">        feeds.Add(SyndicationFeed.Load(feedReader));</w:t>
      </w:r>
    </w:p>
    <w:p w:rsidR="00366435" w:rsidRPr="005A25A0" w:rsidRDefault="00366435" w:rsidP="00366435">
      <w:pPr>
        <w:pStyle w:val="Code"/>
      </w:pPr>
      <w:r w:rsidRPr="005A25A0">
        <w:t xml:space="preserve">    }</w:t>
      </w:r>
    </w:p>
    <w:p w:rsidR="00366435" w:rsidRPr="005A25A0" w:rsidRDefault="00366435" w:rsidP="00366435">
      <w:pPr>
        <w:pStyle w:val="Code"/>
      </w:pPr>
      <w:r w:rsidRPr="005A25A0">
        <w:t>}</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We’ll use LINQ to Objects to mash the feeds into a single collection of items. Place the following code after the code from step 9. </w:t>
      </w:r>
    </w:p>
    <w:p w:rsidR="00366435" w:rsidRDefault="00366435" w:rsidP="00366435">
      <w:pPr>
        <w:pStyle w:val="ListParagraph"/>
        <w:spacing w:after="120"/>
      </w:pPr>
    </w:p>
    <w:p w:rsidR="00366435" w:rsidRPr="005A25A0" w:rsidRDefault="00366435" w:rsidP="00366435">
      <w:pPr>
        <w:pStyle w:val="Code"/>
      </w:pPr>
      <w:r w:rsidRPr="005A25A0">
        <w:rPr>
          <w:color w:val="2B91AF"/>
        </w:rPr>
        <w:t>DateTime</w:t>
      </w:r>
      <w:r w:rsidRPr="005A25A0">
        <w:t xml:space="preserve"> minDate = </w:t>
      </w:r>
      <w:r w:rsidRPr="005A25A0">
        <w:rPr>
          <w:color w:val="2B91AF"/>
        </w:rPr>
        <w:t>DateTime</w:t>
      </w:r>
      <w:r w:rsidRPr="005A25A0">
        <w:t>.Now.AddDays(-30);</w:t>
      </w:r>
    </w:p>
    <w:p w:rsidR="00366435" w:rsidRPr="005A25A0" w:rsidRDefault="00366435" w:rsidP="00366435">
      <w:pPr>
        <w:pStyle w:val="Code"/>
      </w:pPr>
    </w:p>
    <w:p w:rsidR="00366435" w:rsidRPr="005A25A0" w:rsidRDefault="00366435" w:rsidP="00366435">
      <w:pPr>
        <w:pStyle w:val="Code"/>
      </w:pPr>
      <w:r w:rsidRPr="005A25A0">
        <w:rPr>
          <w:color w:val="0000FF"/>
        </w:rPr>
        <w:t>var</w:t>
      </w:r>
      <w:r w:rsidRPr="005A25A0">
        <w:t xml:space="preserve"> mashedItems =</w:t>
      </w:r>
    </w:p>
    <w:p w:rsidR="00366435" w:rsidRPr="005A25A0" w:rsidRDefault="00366435" w:rsidP="00366435">
      <w:pPr>
        <w:pStyle w:val="Code"/>
      </w:pPr>
      <w:r w:rsidRPr="005A25A0">
        <w:t xml:space="preserve">    </w:t>
      </w:r>
      <w:r w:rsidRPr="005A25A0">
        <w:rPr>
          <w:color w:val="0000FF"/>
        </w:rPr>
        <w:t>from</w:t>
      </w:r>
      <w:r w:rsidRPr="005A25A0">
        <w:t xml:space="preserve"> feed </w:t>
      </w:r>
      <w:r w:rsidRPr="005A25A0">
        <w:rPr>
          <w:color w:val="0000FF"/>
        </w:rPr>
        <w:t>in</w:t>
      </w:r>
      <w:r w:rsidRPr="005A25A0">
        <w:t xml:space="preserve"> feeds</w:t>
      </w:r>
    </w:p>
    <w:p w:rsidR="00366435" w:rsidRPr="005A25A0" w:rsidRDefault="00366435" w:rsidP="00366435">
      <w:pPr>
        <w:pStyle w:val="Code"/>
      </w:pPr>
      <w:r w:rsidRPr="005A25A0">
        <w:t xml:space="preserve">    </w:t>
      </w:r>
      <w:r w:rsidRPr="005A25A0">
        <w:rPr>
          <w:color w:val="0000FF"/>
        </w:rPr>
        <w:t>from</w:t>
      </w:r>
      <w:r w:rsidRPr="005A25A0">
        <w:t xml:space="preserve"> item </w:t>
      </w:r>
      <w:r w:rsidRPr="005A25A0">
        <w:rPr>
          <w:color w:val="0000FF"/>
        </w:rPr>
        <w:t>in</w:t>
      </w:r>
      <w:r w:rsidRPr="005A25A0">
        <w:t xml:space="preserve"> feed.Items</w:t>
      </w:r>
    </w:p>
    <w:p w:rsidR="00366435" w:rsidRPr="005A25A0" w:rsidRDefault="00366435" w:rsidP="00366435">
      <w:pPr>
        <w:pStyle w:val="Code"/>
      </w:pPr>
      <w:r w:rsidRPr="005A25A0">
        <w:t xml:space="preserve">    </w:t>
      </w:r>
      <w:r w:rsidRPr="005A25A0">
        <w:rPr>
          <w:color w:val="0000FF"/>
        </w:rPr>
        <w:t>where</w:t>
      </w:r>
      <w:r w:rsidRPr="005A25A0">
        <w:t xml:space="preserve"> item.PublishDate &gt; minDate</w:t>
      </w:r>
    </w:p>
    <w:p w:rsidR="00366435" w:rsidRPr="005A25A0" w:rsidRDefault="00366435" w:rsidP="00366435">
      <w:pPr>
        <w:pStyle w:val="Code"/>
        <w:rPr>
          <w:color w:val="0000FF"/>
        </w:rPr>
      </w:pPr>
      <w:r w:rsidRPr="005A25A0">
        <w:t xml:space="preserve">    </w:t>
      </w:r>
      <w:r w:rsidRPr="005A25A0">
        <w:rPr>
          <w:color w:val="0000FF"/>
        </w:rPr>
        <w:t>orderby</w:t>
      </w:r>
      <w:r w:rsidRPr="005A25A0">
        <w:t xml:space="preserve"> item.PublishDate </w:t>
      </w:r>
      <w:r w:rsidRPr="005A25A0">
        <w:rPr>
          <w:color w:val="0000FF"/>
        </w:rPr>
        <w:t>descending</w:t>
      </w:r>
    </w:p>
    <w:p w:rsidR="00366435" w:rsidRPr="005A25A0" w:rsidRDefault="00366435" w:rsidP="00366435">
      <w:pPr>
        <w:pStyle w:val="Code"/>
      </w:pPr>
      <w:r w:rsidRPr="005A25A0">
        <w:t xml:space="preserve">    </w:t>
      </w:r>
      <w:r w:rsidRPr="005A25A0">
        <w:rPr>
          <w:color w:val="0000FF"/>
        </w:rPr>
        <w:t>select</w:t>
      </w:r>
      <w:r w:rsidRPr="005A25A0">
        <w:t xml:space="preserve"> item;</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Our next step is to write respond with our mashed up blog feed in an RSS 2 format. </w:t>
      </w:r>
    </w:p>
    <w:p w:rsidR="00366435" w:rsidRDefault="00366435" w:rsidP="00366435">
      <w:pPr>
        <w:pStyle w:val="ListParagraph"/>
        <w:spacing w:after="120" w:line="276" w:lineRule="auto"/>
      </w:pPr>
      <w:r>
        <w:t xml:space="preserve">Add the following code at the end of the </w:t>
      </w:r>
      <w:proofErr w:type="spellStart"/>
      <w:r>
        <w:t>ProcessRequest</w:t>
      </w:r>
      <w:proofErr w:type="spellEnd"/>
      <w:r>
        <w:t xml:space="preserve"> method (after the code in step 10).</w:t>
      </w:r>
    </w:p>
    <w:p w:rsidR="00366435" w:rsidRDefault="00366435" w:rsidP="00366435">
      <w:pPr>
        <w:pStyle w:val="ListParagraph"/>
        <w:spacing w:after="120"/>
      </w:pPr>
    </w:p>
    <w:p w:rsidR="00366435" w:rsidRDefault="00366435" w:rsidP="00366435">
      <w:pPr>
        <w:pStyle w:val="Code"/>
      </w:pPr>
      <w:r w:rsidRPr="005A25A0">
        <w:rPr>
          <w:color w:val="0000FF"/>
        </w:rPr>
        <w:t>int</w:t>
      </w:r>
      <w:r w:rsidRPr="005A25A0">
        <w:t xml:space="preserve"> maxResults = 15;</w:t>
      </w:r>
    </w:p>
    <w:p w:rsidR="00366435" w:rsidRPr="005A25A0" w:rsidRDefault="00366435" w:rsidP="00366435">
      <w:pPr>
        <w:pStyle w:val="Code"/>
      </w:pPr>
    </w:p>
    <w:p w:rsidR="00366435" w:rsidRDefault="00366435" w:rsidP="00366435">
      <w:pPr>
        <w:pStyle w:val="Code"/>
        <w:rPr>
          <w:color w:val="0000FF"/>
        </w:rPr>
      </w:pPr>
      <w:r w:rsidRPr="005A25A0">
        <w:rPr>
          <w:color w:val="2B91AF"/>
        </w:rPr>
        <w:t>SyndicationFeed</w:t>
      </w:r>
      <w:r w:rsidRPr="005A25A0">
        <w:t xml:space="preserve"> mashedFeed = </w:t>
      </w:r>
      <w:r w:rsidRPr="005A25A0">
        <w:rPr>
          <w:color w:val="0000FF"/>
        </w:rPr>
        <w:t>new</w:t>
      </w:r>
    </w:p>
    <w:p w:rsidR="00366435" w:rsidRPr="005A25A0" w:rsidRDefault="00366435" w:rsidP="00366435">
      <w:pPr>
        <w:pStyle w:val="Code"/>
      </w:pPr>
      <w:r>
        <w:rPr>
          <w:color w:val="2B91AF"/>
        </w:rPr>
        <w:t xml:space="preserve">   </w:t>
      </w:r>
      <w:r w:rsidRPr="005A25A0">
        <w:t xml:space="preserve"> </w:t>
      </w:r>
      <w:r>
        <w:t xml:space="preserve"> </w:t>
      </w:r>
      <w:r w:rsidRPr="005A25A0">
        <w:rPr>
          <w:color w:val="2B91AF"/>
        </w:rPr>
        <w:t>SyndicationFeed</w:t>
      </w:r>
      <w:r w:rsidRPr="005A25A0">
        <w:t>(mashedItems.Take(maxResults));</w:t>
      </w:r>
    </w:p>
    <w:p w:rsidR="00366435" w:rsidRPr="005A25A0" w:rsidRDefault="00366435" w:rsidP="00366435">
      <w:pPr>
        <w:pStyle w:val="Code"/>
      </w:pPr>
    </w:p>
    <w:p w:rsidR="00366435" w:rsidRDefault="00366435" w:rsidP="00366435">
      <w:pPr>
        <w:pStyle w:val="Code"/>
      </w:pPr>
      <w:r w:rsidRPr="005A25A0">
        <w:rPr>
          <w:color w:val="0000FF"/>
        </w:rPr>
        <w:t>using</w:t>
      </w:r>
      <w:r w:rsidRPr="005A25A0">
        <w:t xml:space="preserve"> (</w:t>
      </w:r>
      <w:r w:rsidRPr="005A25A0">
        <w:rPr>
          <w:color w:val="2B91AF"/>
        </w:rPr>
        <w:t>XmlWriter</w:t>
      </w:r>
      <w:r w:rsidRPr="005A25A0">
        <w:t xml:space="preserve"> writer =</w:t>
      </w:r>
    </w:p>
    <w:p w:rsidR="00366435" w:rsidRPr="005A25A0" w:rsidRDefault="00366435" w:rsidP="00366435">
      <w:pPr>
        <w:pStyle w:val="Code"/>
      </w:pPr>
      <w:r>
        <w:rPr>
          <w:color w:val="0000FF"/>
        </w:rPr>
        <w:t xml:space="preserve">    </w:t>
      </w:r>
      <w:r w:rsidRPr="005A25A0">
        <w:t xml:space="preserve"> </w:t>
      </w:r>
      <w:r w:rsidRPr="005A25A0">
        <w:rPr>
          <w:color w:val="2B91AF"/>
        </w:rPr>
        <w:t>XmlWriter</w:t>
      </w:r>
      <w:r w:rsidRPr="005A25A0">
        <w:t>.Create(context.Response.OutputStream))</w:t>
      </w:r>
    </w:p>
    <w:p w:rsidR="00366435" w:rsidRPr="005A25A0" w:rsidRDefault="00366435" w:rsidP="00366435">
      <w:pPr>
        <w:pStyle w:val="Code"/>
      </w:pPr>
      <w:r w:rsidRPr="005A25A0">
        <w:t>{</w:t>
      </w:r>
    </w:p>
    <w:p w:rsidR="00366435" w:rsidRPr="005A25A0" w:rsidRDefault="00366435" w:rsidP="00366435">
      <w:pPr>
        <w:pStyle w:val="Code"/>
      </w:pPr>
      <w:r w:rsidRPr="005A25A0">
        <w:t xml:space="preserve">    context.Response.ContentType = </w:t>
      </w:r>
      <w:r w:rsidRPr="005A25A0">
        <w:rPr>
          <w:color w:val="A31515"/>
        </w:rPr>
        <w:t>"text/xml"</w:t>
      </w:r>
      <w:r w:rsidRPr="005A25A0">
        <w:t>;</w:t>
      </w:r>
    </w:p>
    <w:p w:rsidR="00366435" w:rsidRPr="005A25A0" w:rsidRDefault="00366435" w:rsidP="00366435">
      <w:pPr>
        <w:pStyle w:val="Code"/>
      </w:pPr>
      <w:r w:rsidRPr="005A25A0">
        <w:t xml:space="preserve">    mashedFeed.SaveAsRss20(writer);</w:t>
      </w:r>
    </w:p>
    <w:p w:rsidR="00366435" w:rsidRPr="005A25A0" w:rsidRDefault="00366435" w:rsidP="00366435">
      <w:pPr>
        <w:pStyle w:val="Code"/>
      </w:pPr>
      <w:r w:rsidRPr="005A25A0">
        <w:t xml:space="preserve">}        </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We should be able to right-click the Mashup.ashx file and select “View </w:t>
      </w:r>
      <w:proofErr w:type="gramStart"/>
      <w:r>
        <w:t>In</w:t>
      </w:r>
      <w:proofErr w:type="gramEnd"/>
      <w:r>
        <w:t xml:space="preserve"> Browser” to preview our new RSS feed.</w:t>
      </w:r>
    </w:p>
    <w:p w:rsidR="00366435" w:rsidRDefault="00366435" w:rsidP="00366435">
      <w:pPr>
        <w:pStyle w:val="ListParagraph"/>
        <w:spacing w:after="120"/>
      </w:pPr>
      <w:r>
        <w:rPr>
          <w:noProof/>
          <w:lang w:eastAsia="zh-CN"/>
        </w:rPr>
        <w:lastRenderedPageBreak/>
        <w:drawing>
          <wp:inline distT="0" distB="0" distL="0" distR="0">
            <wp:extent cx="5731510" cy="4229320"/>
            <wp:effectExtent l="19050" t="0" r="254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4229320"/>
                    </a:xfrm>
                    <a:prstGeom prst="rect">
                      <a:avLst/>
                    </a:prstGeom>
                    <a:noFill/>
                    <a:ln w="9525">
                      <a:noFill/>
                      <a:miter lim="800000"/>
                      <a:headEnd/>
                      <a:tailEnd/>
                    </a:ln>
                  </pic:spPr>
                </pic:pic>
              </a:graphicData>
            </a:graphic>
          </wp:inline>
        </w:drawing>
      </w:r>
    </w:p>
    <w:p w:rsidR="00366435" w:rsidRDefault="00366435" w:rsidP="00366435">
      <w:pPr>
        <w:pStyle w:val="ListParagraph"/>
        <w:spacing w:after="120"/>
      </w:pPr>
    </w:p>
    <w:p w:rsidR="00366435" w:rsidRPr="003224BF" w:rsidRDefault="00366435" w:rsidP="008E2AC2">
      <w:pPr>
        <w:pStyle w:val="ListParagraph"/>
        <w:numPr>
          <w:ilvl w:val="0"/>
          <w:numId w:val="3"/>
        </w:numPr>
        <w:spacing w:after="120" w:line="276" w:lineRule="auto"/>
      </w:pPr>
      <w:r w:rsidRPr="003224BF">
        <w:t xml:space="preserve">Back in the Silverlight project </w:t>
      </w:r>
      <w:proofErr w:type="spellStart"/>
      <w:r w:rsidRPr="003224BF">
        <w:t>Mashup</w:t>
      </w:r>
      <w:proofErr w:type="spellEnd"/>
      <w:r w:rsidRPr="003224BF">
        <w:t xml:space="preserve">, we can also utilize the </w:t>
      </w:r>
      <w:proofErr w:type="spellStart"/>
      <w:r w:rsidRPr="003224BF">
        <w:t>SyndicationFeed</w:t>
      </w:r>
      <w:proofErr w:type="spellEnd"/>
      <w:r w:rsidRPr="003224BF">
        <w:t xml:space="preserve"> class to process RSS and Atom feeds. First, though, we’ll need an assembly reference. Right-click the </w:t>
      </w:r>
      <w:proofErr w:type="spellStart"/>
      <w:r w:rsidRPr="003224BF">
        <w:t>Mashup</w:t>
      </w:r>
      <w:proofErr w:type="spellEnd"/>
      <w:r w:rsidRPr="003224BF">
        <w:t xml:space="preserve"> project and select “Add Reference”. Click the .NET Tab and find the reference to ‘System.ServiceModel.Syndication.dll’ and add it. If it isn’t present on the list, then </w:t>
      </w:r>
      <w:r>
        <w:t>c</w:t>
      </w:r>
      <w:r w:rsidRPr="003224BF">
        <w:t>lick the Browse tab. The Syndication features for Silverlight are included in an assembly provided with the Silverlight 2 SDK. The SDK assemblies are typically installed into Program Files\Microsoft SDKs\Silverlight\v2\Libraries. Browse to this location and double-click System.ServiceModel.Syndication.dll.</w:t>
      </w:r>
    </w:p>
    <w:p w:rsidR="00366435" w:rsidRDefault="00366435" w:rsidP="008E2AC2">
      <w:pPr>
        <w:pStyle w:val="ListParagraph"/>
        <w:numPr>
          <w:ilvl w:val="0"/>
          <w:numId w:val="3"/>
        </w:numPr>
        <w:spacing w:after="120" w:line="276" w:lineRule="auto"/>
      </w:pPr>
      <w:r>
        <w:t xml:space="preserve">Next, move to the </w:t>
      </w:r>
      <w:proofErr w:type="spellStart"/>
      <w:r>
        <w:t>Page.xaml.cs</w:t>
      </w:r>
      <w:proofErr w:type="spellEnd"/>
      <w:r>
        <w:t xml:space="preserve"> file. In the Page constructor, after the call to </w:t>
      </w:r>
      <w:proofErr w:type="spellStart"/>
      <w:r>
        <w:t>InitializeComponent</w:t>
      </w:r>
      <w:proofErr w:type="spellEnd"/>
      <w:r>
        <w:t xml:space="preserve">, add the following code. This code will setup a </w:t>
      </w:r>
      <w:proofErr w:type="spellStart"/>
      <w:r>
        <w:t>WebClient</w:t>
      </w:r>
      <w:proofErr w:type="spellEnd"/>
      <w:r>
        <w:t xml:space="preserve"> object to fetch our newly built RSS feed.</w:t>
      </w:r>
    </w:p>
    <w:p w:rsidR="00366435" w:rsidRPr="005A25A0" w:rsidRDefault="00366435" w:rsidP="00366435">
      <w:pPr>
        <w:pStyle w:val="ListParagraph"/>
        <w:spacing w:after="120"/>
      </w:pPr>
    </w:p>
    <w:p w:rsidR="00366435" w:rsidRDefault="00366435" w:rsidP="00366435">
      <w:pPr>
        <w:pStyle w:val="Code"/>
      </w:pPr>
      <w:r>
        <w:t xml:space="preserve">WebClient client = </w:t>
      </w:r>
      <w:r>
        <w:rPr>
          <w:color w:val="0000FF"/>
        </w:rPr>
        <w:t>new</w:t>
      </w:r>
      <w:r>
        <w:t xml:space="preserve"> WebClient();</w:t>
      </w:r>
    </w:p>
    <w:p w:rsidR="00366435" w:rsidRDefault="00366435" w:rsidP="00366435">
      <w:pPr>
        <w:pStyle w:val="Code"/>
      </w:pPr>
      <w:r>
        <w:t xml:space="preserve">Uri endpoint = </w:t>
      </w:r>
      <w:r>
        <w:rPr>
          <w:color w:val="0000FF"/>
        </w:rPr>
        <w:t>new</w:t>
      </w:r>
      <w:r>
        <w:t xml:space="preserve"> Uri(</w:t>
      </w:r>
      <w:r>
        <w:rPr>
          <w:color w:val="A31515"/>
        </w:rPr>
        <w:t>"http://localhost:8081/Mashup_Web/Mashup.ashx"</w:t>
      </w:r>
      <w:r>
        <w:t>);</w:t>
      </w:r>
    </w:p>
    <w:p w:rsidR="00366435" w:rsidRDefault="00366435" w:rsidP="00366435">
      <w:pPr>
        <w:pStyle w:val="Code"/>
      </w:pPr>
    </w:p>
    <w:p w:rsidR="00366435" w:rsidRDefault="00366435" w:rsidP="00366435">
      <w:pPr>
        <w:pStyle w:val="Code"/>
      </w:pPr>
      <w:r>
        <w:t xml:space="preserve">client.OpenReadCompleted += </w:t>
      </w:r>
      <w:r>
        <w:rPr>
          <w:color w:val="0000FF"/>
        </w:rPr>
        <w:t>new</w:t>
      </w:r>
      <w:r>
        <w:t xml:space="preserve"> </w:t>
      </w:r>
    </w:p>
    <w:p w:rsidR="00366435" w:rsidRDefault="00366435" w:rsidP="00366435">
      <w:pPr>
        <w:pStyle w:val="Code"/>
      </w:pPr>
      <w:r>
        <w:t>OpenReadCompletedEventHandler(client_OpenReadCompleted);</w:t>
      </w:r>
    </w:p>
    <w:p w:rsidR="00366435" w:rsidRDefault="00366435" w:rsidP="00366435">
      <w:pPr>
        <w:pStyle w:val="Code"/>
      </w:pPr>
    </w:p>
    <w:p w:rsidR="00366435" w:rsidRPr="00CB63AC" w:rsidRDefault="00366435" w:rsidP="00366435">
      <w:pPr>
        <w:pStyle w:val="Code"/>
      </w:pPr>
      <w:r w:rsidRPr="00CB63AC">
        <w:lastRenderedPageBreak/>
        <w:t>client.OpenReadAsync(endpoint);</w:t>
      </w:r>
    </w:p>
    <w:p w:rsidR="00366435" w:rsidRDefault="00366435" w:rsidP="008E2AC2">
      <w:pPr>
        <w:pStyle w:val="ListParagraph"/>
        <w:numPr>
          <w:ilvl w:val="0"/>
          <w:numId w:val="3"/>
        </w:numPr>
        <w:spacing w:after="120" w:line="276" w:lineRule="auto"/>
      </w:pPr>
      <w:r>
        <w:t xml:space="preserve">Make sure to include the following statements at the top of </w:t>
      </w:r>
      <w:proofErr w:type="spellStart"/>
      <w:r>
        <w:t>Page.xaml.cs</w:t>
      </w:r>
      <w:proofErr w:type="spellEnd"/>
      <w:r>
        <w:t xml:space="preserve">. </w:t>
      </w:r>
    </w:p>
    <w:p w:rsidR="00366435" w:rsidRDefault="00366435" w:rsidP="00366435">
      <w:pPr>
        <w:pStyle w:val="ListParagraph"/>
        <w:spacing w:after="120"/>
      </w:pPr>
    </w:p>
    <w:p w:rsidR="00366435" w:rsidRPr="000B4640" w:rsidRDefault="00366435" w:rsidP="00366435">
      <w:pPr>
        <w:pStyle w:val="Code"/>
      </w:pPr>
      <w:r w:rsidRPr="000B4640">
        <w:rPr>
          <w:color w:val="0000FF"/>
        </w:rPr>
        <w:t>using</w:t>
      </w:r>
      <w:r w:rsidRPr="000B4640">
        <w:t xml:space="preserve"> System.Xml;</w:t>
      </w:r>
    </w:p>
    <w:p w:rsidR="00366435" w:rsidRDefault="00366435" w:rsidP="00366435">
      <w:pPr>
        <w:pStyle w:val="Code"/>
        <w:rPr>
          <w:color w:val="0000FF"/>
        </w:rPr>
      </w:pPr>
      <w:r w:rsidRPr="000B4640">
        <w:rPr>
          <w:color w:val="0000FF"/>
        </w:rPr>
        <w:t>using</w:t>
      </w:r>
      <w:r w:rsidRPr="000B4640">
        <w:t xml:space="preserve"> System.IO;</w:t>
      </w:r>
      <w:r w:rsidRPr="00B65FD7">
        <w:rPr>
          <w:color w:val="0000FF"/>
        </w:rPr>
        <w:t xml:space="preserve"> </w:t>
      </w:r>
    </w:p>
    <w:p w:rsidR="00366435" w:rsidRPr="000B4640" w:rsidRDefault="00366435" w:rsidP="00366435">
      <w:pPr>
        <w:pStyle w:val="Code"/>
      </w:pPr>
      <w:r>
        <w:rPr>
          <w:color w:val="0000FF"/>
        </w:rPr>
        <w:t>using</w:t>
      </w:r>
      <w:r>
        <w:t xml:space="preserve"> System.ServiceModel.Syndication;</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Our last step is to process the results retrieved from the </w:t>
      </w:r>
      <w:proofErr w:type="spellStart"/>
      <w:r>
        <w:t>WebClient</w:t>
      </w:r>
      <w:proofErr w:type="spellEnd"/>
      <w:r>
        <w:t xml:space="preserve">.  We’ll use the following code for its </w:t>
      </w:r>
      <w:proofErr w:type="spellStart"/>
      <w:r>
        <w:t>OpenReadCompleted</w:t>
      </w:r>
      <w:proofErr w:type="spellEnd"/>
      <w:r>
        <w:t xml:space="preserve"> event handler. </w:t>
      </w:r>
    </w:p>
    <w:p w:rsidR="00366435" w:rsidRPr="00CB63AC" w:rsidRDefault="00366435" w:rsidP="00366435">
      <w:pPr>
        <w:pStyle w:val="Code"/>
      </w:pPr>
      <w:r w:rsidRPr="00CB63AC">
        <w:rPr>
          <w:color w:val="0000FF"/>
        </w:rPr>
        <w:t>void</w:t>
      </w:r>
      <w:r w:rsidRPr="00CB63AC">
        <w:t xml:space="preserve"> client_OpenReadCompleted(</w:t>
      </w:r>
      <w:r w:rsidRPr="00CB63AC">
        <w:rPr>
          <w:color w:val="0000FF"/>
        </w:rPr>
        <w:t>object</w:t>
      </w:r>
      <w:r w:rsidRPr="00CB63AC">
        <w:t xml:space="preserve"> sender, </w:t>
      </w:r>
      <w:r w:rsidRPr="00CB63AC">
        <w:rPr>
          <w:color w:val="2B91AF"/>
        </w:rPr>
        <w:t>OpenReadCompletedEventArgs</w:t>
      </w:r>
      <w:r w:rsidRPr="00CB63AC">
        <w:t xml:space="preserve"> e)</w:t>
      </w:r>
    </w:p>
    <w:p w:rsidR="00366435" w:rsidRPr="00CB63AC" w:rsidRDefault="00366435" w:rsidP="00366435">
      <w:pPr>
        <w:pStyle w:val="Code"/>
      </w:pPr>
      <w:r w:rsidRPr="00CB63AC">
        <w:t xml:space="preserve">      {</w:t>
      </w:r>
    </w:p>
    <w:p w:rsidR="00366435" w:rsidRPr="00CB63AC" w:rsidRDefault="00366435" w:rsidP="00366435">
      <w:pPr>
        <w:pStyle w:val="Code"/>
      </w:pPr>
      <w:r>
        <w:rPr>
          <w:color w:val="2B91AF"/>
        </w:rPr>
        <w:t xml:space="preserve">  </w:t>
      </w:r>
      <w:r w:rsidRPr="00CB63AC">
        <w:rPr>
          <w:color w:val="2B91AF"/>
        </w:rPr>
        <w:t>XmlReader</w:t>
      </w:r>
      <w:r w:rsidRPr="00CB63AC">
        <w:t xml:space="preserve"> r = </w:t>
      </w:r>
      <w:r w:rsidRPr="00CB63AC">
        <w:rPr>
          <w:color w:val="2B91AF"/>
        </w:rPr>
        <w:t>XmlReader</w:t>
      </w:r>
      <w:r w:rsidRPr="00CB63AC">
        <w:t>.Create(e.Result);</w:t>
      </w:r>
    </w:p>
    <w:p w:rsidR="00366435" w:rsidRPr="00CB63AC" w:rsidRDefault="00366435" w:rsidP="00366435">
      <w:pPr>
        <w:pStyle w:val="Code"/>
      </w:pPr>
      <w:r w:rsidRPr="00CB63AC">
        <w:t xml:space="preserve">  </w:t>
      </w:r>
      <w:r w:rsidRPr="00CB63AC">
        <w:rPr>
          <w:color w:val="2B91AF"/>
        </w:rPr>
        <w:t>SyndicationFeed</w:t>
      </w:r>
      <w:r w:rsidRPr="00CB63AC">
        <w:t xml:space="preserve"> feed = </w:t>
      </w:r>
      <w:r w:rsidRPr="00CB63AC">
        <w:rPr>
          <w:color w:val="2B91AF"/>
        </w:rPr>
        <w:t>SyndicationFeed</w:t>
      </w:r>
      <w:r w:rsidRPr="00CB63AC">
        <w:t>.Load(r);</w:t>
      </w:r>
    </w:p>
    <w:p w:rsidR="00366435" w:rsidRPr="00CB63AC" w:rsidRDefault="00366435" w:rsidP="00366435">
      <w:pPr>
        <w:pStyle w:val="Code"/>
      </w:pPr>
      <w:r w:rsidRPr="00CB63AC">
        <w:t xml:space="preserve">  _itemTitles.ItemsSource = feed.Items;</w:t>
      </w:r>
    </w:p>
    <w:p w:rsidR="00366435" w:rsidRPr="00CB63AC" w:rsidRDefault="00366435" w:rsidP="00366435">
      <w:pPr>
        <w:pStyle w:val="Code"/>
        <w:rPr>
          <w:rFonts w:ascii="Lucida Console" w:hAnsi="Lucida Console"/>
        </w:rPr>
      </w:pPr>
      <w:r>
        <w:t xml:space="preserve">       </w:t>
      </w:r>
      <w:r w:rsidRPr="00CB63AC">
        <w:t>}</w:t>
      </w:r>
    </w:p>
    <w:p w:rsidR="00366435" w:rsidRDefault="00366435" w:rsidP="00366435">
      <w:pPr>
        <w:pStyle w:val="ListParagraph"/>
        <w:spacing w:after="120"/>
      </w:pPr>
    </w:p>
    <w:p w:rsidR="00366435" w:rsidRDefault="00366435" w:rsidP="008E2AC2">
      <w:pPr>
        <w:pStyle w:val="ListParagraph"/>
        <w:numPr>
          <w:ilvl w:val="0"/>
          <w:numId w:val="3"/>
        </w:numPr>
        <w:spacing w:after="120" w:line="276" w:lineRule="auto"/>
      </w:pPr>
      <w:r>
        <w:t xml:space="preserve">We should now see our Silverlight application display the recent titles from our favorite blog posts. </w:t>
      </w:r>
    </w:p>
    <w:p w:rsidR="00366435" w:rsidRDefault="00366435" w:rsidP="00366435">
      <w:pPr>
        <w:pStyle w:val="ListParagraph"/>
        <w:spacing w:after="120"/>
      </w:pPr>
      <w:r>
        <w:rPr>
          <w:noProof/>
          <w:lang w:eastAsia="zh-CN"/>
        </w:rPr>
        <w:lastRenderedPageBreak/>
        <w:drawing>
          <wp:inline distT="0" distB="0" distL="0" distR="0">
            <wp:extent cx="5613400" cy="4870450"/>
            <wp:effectExtent l="19050" t="0" r="635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613400" cy="4870450"/>
                    </a:xfrm>
                    <a:prstGeom prst="rect">
                      <a:avLst/>
                    </a:prstGeom>
                    <a:noFill/>
                    <a:ln w="9525">
                      <a:noFill/>
                      <a:miter lim="800000"/>
                      <a:headEnd/>
                      <a:tailEnd/>
                    </a:ln>
                  </pic:spPr>
                </pic:pic>
              </a:graphicData>
            </a:graphic>
          </wp:inline>
        </w:drawing>
      </w:r>
    </w:p>
    <w:p w:rsidR="00366435" w:rsidRDefault="00366435" w:rsidP="00366435">
      <w:pPr>
        <w:pStyle w:val="Heading1"/>
      </w:pPr>
      <w:bookmarkStart w:id="2" w:name="_Toc191882135"/>
      <w:r>
        <w:t>WCF and Silverlight</w:t>
      </w:r>
      <w:bookmarkEnd w:id="2"/>
    </w:p>
    <w:p w:rsidR="00366435" w:rsidRDefault="00366435" w:rsidP="00366435">
      <w:r>
        <w:t xml:space="preserve">Silverlight 2 can use </w:t>
      </w:r>
      <w:proofErr w:type="spellStart"/>
      <w:r>
        <w:t>System.ServiceModel</w:t>
      </w:r>
      <w:proofErr w:type="spellEnd"/>
      <w:r>
        <w:t xml:space="preserve"> to consume web services from a variety of sources. In this </w:t>
      </w:r>
      <w:proofErr w:type="spellStart"/>
      <w:r>
        <w:t>excersise</w:t>
      </w:r>
      <w:proofErr w:type="spellEnd"/>
      <w:r>
        <w:t xml:space="preserve"> we will build and consume a web service using WCF. </w:t>
      </w:r>
    </w:p>
    <w:p w:rsidR="00366435" w:rsidRPr="003317C3" w:rsidRDefault="00366435" w:rsidP="008E2AC2">
      <w:pPr>
        <w:pStyle w:val="ListParagraph"/>
        <w:numPr>
          <w:ilvl w:val="0"/>
          <w:numId w:val="4"/>
        </w:numPr>
        <w:spacing w:after="120" w:line="276" w:lineRule="auto"/>
      </w:pPr>
      <w:r w:rsidRPr="003317C3">
        <w:t xml:space="preserve">Create a new Silverlight project in Visual Studio with a name of </w:t>
      </w:r>
      <w:proofErr w:type="spellStart"/>
      <w:r>
        <w:t>ServerDiagnostics</w:t>
      </w:r>
      <w:proofErr w:type="spellEnd"/>
      <w:r w:rsidRPr="003317C3">
        <w:t xml:space="preserve">. Allow Visual Studio to create an associated web site project. </w:t>
      </w:r>
    </w:p>
    <w:p w:rsidR="00366435" w:rsidRDefault="00366435" w:rsidP="008E2AC2">
      <w:pPr>
        <w:pStyle w:val="ListParagraph"/>
        <w:numPr>
          <w:ilvl w:val="0"/>
          <w:numId w:val="4"/>
        </w:numPr>
        <w:spacing w:after="120" w:line="276" w:lineRule="auto"/>
      </w:pPr>
      <w:r w:rsidRPr="003317C3">
        <w:t xml:space="preserve">The ASP.NET </w:t>
      </w:r>
      <w:proofErr w:type="spellStart"/>
      <w:r w:rsidRPr="003317C3">
        <w:t>WebDev</w:t>
      </w:r>
      <w:proofErr w:type="spellEnd"/>
      <w:r w:rsidRPr="003317C3">
        <w:t xml:space="preserve"> server used for development will run the </w:t>
      </w:r>
      <w:proofErr w:type="spellStart"/>
      <w:r w:rsidRPr="003317C3">
        <w:t>ServerDiagnostics</w:t>
      </w:r>
      <w:proofErr w:type="spellEnd"/>
      <w:r w:rsidRPr="003317C3">
        <w:t xml:space="preserve"> _Web project on a random port. We need to change this behavior so we have a consistent port number.  Click on the </w:t>
      </w:r>
      <w:proofErr w:type="spellStart"/>
      <w:r w:rsidRPr="001D7880">
        <w:t>ServerDiagnostics</w:t>
      </w:r>
      <w:proofErr w:type="spellEnd"/>
      <w:r w:rsidRPr="001D7880">
        <w:t xml:space="preserve"> </w:t>
      </w:r>
      <w:r w:rsidRPr="003317C3">
        <w:t xml:space="preserve">_Web project node in Solution Explorer and open the properties window (press F4). Change the “Use dynamic ports” property from True to False, then close the window and save the project. Click on the </w:t>
      </w:r>
      <w:proofErr w:type="spellStart"/>
      <w:r w:rsidRPr="00BF2DD3">
        <w:t>ServerDiagnostics</w:t>
      </w:r>
      <w:proofErr w:type="spellEnd"/>
      <w:r w:rsidRPr="00BF2DD3">
        <w:t xml:space="preserve"> </w:t>
      </w:r>
      <w:r w:rsidRPr="003317C3">
        <w:t>_Web project node in Solution Explorer and open the properties window a second time. Now we can edit the port number, so set the po</w:t>
      </w:r>
      <w:r>
        <w:t>rt number to 8082</w:t>
      </w:r>
      <w:r w:rsidRPr="003317C3">
        <w:t>.</w:t>
      </w:r>
    </w:p>
    <w:p w:rsidR="00366435" w:rsidRDefault="00366435" w:rsidP="008E2AC2">
      <w:pPr>
        <w:pStyle w:val="ListParagraph"/>
        <w:numPr>
          <w:ilvl w:val="0"/>
          <w:numId w:val="4"/>
        </w:numPr>
        <w:spacing w:after="120" w:line="276" w:lineRule="auto"/>
      </w:pPr>
      <w:r>
        <w:lastRenderedPageBreak/>
        <w:t xml:space="preserve">Right-click the </w:t>
      </w:r>
      <w:proofErr w:type="spellStart"/>
      <w:r>
        <w:t>ServerDiagnostics_Web</w:t>
      </w:r>
      <w:proofErr w:type="spellEnd"/>
      <w:r>
        <w:t xml:space="preserve"> project and select “Add New Item”. Inside the resulting dialog, select the Class template and give the new file a name of </w:t>
      </w:r>
      <w:proofErr w:type="spellStart"/>
      <w:r>
        <w:t>ModuleSummary.cs</w:t>
      </w:r>
      <w:proofErr w:type="spellEnd"/>
      <w:r>
        <w:t xml:space="preserve">. Allow Visual Studio to place the file into the </w:t>
      </w:r>
      <w:proofErr w:type="spellStart"/>
      <w:r>
        <w:t>App_Code</w:t>
      </w:r>
      <w:proofErr w:type="spellEnd"/>
      <w:r>
        <w:t xml:space="preserve"> directory. </w:t>
      </w:r>
    </w:p>
    <w:p w:rsidR="00366435" w:rsidRDefault="00366435" w:rsidP="008E2AC2">
      <w:pPr>
        <w:pStyle w:val="ListParagraph"/>
        <w:numPr>
          <w:ilvl w:val="0"/>
          <w:numId w:val="4"/>
        </w:numPr>
        <w:spacing w:after="120" w:line="276" w:lineRule="auto"/>
      </w:pPr>
      <w:r>
        <w:t xml:space="preserve">Add the following statement to the top of </w:t>
      </w:r>
      <w:proofErr w:type="spellStart"/>
      <w:r>
        <w:t>ModuleSummary.cs</w:t>
      </w:r>
      <w:proofErr w:type="spellEnd"/>
    </w:p>
    <w:p w:rsidR="00366435" w:rsidRDefault="00366435" w:rsidP="00366435">
      <w:pPr>
        <w:pStyle w:val="ListParagraph"/>
        <w:spacing w:after="120"/>
      </w:pPr>
    </w:p>
    <w:p w:rsidR="00366435" w:rsidRDefault="00366435" w:rsidP="00366435">
      <w:pPr>
        <w:pStyle w:val="Code"/>
      </w:pPr>
      <w:r>
        <w:rPr>
          <w:color w:val="0000FF"/>
        </w:rPr>
        <w:t>using</w:t>
      </w:r>
      <w:r>
        <w:t xml:space="preserve"> System.Runtime.Serialization;</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Modify the </w:t>
      </w:r>
      <w:proofErr w:type="spellStart"/>
      <w:r>
        <w:t>ModuleSummary</w:t>
      </w:r>
      <w:proofErr w:type="spellEnd"/>
      <w:r>
        <w:t xml:space="preserve"> class so the class looks like the following.</w:t>
      </w:r>
    </w:p>
    <w:p w:rsidR="00366435" w:rsidRDefault="00366435" w:rsidP="00366435">
      <w:pPr>
        <w:pStyle w:val="Code"/>
      </w:pPr>
      <w:r>
        <w:t>[DataContract]</w:t>
      </w:r>
    </w:p>
    <w:p w:rsidR="00366435" w:rsidRDefault="00366435" w:rsidP="00366435">
      <w:pPr>
        <w:pStyle w:val="Code"/>
      </w:pPr>
      <w:r>
        <w:rPr>
          <w:color w:val="0000FF"/>
        </w:rPr>
        <w:t>public</w:t>
      </w:r>
      <w:r>
        <w:t xml:space="preserve"> </w:t>
      </w:r>
      <w:r>
        <w:rPr>
          <w:color w:val="0000FF"/>
        </w:rPr>
        <w:t>class</w:t>
      </w:r>
      <w:r>
        <w:t xml:space="preserve"> ModuleSummary</w:t>
      </w:r>
    </w:p>
    <w:p w:rsidR="00366435" w:rsidRDefault="00366435" w:rsidP="00366435">
      <w:pPr>
        <w:pStyle w:val="Code"/>
      </w:pPr>
      <w:r>
        <w:t>{</w:t>
      </w:r>
    </w:p>
    <w:p w:rsidR="00366435" w:rsidRDefault="00366435" w:rsidP="00366435">
      <w:pPr>
        <w:pStyle w:val="Code"/>
      </w:pPr>
      <w:r>
        <w:t xml:space="preserve">    [DataMember]</w:t>
      </w:r>
    </w:p>
    <w:p w:rsidR="00366435" w:rsidRDefault="00366435" w:rsidP="00366435">
      <w:pPr>
        <w:pStyle w:val="Code"/>
      </w:pP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366435" w:rsidRDefault="00366435" w:rsidP="00366435">
      <w:pPr>
        <w:pStyle w:val="Code"/>
      </w:pPr>
      <w:r>
        <w:t xml:space="preserve">    </w:t>
      </w:r>
    </w:p>
    <w:p w:rsidR="00366435" w:rsidRDefault="00366435" w:rsidP="00366435">
      <w:pPr>
        <w:pStyle w:val="Code"/>
      </w:pPr>
      <w:r>
        <w:t xml:space="preserve">    [DataMember]</w:t>
      </w:r>
    </w:p>
    <w:p w:rsidR="00366435" w:rsidRDefault="00366435" w:rsidP="00366435">
      <w:pPr>
        <w:pStyle w:val="Code"/>
      </w:pPr>
      <w:r>
        <w:t xml:space="preserve">    </w:t>
      </w:r>
      <w:r>
        <w:rPr>
          <w:color w:val="0000FF"/>
        </w:rPr>
        <w:t>public</w:t>
      </w:r>
      <w:r>
        <w:t xml:space="preserve"> </w:t>
      </w:r>
      <w:r>
        <w:rPr>
          <w:color w:val="0000FF"/>
        </w:rPr>
        <w:t>String</w:t>
      </w:r>
      <w:r>
        <w:t xml:space="preserve"> Version { </w:t>
      </w:r>
      <w:r>
        <w:rPr>
          <w:color w:val="0000FF"/>
        </w:rPr>
        <w:t>get</w:t>
      </w:r>
      <w:r>
        <w:t xml:space="preserve">; </w:t>
      </w:r>
      <w:r>
        <w:rPr>
          <w:color w:val="0000FF"/>
        </w:rPr>
        <w:t>set</w:t>
      </w:r>
      <w:r>
        <w:t>; }</w:t>
      </w:r>
    </w:p>
    <w:p w:rsidR="00366435" w:rsidRDefault="00366435" w:rsidP="00366435">
      <w:pPr>
        <w:pStyle w:val="Code"/>
      </w:pPr>
      <w:r>
        <w:t>}</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Right-click the </w:t>
      </w:r>
      <w:proofErr w:type="spellStart"/>
      <w:r>
        <w:t>ServerDiagnostics_Web</w:t>
      </w:r>
      <w:proofErr w:type="spellEnd"/>
      <w:r>
        <w:t xml:space="preserve"> project and select “Add New Item”. This time, select the WCF Service template. Give the service a name of Modules.svc. </w:t>
      </w:r>
    </w:p>
    <w:p w:rsidR="00366435" w:rsidRDefault="00366435" w:rsidP="008E2AC2">
      <w:pPr>
        <w:pStyle w:val="ListParagraph"/>
        <w:numPr>
          <w:ilvl w:val="0"/>
          <w:numId w:val="4"/>
        </w:numPr>
        <w:spacing w:after="120" w:line="276" w:lineRule="auto"/>
      </w:pPr>
      <w:r>
        <w:t xml:space="preserve">Inside the </w:t>
      </w:r>
      <w:proofErr w:type="spellStart"/>
      <w:r>
        <w:t>IModules.cs</w:t>
      </w:r>
      <w:proofErr w:type="spellEnd"/>
      <w:r>
        <w:t xml:space="preserve"> file (from the </w:t>
      </w:r>
      <w:proofErr w:type="spellStart"/>
      <w:r>
        <w:t>App_Code</w:t>
      </w:r>
      <w:proofErr w:type="spellEnd"/>
      <w:r>
        <w:t xml:space="preserve"> directory), modify the </w:t>
      </w:r>
      <w:proofErr w:type="spellStart"/>
      <w:r>
        <w:t>IModules</w:t>
      </w:r>
      <w:proofErr w:type="spellEnd"/>
      <w:r>
        <w:t xml:space="preserve"> interface to look like the following code.</w:t>
      </w:r>
    </w:p>
    <w:p w:rsidR="00366435" w:rsidRDefault="00366435" w:rsidP="00366435">
      <w:pPr>
        <w:pStyle w:val="ListParagraph"/>
        <w:spacing w:after="120"/>
      </w:pPr>
    </w:p>
    <w:p w:rsidR="00366435" w:rsidRPr="00D7097E" w:rsidRDefault="00366435" w:rsidP="00366435">
      <w:pPr>
        <w:pStyle w:val="Code"/>
      </w:pPr>
      <w:r w:rsidRPr="00D7097E">
        <w:t>[ServiceContract]</w:t>
      </w:r>
    </w:p>
    <w:p w:rsidR="00366435" w:rsidRPr="00D7097E" w:rsidRDefault="00366435" w:rsidP="00366435">
      <w:pPr>
        <w:pStyle w:val="Code"/>
      </w:pPr>
      <w:r w:rsidRPr="00D7097E">
        <w:rPr>
          <w:color w:val="0000FF"/>
        </w:rPr>
        <w:t>public</w:t>
      </w:r>
      <w:r w:rsidRPr="00D7097E">
        <w:t xml:space="preserve"> </w:t>
      </w:r>
      <w:r w:rsidRPr="00D7097E">
        <w:rPr>
          <w:color w:val="0000FF"/>
        </w:rPr>
        <w:t>interface</w:t>
      </w:r>
      <w:r w:rsidRPr="00D7097E">
        <w:t xml:space="preserve"> IModules</w:t>
      </w:r>
    </w:p>
    <w:p w:rsidR="00366435" w:rsidRPr="00D7097E" w:rsidRDefault="00366435" w:rsidP="00366435">
      <w:pPr>
        <w:pStyle w:val="Code"/>
      </w:pPr>
      <w:r w:rsidRPr="00D7097E">
        <w:t>{</w:t>
      </w:r>
    </w:p>
    <w:p w:rsidR="00366435" w:rsidRPr="00D7097E" w:rsidRDefault="00366435" w:rsidP="00366435">
      <w:pPr>
        <w:pStyle w:val="Code"/>
      </w:pPr>
      <w:r w:rsidRPr="00D7097E">
        <w:t xml:space="preserve">    [OperationContract]</w:t>
      </w:r>
    </w:p>
    <w:p w:rsidR="00366435" w:rsidRPr="00D7097E" w:rsidRDefault="00366435" w:rsidP="00366435">
      <w:pPr>
        <w:pStyle w:val="Code"/>
      </w:pPr>
      <w:r w:rsidRPr="00D7097E">
        <w:t xml:space="preserve">    ModuleSummary[] GetModules();</w:t>
      </w:r>
    </w:p>
    <w:p w:rsidR="00366435" w:rsidRPr="00D7097E" w:rsidRDefault="00366435" w:rsidP="00366435">
      <w:pPr>
        <w:pStyle w:val="Code"/>
      </w:pPr>
      <w:r w:rsidRPr="00D7097E">
        <w:t>}</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Next, open the </w:t>
      </w:r>
      <w:proofErr w:type="spellStart"/>
      <w:r>
        <w:t>Modules.cs</w:t>
      </w:r>
      <w:proofErr w:type="spellEnd"/>
      <w:r>
        <w:t xml:space="preserve"> file in </w:t>
      </w:r>
      <w:proofErr w:type="spellStart"/>
      <w:r>
        <w:t>App_Code</w:t>
      </w:r>
      <w:proofErr w:type="spellEnd"/>
      <w:r>
        <w:t xml:space="preserve">. Add the following statement to the top of the file. </w:t>
      </w:r>
    </w:p>
    <w:p w:rsidR="00366435" w:rsidRDefault="00366435" w:rsidP="00366435">
      <w:pPr>
        <w:pStyle w:val="ListParagraph"/>
        <w:spacing w:after="120"/>
      </w:pPr>
    </w:p>
    <w:p w:rsidR="00366435" w:rsidRDefault="00366435" w:rsidP="00366435">
      <w:pPr>
        <w:pStyle w:val="Code"/>
      </w:pPr>
      <w:r>
        <w:rPr>
          <w:color w:val="0000FF"/>
        </w:rPr>
        <w:t>using</w:t>
      </w:r>
      <w:r>
        <w:t xml:space="preserve"> System.Diagnostics;</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Still in the </w:t>
      </w:r>
      <w:proofErr w:type="spellStart"/>
      <w:r>
        <w:t>Modules.cs</w:t>
      </w:r>
      <w:proofErr w:type="spellEnd"/>
      <w:r>
        <w:t xml:space="preserve"> file, replace the Modules class definition with the following code.</w:t>
      </w:r>
    </w:p>
    <w:p w:rsidR="00366435" w:rsidRDefault="00366435" w:rsidP="00366435">
      <w:pPr>
        <w:pStyle w:val="ListParagraph"/>
        <w:spacing w:after="120"/>
      </w:pPr>
    </w:p>
    <w:p w:rsidR="00366435" w:rsidRPr="006B0F50" w:rsidRDefault="00366435" w:rsidP="00366435">
      <w:pPr>
        <w:pStyle w:val="Code"/>
        <w:rPr>
          <w:color w:val="2B91AF"/>
        </w:rPr>
      </w:pPr>
      <w:r w:rsidRPr="006B0F50">
        <w:t xml:space="preserve">public class </w:t>
      </w:r>
      <w:r w:rsidRPr="006B0F50">
        <w:rPr>
          <w:color w:val="2B91AF"/>
        </w:rPr>
        <w:t>Modules</w:t>
      </w:r>
      <w:r w:rsidRPr="006B0F50">
        <w:t xml:space="preserve"> : </w:t>
      </w:r>
      <w:r w:rsidRPr="006B0F50">
        <w:rPr>
          <w:color w:val="2B91AF"/>
        </w:rPr>
        <w:t>IModules</w:t>
      </w:r>
    </w:p>
    <w:p w:rsidR="00366435" w:rsidRPr="006B0F50" w:rsidRDefault="00366435" w:rsidP="00366435">
      <w:pPr>
        <w:pStyle w:val="Code"/>
      </w:pPr>
      <w:r w:rsidRPr="006B0F50">
        <w:t>{</w:t>
      </w:r>
    </w:p>
    <w:p w:rsidR="00366435" w:rsidRPr="006B0F50" w:rsidRDefault="00366435" w:rsidP="00366435">
      <w:pPr>
        <w:pStyle w:val="Code"/>
      </w:pPr>
    </w:p>
    <w:p w:rsidR="00366435" w:rsidRPr="006B0F50" w:rsidRDefault="00366435" w:rsidP="00366435">
      <w:pPr>
        <w:pStyle w:val="Code"/>
      </w:pPr>
      <w:r w:rsidRPr="006B0F50">
        <w:t xml:space="preserve">    public </w:t>
      </w:r>
      <w:r w:rsidRPr="006B0F50">
        <w:rPr>
          <w:color w:val="2B91AF"/>
        </w:rPr>
        <w:t>ModuleSummary</w:t>
      </w:r>
      <w:r w:rsidRPr="006B0F50">
        <w:t>[] GetModules()</w:t>
      </w:r>
    </w:p>
    <w:p w:rsidR="00366435" w:rsidRPr="006B0F50" w:rsidRDefault="00366435" w:rsidP="00366435">
      <w:pPr>
        <w:pStyle w:val="Code"/>
      </w:pPr>
      <w:r w:rsidRPr="006B0F50">
        <w:lastRenderedPageBreak/>
        <w:t xml:space="preserve">    {</w:t>
      </w:r>
    </w:p>
    <w:p w:rsidR="00366435" w:rsidRPr="006B0F50" w:rsidRDefault="00366435" w:rsidP="00366435">
      <w:pPr>
        <w:pStyle w:val="Code"/>
      </w:pPr>
    </w:p>
    <w:p w:rsidR="00366435" w:rsidRDefault="00366435" w:rsidP="00366435">
      <w:pPr>
        <w:pStyle w:val="Code"/>
      </w:pPr>
      <w:r w:rsidRPr="006B0F50">
        <w:t xml:space="preserve">        </w:t>
      </w:r>
      <w:r w:rsidRPr="006B0F50">
        <w:rPr>
          <w:color w:val="2B91AF"/>
        </w:rPr>
        <w:t>ProcessModuleCollection</w:t>
      </w:r>
      <w:r w:rsidRPr="006B0F50">
        <w:t xml:space="preserve"> modules = </w:t>
      </w:r>
    </w:p>
    <w:p w:rsidR="00366435" w:rsidRPr="006B0F50" w:rsidRDefault="00366435" w:rsidP="00366435">
      <w:pPr>
        <w:pStyle w:val="Code"/>
      </w:pPr>
      <w:r>
        <w:rPr>
          <w:color w:val="2B91AF"/>
        </w:rPr>
        <w:t xml:space="preserve">                </w:t>
      </w:r>
      <w:r w:rsidRPr="006B0F50">
        <w:rPr>
          <w:color w:val="2B91AF"/>
        </w:rPr>
        <w:t>Process</w:t>
      </w:r>
      <w:r w:rsidRPr="006B0F50">
        <w:t>.GetCurrentProcess().Modules;</w:t>
      </w:r>
    </w:p>
    <w:p w:rsidR="00366435" w:rsidRPr="006B0F50" w:rsidRDefault="00366435" w:rsidP="00366435">
      <w:pPr>
        <w:pStyle w:val="Code"/>
      </w:pPr>
    </w:p>
    <w:p w:rsidR="00366435" w:rsidRPr="006B0F50" w:rsidRDefault="00366435" w:rsidP="00366435">
      <w:pPr>
        <w:pStyle w:val="Code"/>
      </w:pPr>
      <w:r w:rsidRPr="006B0F50">
        <w:t xml:space="preserve">        return (</w:t>
      </w:r>
    </w:p>
    <w:p w:rsidR="00366435" w:rsidRPr="006B0F50" w:rsidRDefault="00366435" w:rsidP="00366435">
      <w:pPr>
        <w:pStyle w:val="Code"/>
      </w:pPr>
      <w:r w:rsidRPr="006B0F50">
        <w:t xml:space="preserve">                    from m in modules.OfType&lt;</w:t>
      </w:r>
      <w:r w:rsidRPr="006B0F50">
        <w:rPr>
          <w:color w:val="2B91AF"/>
        </w:rPr>
        <w:t>ProcessModule</w:t>
      </w:r>
      <w:r w:rsidRPr="006B0F50">
        <w:t>&gt;()</w:t>
      </w:r>
    </w:p>
    <w:p w:rsidR="00366435" w:rsidRPr="006B0F50" w:rsidRDefault="00366435" w:rsidP="00366435">
      <w:pPr>
        <w:pStyle w:val="Code"/>
        <w:rPr>
          <w:color w:val="2B91AF"/>
        </w:rPr>
      </w:pPr>
      <w:r w:rsidRPr="006B0F50">
        <w:t xml:space="preserve">                    select new </w:t>
      </w:r>
      <w:r w:rsidRPr="006B0F50">
        <w:rPr>
          <w:color w:val="2B91AF"/>
        </w:rPr>
        <w:t>ModuleSummary</w:t>
      </w:r>
    </w:p>
    <w:p w:rsidR="00366435" w:rsidRPr="006B0F50" w:rsidRDefault="00366435" w:rsidP="00366435">
      <w:pPr>
        <w:pStyle w:val="Code"/>
      </w:pPr>
      <w:r w:rsidRPr="006B0F50">
        <w:t xml:space="preserve">                    {</w:t>
      </w:r>
    </w:p>
    <w:p w:rsidR="00366435" w:rsidRPr="006B0F50" w:rsidRDefault="00366435" w:rsidP="00366435">
      <w:pPr>
        <w:pStyle w:val="Code"/>
      </w:pPr>
      <w:r w:rsidRPr="006B0F50">
        <w:t xml:space="preserve">                        Name = m.ModuleName,</w:t>
      </w:r>
    </w:p>
    <w:p w:rsidR="00366435" w:rsidRPr="006B0F50" w:rsidRDefault="00366435" w:rsidP="00366435">
      <w:pPr>
        <w:pStyle w:val="Code"/>
      </w:pPr>
      <w:r w:rsidRPr="006B0F50">
        <w:t xml:space="preserve">                        Version = m.FileVersionInfo.FileVersion</w:t>
      </w:r>
    </w:p>
    <w:p w:rsidR="00366435" w:rsidRPr="006B0F50" w:rsidRDefault="00366435" w:rsidP="00366435">
      <w:pPr>
        <w:pStyle w:val="Code"/>
      </w:pPr>
      <w:r w:rsidRPr="006B0F50">
        <w:t xml:space="preserve">                    }</w:t>
      </w:r>
    </w:p>
    <w:p w:rsidR="00366435" w:rsidRPr="006B0F50" w:rsidRDefault="00366435" w:rsidP="00366435">
      <w:pPr>
        <w:pStyle w:val="Code"/>
      </w:pPr>
      <w:r w:rsidRPr="006B0F50">
        <w:t xml:space="preserve">               ).ToArray();            </w:t>
      </w:r>
    </w:p>
    <w:p w:rsidR="00366435" w:rsidRPr="006B0F50" w:rsidRDefault="00366435" w:rsidP="00366435">
      <w:pPr>
        <w:pStyle w:val="Code"/>
      </w:pPr>
      <w:r w:rsidRPr="006B0F50">
        <w:t xml:space="preserve">    }</w:t>
      </w:r>
    </w:p>
    <w:p w:rsidR="00366435" w:rsidRPr="006B0F50" w:rsidRDefault="00366435" w:rsidP="00366435">
      <w:pPr>
        <w:pStyle w:val="Code"/>
      </w:pPr>
      <w:r w:rsidRPr="006B0F50">
        <w:t>}</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We need to make a small change to our WCF service binding. Open the </w:t>
      </w:r>
      <w:proofErr w:type="spellStart"/>
      <w:r>
        <w:t>web.config</w:t>
      </w:r>
      <w:proofErr w:type="spellEnd"/>
      <w:r>
        <w:t xml:space="preserve"> file in the web project and find the &lt;</w:t>
      </w:r>
      <w:proofErr w:type="spellStart"/>
      <w:r>
        <w:t>system.serviceModel</w:t>
      </w:r>
      <w:proofErr w:type="spellEnd"/>
      <w:r>
        <w:t xml:space="preserve">&gt; configuration section. Find the &lt;endpoint&gt; node underneath </w:t>
      </w:r>
      <w:proofErr w:type="gramStart"/>
      <w:r>
        <w:t>the  &lt;</w:t>
      </w:r>
      <w:proofErr w:type="gramEnd"/>
      <w:r>
        <w:t xml:space="preserve">service&gt; node. Notice the binding is current </w:t>
      </w:r>
      <w:proofErr w:type="spellStart"/>
      <w:r>
        <w:t>wsHttpBinding</w:t>
      </w:r>
      <w:proofErr w:type="spellEnd"/>
      <w:r>
        <w:t xml:space="preserve">. We need to change the binding to </w:t>
      </w:r>
      <w:proofErr w:type="spellStart"/>
      <w:r>
        <w:t>basicHttpBinding</w:t>
      </w:r>
      <w:proofErr w:type="spellEnd"/>
      <w:r>
        <w:t xml:space="preserve">, as shown in the highlighted section below. </w:t>
      </w:r>
    </w:p>
    <w:p w:rsidR="00366435" w:rsidRDefault="00366435" w:rsidP="00366435">
      <w:pPr>
        <w:pStyle w:val="ListParagraph"/>
        <w:spacing w:after="120" w:line="276" w:lineRule="auto"/>
      </w:pPr>
    </w:p>
    <w:p w:rsidR="00366435" w:rsidRPr="006B0F50" w:rsidRDefault="00366435" w:rsidP="00366435">
      <w:pPr>
        <w:pStyle w:val="Code"/>
        <w:rPr>
          <w:color w:val="0000FF"/>
        </w:rPr>
      </w:pPr>
      <w:r w:rsidRPr="006B0F50">
        <w:rPr>
          <w:color w:val="0000FF"/>
        </w:rPr>
        <w:t>&lt;</w:t>
      </w:r>
      <w:r w:rsidRPr="006B0F50">
        <w:t>services</w:t>
      </w:r>
      <w:r w:rsidRPr="006B0F50">
        <w:rPr>
          <w:color w:val="0000FF"/>
        </w:rPr>
        <w:t>&gt;</w:t>
      </w:r>
    </w:p>
    <w:p w:rsidR="00366435" w:rsidRPr="006B0F50" w:rsidRDefault="00366435" w:rsidP="00366435">
      <w:pPr>
        <w:pStyle w:val="Code"/>
        <w:rPr>
          <w:color w:val="0000FF"/>
        </w:rPr>
      </w:pPr>
      <w:r w:rsidRPr="006B0F50">
        <w:rPr>
          <w:color w:val="0000FF"/>
        </w:rPr>
        <w:t xml:space="preserve"> &lt;</w:t>
      </w:r>
      <w:r w:rsidRPr="006B0F50">
        <w:t>service</w:t>
      </w:r>
      <w:r w:rsidRPr="006B0F50">
        <w:rPr>
          <w:color w:val="0000FF"/>
        </w:rPr>
        <w:t xml:space="preserve"> </w:t>
      </w:r>
      <w:r w:rsidRPr="006B0F50">
        <w:rPr>
          <w:color w:val="FF0000"/>
        </w:rPr>
        <w:t>behaviorConfiguration</w:t>
      </w:r>
      <w:r w:rsidRPr="006B0F50">
        <w:rPr>
          <w:color w:val="0000FF"/>
        </w:rPr>
        <w:t>=</w:t>
      </w:r>
      <w:r w:rsidRPr="006B0F50">
        <w:t>"</w:t>
      </w:r>
      <w:r w:rsidRPr="006B0F50">
        <w:rPr>
          <w:color w:val="0000FF"/>
        </w:rPr>
        <w:t>ModulesBehavior</w:t>
      </w:r>
      <w:r w:rsidRPr="006B0F50">
        <w:t>"</w:t>
      </w:r>
      <w:r w:rsidRPr="006B0F50">
        <w:rPr>
          <w:color w:val="0000FF"/>
        </w:rPr>
        <w:t xml:space="preserve"> </w:t>
      </w:r>
      <w:r w:rsidRPr="006B0F50">
        <w:rPr>
          <w:color w:val="FF0000"/>
        </w:rPr>
        <w:t>name</w:t>
      </w:r>
      <w:r w:rsidRPr="006B0F50">
        <w:rPr>
          <w:color w:val="0000FF"/>
        </w:rPr>
        <w:t>=</w:t>
      </w:r>
      <w:r w:rsidRPr="006B0F50">
        <w:t>"</w:t>
      </w:r>
      <w:r w:rsidRPr="006B0F50">
        <w:rPr>
          <w:color w:val="0000FF"/>
        </w:rPr>
        <w:t>Modules</w:t>
      </w:r>
      <w:r w:rsidRPr="006B0F50">
        <w:t>"</w:t>
      </w:r>
      <w:r w:rsidRPr="006B0F50">
        <w:rPr>
          <w:color w:val="0000FF"/>
        </w:rPr>
        <w:t>&gt;</w:t>
      </w:r>
    </w:p>
    <w:p w:rsidR="00366435" w:rsidRPr="006B0F50" w:rsidRDefault="00366435" w:rsidP="00366435">
      <w:pPr>
        <w:pStyle w:val="Code"/>
        <w:rPr>
          <w:b/>
        </w:rPr>
      </w:pPr>
      <w:r w:rsidRPr="006B0F50">
        <w:rPr>
          <w:color w:val="0000FF"/>
        </w:rPr>
        <w:t xml:space="preserve">  &lt;</w:t>
      </w:r>
      <w:r w:rsidRPr="006B0F50">
        <w:t>endpoint</w:t>
      </w:r>
      <w:r w:rsidRPr="006B0F50">
        <w:rPr>
          <w:color w:val="0000FF"/>
        </w:rPr>
        <w:t xml:space="preserve"> </w:t>
      </w:r>
      <w:r w:rsidRPr="006B0F50">
        <w:rPr>
          <w:color w:val="FF0000"/>
        </w:rPr>
        <w:t>address</w:t>
      </w:r>
      <w:r w:rsidRPr="006B0F50">
        <w:rPr>
          <w:color w:val="0000FF"/>
        </w:rPr>
        <w:t>=</w:t>
      </w:r>
      <w:r w:rsidRPr="006B0F50">
        <w:t>""</w:t>
      </w:r>
      <w:r w:rsidRPr="006B0F50">
        <w:rPr>
          <w:color w:val="0000FF"/>
        </w:rPr>
        <w:t xml:space="preserve"> </w:t>
      </w:r>
      <w:r w:rsidRPr="006B0F50">
        <w:rPr>
          <w:b/>
          <w:color w:val="FF0000"/>
          <w:highlight w:val="yellow"/>
        </w:rPr>
        <w:t>binding="basicHttpBinding"</w:t>
      </w:r>
    </w:p>
    <w:p w:rsidR="00366435" w:rsidRPr="006B0F50" w:rsidRDefault="00366435" w:rsidP="00366435">
      <w:pPr>
        <w:pStyle w:val="Code"/>
        <w:rPr>
          <w:color w:val="0000FF"/>
        </w:rPr>
      </w:pPr>
      <w:r>
        <w:t xml:space="preserve">           </w:t>
      </w:r>
      <w:r w:rsidRPr="006B0F50">
        <w:rPr>
          <w:color w:val="0000FF"/>
        </w:rPr>
        <w:t xml:space="preserve"> </w:t>
      </w:r>
      <w:r w:rsidRPr="006B0F50">
        <w:rPr>
          <w:color w:val="FF0000"/>
        </w:rPr>
        <w:t>contract</w:t>
      </w:r>
      <w:r w:rsidRPr="006B0F50">
        <w:rPr>
          <w:color w:val="0000FF"/>
        </w:rPr>
        <w:t>=</w:t>
      </w:r>
      <w:r w:rsidRPr="006B0F50">
        <w:t>"</w:t>
      </w:r>
      <w:r w:rsidRPr="006B0F50">
        <w:rPr>
          <w:color w:val="0000FF"/>
        </w:rPr>
        <w:t>IModules</w:t>
      </w:r>
      <w:r w:rsidRPr="006B0F50">
        <w:t>"</w:t>
      </w:r>
      <w:r w:rsidRPr="006B0F50">
        <w:rPr>
          <w:color w:val="0000FF"/>
        </w:rPr>
        <w:t>&gt;</w:t>
      </w:r>
    </w:p>
    <w:p w:rsidR="00366435" w:rsidRPr="006B0F50" w:rsidRDefault="00366435" w:rsidP="00366435">
      <w:pPr>
        <w:pStyle w:val="Code"/>
        <w:rPr>
          <w:color w:val="0000FF"/>
        </w:rPr>
      </w:pPr>
      <w:r w:rsidRPr="006B0F50">
        <w:rPr>
          <w:color w:val="0000FF"/>
        </w:rPr>
        <w:t xml:space="preserve">   &lt;</w:t>
      </w:r>
      <w:r w:rsidRPr="006B0F50">
        <w:t>identity</w:t>
      </w:r>
      <w:r w:rsidRPr="006B0F50">
        <w:rPr>
          <w:color w:val="0000FF"/>
        </w:rPr>
        <w:t>&gt;</w:t>
      </w:r>
    </w:p>
    <w:p w:rsidR="00366435" w:rsidRPr="006B0F50" w:rsidRDefault="00366435" w:rsidP="00366435">
      <w:pPr>
        <w:pStyle w:val="Code"/>
        <w:rPr>
          <w:color w:val="0000FF"/>
        </w:rPr>
      </w:pPr>
      <w:r w:rsidRPr="006B0F50">
        <w:rPr>
          <w:color w:val="0000FF"/>
        </w:rPr>
        <w:t xml:space="preserve">    &lt;</w:t>
      </w:r>
      <w:r w:rsidRPr="006B0F50">
        <w:t>dns</w:t>
      </w:r>
      <w:r w:rsidRPr="006B0F50">
        <w:rPr>
          <w:color w:val="0000FF"/>
        </w:rPr>
        <w:t xml:space="preserve"> </w:t>
      </w:r>
      <w:r w:rsidRPr="006B0F50">
        <w:rPr>
          <w:color w:val="FF0000"/>
        </w:rPr>
        <w:t>value</w:t>
      </w:r>
      <w:r w:rsidRPr="006B0F50">
        <w:rPr>
          <w:color w:val="0000FF"/>
        </w:rPr>
        <w:t>=</w:t>
      </w:r>
      <w:r w:rsidRPr="006B0F50">
        <w:t>"</w:t>
      </w:r>
      <w:r w:rsidRPr="006B0F50">
        <w:rPr>
          <w:color w:val="0000FF"/>
        </w:rPr>
        <w:t>localhost</w:t>
      </w:r>
      <w:r w:rsidRPr="006B0F50">
        <w:t>"</w:t>
      </w:r>
      <w:r w:rsidRPr="006B0F50">
        <w:rPr>
          <w:color w:val="0000FF"/>
        </w:rPr>
        <w:t xml:space="preserve"> /&gt;</w:t>
      </w:r>
    </w:p>
    <w:p w:rsidR="00366435" w:rsidRPr="006B0F50" w:rsidRDefault="00366435" w:rsidP="00366435">
      <w:pPr>
        <w:pStyle w:val="Code"/>
        <w:rPr>
          <w:color w:val="0000FF"/>
        </w:rPr>
      </w:pPr>
      <w:r w:rsidRPr="006B0F50">
        <w:rPr>
          <w:color w:val="0000FF"/>
        </w:rPr>
        <w:t xml:space="preserve">   &lt;/</w:t>
      </w:r>
      <w:r w:rsidRPr="006B0F50">
        <w:t>identity</w:t>
      </w:r>
      <w:r w:rsidRPr="006B0F50">
        <w:rPr>
          <w:color w:val="0000FF"/>
        </w:rPr>
        <w:t>&gt;</w:t>
      </w:r>
    </w:p>
    <w:p w:rsidR="00366435" w:rsidRPr="006B0F50" w:rsidRDefault="00366435" w:rsidP="00366435">
      <w:pPr>
        <w:pStyle w:val="Code"/>
        <w:rPr>
          <w:color w:val="0000FF"/>
        </w:rPr>
      </w:pPr>
      <w:r w:rsidRPr="006B0F50">
        <w:rPr>
          <w:color w:val="0000FF"/>
        </w:rPr>
        <w:t xml:space="preserve">  &lt;/</w:t>
      </w:r>
      <w:r w:rsidRPr="006B0F50">
        <w:t>endpoint</w:t>
      </w:r>
      <w:r w:rsidRPr="006B0F50">
        <w:rPr>
          <w:color w:val="0000FF"/>
        </w:rPr>
        <w:t>&gt;</w:t>
      </w:r>
    </w:p>
    <w:p w:rsidR="00366435" w:rsidRDefault="00366435" w:rsidP="00366435">
      <w:pPr>
        <w:pStyle w:val="Code"/>
      </w:pPr>
      <w:r w:rsidRPr="006B0F50">
        <w:rPr>
          <w:color w:val="0000FF"/>
        </w:rPr>
        <w:t xml:space="preserve">  &lt;</w:t>
      </w:r>
      <w:r w:rsidRPr="006B0F50">
        <w:t>endpoint</w:t>
      </w:r>
      <w:r w:rsidRPr="006B0F50">
        <w:rPr>
          <w:color w:val="0000FF"/>
        </w:rPr>
        <w:t xml:space="preserve"> </w:t>
      </w:r>
      <w:r w:rsidRPr="006B0F50">
        <w:rPr>
          <w:color w:val="FF0000"/>
        </w:rPr>
        <w:t>address</w:t>
      </w:r>
      <w:r w:rsidRPr="006B0F50">
        <w:rPr>
          <w:color w:val="0000FF"/>
        </w:rPr>
        <w:t>=</w:t>
      </w:r>
      <w:r w:rsidRPr="006B0F50">
        <w:t>"</w:t>
      </w:r>
      <w:r w:rsidRPr="006B0F50">
        <w:rPr>
          <w:color w:val="0000FF"/>
        </w:rPr>
        <w:t>mex</w:t>
      </w:r>
      <w:r w:rsidRPr="006B0F50">
        <w:t>"</w:t>
      </w:r>
      <w:r w:rsidRPr="006B0F50">
        <w:rPr>
          <w:color w:val="0000FF"/>
        </w:rPr>
        <w:t xml:space="preserve"> </w:t>
      </w:r>
      <w:r w:rsidRPr="006B0F50">
        <w:rPr>
          <w:color w:val="FF0000"/>
        </w:rPr>
        <w:t>binding</w:t>
      </w:r>
      <w:r w:rsidRPr="006B0F50">
        <w:rPr>
          <w:color w:val="0000FF"/>
        </w:rPr>
        <w:t>=</w:t>
      </w:r>
      <w:r w:rsidRPr="006B0F50">
        <w:t>"</w:t>
      </w:r>
      <w:r w:rsidRPr="006B0F50">
        <w:rPr>
          <w:color w:val="0000FF"/>
        </w:rPr>
        <w:t>mexHttpBinding</w:t>
      </w:r>
      <w:r w:rsidRPr="006B0F50">
        <w:t>"</w:t>
      </w:r>
    </w:p>
    <w:p w:rsidR="00366435" w:rsidRPr="006B0F50" w:rsidRDefault="00366435" w:rsidP="00366435">
      <w:pPr>
        <w:pStyle w:val="Code"/>
        <w:rPr>
          <w:color w:val="0000FF"/>
        </w:rPr>
      </w:pPr>
      <w:r>
        <w:t xml:space="preserve">           </w:t>
      </w:r>
      <w:r w:rsidRPr="006B0F50">
        <w:rPr>
          <w:color w:val="0000FF"/>
        </w:rPr>
        <w:t xml:space="preserve"> </w:t>
      </w:r>
      <w:r w:rsidRPr="006B0F50">
        <w:rPr>
          <w:color w:val="FF0000"/>
        </w:rPr>
        <w:t>contract</w:t>
      </w:r>
      <w:r w:rsidRPr="006B0F50">
        <w:rPr>
          <w:color w:val="0000FF"/>
        </w:rPr>
        <w:t>=</w:t>
      </w:r>
      <w:r w:rsidRPr="006B0F50">
        <w:t>"</w:t>
      </w:r>
      <w:r w:rsidRPr="006B0F50">
        <w:rPr>
          <w:color w:val="0000FF"/>
        </w:rPr>
        <w:t>IMetadataExchange</w:t>
      </w:r>
      <w:r w:rsidRPr="006B0F50">
        <w:t>"</w:t>
      </w:r>
      <w:r w:rsidRPr="006B0F50">
        <w:rPr>
          <w:color w:val="0000FF"/>
        </w:rPr>
        <w:t xml:space="preserve"> /&gt;</w:t>
      </w:r>
    </w:p>
    <w:p w:rsidR="00366435" w:rsidRPr="006B0F50" w:rsidRDefault="00366435" w:rsidP="00366435">
      <w:pPr>
        <w:pStyle w:val="Code"/>
        <w:rPr>
          <w:color w:val="0000FF"/>
        </w:rPr>
      </w:pPr>
      <w:r w:rsidRPr="006B0F50">
        <w:rPr>
          <w:color w:val="0000FF"/>
        </w:rPr>
        <w:t xml:space="preserve"> &lt;/</w:t>
      </w:r>
      <w:r w:rsidRPr="006B0F50">
        <w:t>service</w:t>
      </w:r>
      <w:r w:rsidRPr="006B0F50">
        <w:rPr>
          <w:color w:val="0000FF"/>
        </w:rPr>
        <w:t>&gt;</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Right-click the Modules.svc file, and select ‘View in Browser’ to ensure the project runs without any errors. </w:t>
      </w:r>
    </w:p>
    <w:p w:rsidR="00366435" w:rsidRDefault="00366435" w:rsidP="00366435">
      <w:pPr>
        <w:pStyle w:val="ListParagraph"/>
        <w:spacing w:after="120"/>
      </w:pPr>
    </w:p>
    <w:p w:rsidR="00366435" w:rsidRPr="006B0F50" w:rsidRDefault="00366435" w:rsidP="00366435">
      <w:pPr>
        <w:pStyle w:val="ListParagraph"/>
        <w:spacing w:after="120"/>
      </w:pPr>
      <w:r>
        <w:rPr>
          <w:noProof/>
          <w:lang w:eastAsia="zh-CN"/>
        </w:rPr>
        <w:lastRenderedPageBreak/>
        <w:drawing>
          <wp:inline distT="0" distB="0" distL="0" distR="0">
            <wp:extent cx="5731510" cy="2784198"/>
            <wp:effectExtent l="19050" t="0" r="254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2784198"/>
                    </a:xfrm>
                    <a:prstGeom prst="rect">
                      <a:avLst/>
                    </a:prstGeom>
                    <a:noFill/>
                    <a:ln w="9525">
                      <a:noFill/>
                      <a:miter lim="800000"/>
                      <a:headEnd/>
                      <a:tailEnd/>
                    </a:ln>
                  </pic:spPr>
                </pic:pic>
              </a:graphicData>
            </a:graphic>
          </wp:inline>
        </w:drawing>
      </w:r>
    </w:p>
    <w:p w:rsidR="00366435" w:rsidRDefault="00366435" w:rsidP="00366435">
      <w:pPr>
        <w:pStyle w:val="ListParagraph"/>
        <w:spacing w:after="120"/>
      </w:pPr>
    </w:p>
    <w:p w:rsidR="00366435" w:rsidRPr="006B0F50" w:rsidRDefault="00366435" w:rsidP="008E2AC2">
      <w:pPr>
        <w:pStyle w:val="ListParagraph"/>
        <w:numPr>
          <w:ilvl w:val="0"/>
          <w:numId w:val="4"/>
        </w:numPr>
        <w:spacing w:after="120" w:line="276" w:lineRule="auto"/>
      </w:pPr>
      <w:r>
        <w:t>Close the browser and then go to the Silverlight project. Right-click the project and select “Add Service Reference”.</w:t>
      </w:r>
      <w:r w:rsidRPr="006B0F50">
        <w:t xml:space="preserve"> </w:t>
      </w:r>
      <w:r>
        <w:t>In the “Add Service Reference” dialog box, enter the URL to the Modules.svc file (</w:t>
      </w:r>
      <w:r w:rsidRPr="00725894">
        <w:t>http://localhost:8082/ServerDiagnostics_Web/Modules.svc</w:t>
      </w:r>
      <w:r>
        <w:t xml:space="preserve">) and press Go. In the Namespace textbox, enter </w:t>
      </w:r>
      <w:proofErr w:type="spellStart"/>
      <w:r>
        <w:t>ModulesService</w:t>
      </w:r>
      <w:proofErr w:type="spellEnd"/>
      <w:r>
        <w:t xml:space="preserve">, </w:t>
      </w:r>
      <w:proofErr w:type="gramStart"/>
      <w:r>
        <w:t>then</w:t>
      </w:r>
      <w:proofErr w:type="gramEnd"/>
      <w:r>
        <w:t xml:space="preserve"> press OK. </w:t>
      </w:r>
    </w:p>
    <w:p w:rsidR="00366435" w:rsidRDefault="00366435" w:rsidP="00366435">
      <w:pPr>
        <w:pStyle w:val="ListParagraph"/>
        <w:spacing w:after="120"/>
        <w:jc w:val="center"/>
      </w:pPr>
      <w:r>
        <w:rPr>
          <w:noProof/>
          <w:lang w:eastAsia="zh-CN"/>
        </w:rPr>
        <w:drawing>
          <wp:inline distT="0" distB="0" distL="0" distR="0">
            <wp:extent cx="3873500" cy="315475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3873500" cy="3154756"/>
                    </a:xfrm>
                    <a:prstGeom prst="rect">
                      <a:avLst/>
                    </a:prstGeom>
                    <a:noFill/>
                    <a:ln w="9525">
                      <a:noFill/>
                      <a:miter lim="800000"/>
                      <a:headEnd/>
                      <a:tailEnd/>
                    </a:ln>
                  </pic:spPr>
                </pic:pic>
              </a:graphicData>
            </a:graphic>
          </wp:inline>
        </w:drawing>
      </w:r>
    </w:p>
    <w:p w:rsidR="00366435" w:rsidRPr="006B0F50" w:rsidRDefault="00366435" w:rsidP="00366435">
      <w:pPr>
        <w:pStyle w:val="ListParagraph"/>
        <w:spacing w:after="120"/>
        <w:jc w:val="center"/>
      </w:pPr>
    </w:p>
    <w:p w:rsidR="00366435" w:rsidRPr="00725894" w:rsidRDefault="00366435" w:rsidP="008E2AC2">
      <w:pPr>
        <w:pStyle w:val="ListParagraph"/>
        <w:numPr>
          <w:ilvl w:val="0"/>
          <w:numId w:val="4"/>
        </w:numPr>
        <w:spacing w:after="120" w:line="276" w:lineRule="auto"/>
      </w:pPr>
      <w:r>
        <w:t xml:space="preserve">In </w:t>
      </w:r>
      <w:proofErr w:type="spellStart"/>
      <w:r>
        <w:t>Page.xaml</w:t>
      </w:r>
      <w:proofErr w:type="spellEnd"/>
      <w:r>
        <w:t>, we’ll prepare a UI by placing the following XAML inside the root layout canvas.</w:t>
      </w:r>
    </w:p>
    <w:p w:rsidR="00366435" w:rsidRPr="00725894" w:rsidRDefault="00366435" w:rsidP="00366435">
      <w:pPr>
        <w:pStyle w:val="ListParagraph"/>
        <w:spacing w:after="120"/>
      </w:pPr>
    </w:p>
    <w:p w:rsidR="00366435" w:rsidRPr="00725894" w:rsidRDefault="00366435" w:rsidP="00366435">
      <w:pPr>
        <w:pStyle w:val="Code"/>
      </w:pPr>
      <w:r w:rsidRPr="00725894">
        <w:t>&lt;</w:t>
      </w:r>
      <w:r w:rsidRPr="00725894">
        <w:rPr>
          <w:color w:val="A31515"/>
        </w:rPr>
        <w:t>ItemsControl</w:t>
      </w:r>
      <w:r w:rsidRPr="00725894">
        <w:rPr>
          <w:color w:val="FF0000"/>
        </w:rPr>
        <w:t xml:space="preserve"> x</w:t>
      </w:r>
      <w:r w:rsidRPr="00725894">
        <w:t>:</w:t>
      </w:r>
      <w:r w:rsidRPr="00725894">
        <w:rPr>
          <w:color w:val="FF0000"/>
        </w:rPr>
        <w:t>Name</w:t>
      </w:r>
      <w:r w:rsidRPr="00725894">
        <w:t>="_modulesItems"&gt;</w:t>
      </w:r>
    </w:p>
    <w:p w:rsidR="00366435" w:rsidRPr="00725894" w:rsidRDefault="00366435" w:rsidP="00366435">
      <w:pPr>
        <w:pStyle w:val="Code"/>
      </w:pPr>
      <w:r w:rsidRPr="00725894">
        <w:rPr>
          <w:color w:val="A31515"/>
        </w:rPr>
        <w:t xml:space="preserve">  </w:t>
      </w:r>
      <w:r w:rsidRPr="00725894">
        <w:t>&lt;</w:t>
      </w:r>
      <w:r w:rsidRPr="00725894">
        <w:rPr>
          <w:color w:val="A31515"/>
        </w:rPr>
        <w:t>ItemsControl.ItemTemplate</w:t>
      </w:r>
      <w:r w:rsidRPr="00725894">
        <w:t>&gt;</w:t>
      </w:r>
    </w:p>
    <w:p w:rsidR="00366435" w:rsidRPr="00725894" w:rsidRDefault="00366435" w:rsidP="00366435">
      <w:pPr>
        <w:pStyle w:val="Code"/>
      </w:pPr>
      <w:r w:rsidRPr="00725894">
        <w:rPr>
          <w:color w:val="A31515"/>
        </w:rPr>
        <w:t xml:space="preserve">    </w:t>
      </w:r>
      <w:r w:rsidRPr="00725894">
        <w:t>&lt;</w:t>
      </w:r>
      <w:r w:rsidRPr="00725894">
        <w:rPr>
          <w:color w:val="A31515"/>
        </w:rPr>
        <w:t>DataTemplate</w:t>
      </w:r>
      <w:r w:rsidRPr="00725894">
        <w:t>&gt;</w:t>
      </w:r>
    </w:p>
    <w:p w:rsidR="00366435" w:rsidRPr="00725894" w:rsidRDefault="00366435" w:rsidP="00366435">
      <w:pPr>
        <w:pStyle w:val="Code"/>
      </w:pPr>
      <w:r w:rsidRPr="00725894">
        <w:rPr>
          <w:color w:val="A31515"/>
        </w:rPr>
        <w:t xml:space="preserve">      </w:t>
      </w:r>
      <w:r w:rsidRPr="00725894">
        <w:t>&lt;</w:t>
      </w:r>
      <w:r w:rsidRPr="00725894">
        <w:rPr>
          <w:color w:val="A31515"/>
        </w:rPr>
        <w:t>StackPanel</w:t>
      </w:r>
      <w:r w:rsidRPr="00725894">
        <w:rPr>
          <w:color w:val="FF0000"/>
        </w:rPr>
        <w:t xml:space="preserve"> Orientation</w:t>
      </w:r>
      <w:r w:rsidRPr="00725894">
        <w:t>="Horizontal"&gt;</w:t>
      </w:r>
    </w:p>
    <w:p w:rsidR="00366435" w:rsidRPr="00725894" w:rsidRDefault="00366435" w:rsidP="00366435">
      <w:pPr>
        <w:pStyle w:val="Code"/>
        <w:rPr>
          <w:color w:val="A31515"/>
        </w:rPr>
      </w:pPr>
      <w:r w:rsidRPr="00725894">
        <w:rPr>
          <w:color w:val="A31515"/>
        </w:rPr>
        <w:t xml:space="preserve">        </w:t>
      </w:r>
      <w:r w:rsidRPr="00725894">
        <w:t>&lt;</w:t>
      </w:r>
      <w:r w:rsidRPr="00725894">
        <w:rPr>
          <w:color w:val="A31515"/>
        </w:rPr>
        <w:t>TextBlock</w:t>
      </w:r>
      <w:r w:rsidRPr="00725894">
        <w:rPr>
          <w:color w:val="FF0000"/>
        </w:rPr>
        <w:t xml:space="preserve"> FontSize</w:t>
      </w:r>
      <w:r w:rsidRPr="00725894">
        <w:t>="10"</w:t>
      </w:r>
      <w:r w:rsidRPr="00725894">
        <w:rPr>
          <w:color w:val="FF0000"/>
        </w:rPr>
        <w:t xml:space="preserve"> Text</w:t>
      </w:r>
      <w:r w:rsidRPr="00725894">
        <w:t>="{</w:t>
      </w:r>
      <w:r w:rsidRPr="00725894">
        <w:rPr>
          <w:color w:val="A31515"/>
        </w:rPr>
        <w:t>Binding</w:t>
      </w:r>
      <w:r w:rsidRPr="00725894">
        <w:rPr>
          <w:color w:val="FF0000"/>
        </w:rPr>
        <w:t xml:space="preserve"> Name</w:t>
      </w:r>
      <w:r w:rsidRPr="00725894">
        <w:t>}" /&gt;</w:t>
      </w:r>
      <w:r w:rsidRPr="00725894">
        <w:rPr>
          <w:color w:val="A31515"/>
        </w:rPr>
        <w:t xml:space="preserve">     </w:t>
      </w:r>
    </w:p>
    <w:p w:rsidR="00366435" w:rsidRPr="00725894" w:rsidRDefault="00366435" w:rsidP="00366435">
      <w:pPr>
        <w:pStyle w:val="Code"/>
      </w:pPr>
      <w:r w:rsidRPr="00725894">
        <w:rPr>
          <w:color w:val="A31515"/>
        </w:rPr>
        <w:t xml:space="preserve">        </w:t>
      </w:r>
      <w:r w:rsidRPr="00725894">
        <w:t>&lt;</w:t>
      </w:r>
      <w:r w:rsidRPr="00725894">
        <w:rPr>
          <w:color w:val="A31515"/>
        </w:rPr>
        <w:t>TextBlock</w:t>
      </w:r>
      <w:r w:rsidRPr="00725894">
        <w:rPr>
          <w:color w:val="FF0000"/>
        </w:rPr>
        <w:t xml:space="preserve"> Text</w:t>
      </w:r>
      <w:r w:rsidRPr="00725894">
        <w:t>="   "&gt;&lt;/</w:t>
      </w:r>
      <w:r w:rsidRPr="00725894">
        <w:rPr>
          <w:color w:val="A31515"/>
        </w:rPr>
        <w:t>TextBlock</w:t>
      </w:r>
      <w:r w:rsidRPr="00725894">
        <w:t>&gt;</w:t>
      </w:r>
    </w:p>
    <w:p w:rsidR="00366435" w:rsidRPr="00725894" w:rsidRDefault="00366435" w:rsidP="00366435">
      <w:pPr>
        <w:pStyle w:val="Code"/>
      </w:pPr>
      <w:r w:rsidRPr="00725894">
        <w:rPr>
          <w:color w:val="A31515"/>
        </w:rPr>
        <w:t xml:space="preserve">        </w:t>
      </w:r>
      <w:r w:rsidRPr="00725894">
        <w:t>&lt;</w:t>
      </w:r>
      <w:r w:rsidRPr="00725894">
        <w:rPr>
          <w:color w:val="A31515"/>
        </w:rPr>
        <w:t>TextBlock</w:t>
      </w:r>
      <w:r w:rsidRPr="00725894">
        <w:rPr>
          <w:color w:val="FF0000"/>
        </w:rPr>
        <w:t xml:space="preserve"> FontSize</w:t>
      </w:r>
      <w:r w:rsidRPr="00725894">
        <w:t>="10"</w:t>
      </w:r>
      <w:r w:rsidRPr="00725894">
        <w:rPr>
          <w:color w:val="FF0000"/>
        </w:rPr>
        <w:t xml:space="preserve"> Text</w:t>
      </w:r>
      <w:r w:rsidRPr="00725894">
        <w:t>="{</w:t>
      </w:r>
      <w:r w:rsidRPr="00725894">
        <w:rPr>
          <w:color w:val="A31515"/>
        </w:rPr>
        <w:t>Binding</w:t>
      </w:r>
      <w:r w:rsidRPr="00725894">
        <w:rPr>
          <w:color w:val="FF0000"/>
        </w:rPr>
        <w:t xml:space="preserve"> Version</w:t>
      </w:r>
      <w:r w:rsidRPr="00725894">
        <w:t>}" /&gt;</w:t>
      </w:r>
    </w:p>
    <w:p w:rsidR="00366435" w:rsidRPr="00725894" w:rsidRDefault="00366435" w:rsidP="00366435">
      <w:pPr>
        <w:pStyle w:val="Code"/>
      </w:pPr>
      <w:r w:rsidRPr="00725894">
        <w:rPr>
          <w:color w:val="A31515"/>
        </w:rPr>
        <w:t xml:space="preserve">      </w:t>
      </w:r>
      <w:r w:rsidRPr="00725894">
        <w:t>&lt;/</w:t>
      </w:r>
      <w:r w:rsidRPr="00725894">
        <w:rPr>
          <w:color w:val="A31515"/>
        </w:rPr>
        <w:t>StackPanel</w:t>
      </w:r>
      <w:r w:rsidRPr="00725894">
        <w:t>&gt;</w:t>
      </w:r>
    </w:p>
    <w:p w:rsidR="00366435" w:rsidRPr="00725894" w:rsidRDefault="00366435" w:rsidP="00366435">
      <w:pPr>
        <w:pStyle w:val="Code"/>
      </w:pPr>
      <w:r w:rsidRPr="00725894">
        <w:rPr>
          <w:color w:val="A31515"/>
        </w:rPr>
        <w:t xml:space="preserve">    </w:t>
      </w:r>
      <w:r w:rsidRPr="00725894">
        <w:t>&lt;/</w:t>
      </w:r>
      <w:r w:rsidRPr="00725894">
        <w:rPr>
          <w:color w:val="A31515"/>
        </w:rPr>
        <w:t>DataTemplate</w:t>
      </w:r>
      <w:r w:rsidRPr="00725894">
        <w:t>&gt;</w:t>
      </w:r>
    </w:p>
    <w:p w:rsidR="00366435" w:rsidRPr="00725894" w:rsidRDefault="00366435" w:rsidP="00366435">
      <w:pPr>
        <w:pStyle w:val="Code"/>
        <w:rPr>
          <w:color w:val="A31515"/>
        </w:rPr>
      </w:pPr>
      <w:r w:rsidRPr="00725894">
        <w:rPr>
          <w:color w:val="A31515"/>
        </w:rPr>
        <w:t xml:space="preserve">  </w:t>
      </w:r>
      <w:r w:rsidRPr="00725894">
        <w:t>&lt;/</w:t>
      </w:r>
      <w:r w:rsidRPr="00725894">
        <w:rPr>
          <w:color w:val="A31515"/>
        </w:rPr>
        <w:t>ItemsControl.ItemTemplate</w:t>
      </w:r>
      <w:r w:rsidRPr="00725894">
        <w:t>&gt;</w:t>
      </w:r>
      <w:r w:rsidRPr="00725894">
        <w:rPr>
          <w:color w:val="A31515"/>
        </w:rPr>
        <w:t xml:space="preserve">            </w:t>
      </w:r>
    </w:p>
    <w:p w:rsidR="00366435" w:rsidRDefault="00366435" w:rsidP="00366435">
      <w:pPr>
        <w:pStyle w:val="Code"/>
        <w:rPr>
          <w:color w:val="A31515"/>
        </w:rPr>
      </w:pPr>
      <w:r w:rsidRPr="00725894">
        <w:t>&lt;/</w:t>
      </w:r>
      <w:r w:rsidRPr="00725894">
        <w:rPr>
          <w:color w:val="A31515"/>
        </w:rPr>
        <w:t>ItemsControl</w:t>
      </w:r>
      <w:r w:rsidRPr="00725894">
        <w:t>&gt;</w:t>
      </w:r>
      <w:r w:rsidRPr="00725894">
        <w:rPr>
          <w:color w:val="A31515"/>
        </w:rPr>
        <w:t xml:space="preserve">        </w:t>
      </w:r>
    </w:p>
    <w:p w:rsidR="00366435" w:rsidRPr="00725894" w:rsidRDefault="00366435" w:rsidP="00366435">
      <w:pPr>
        <w:pStyle w:val="ListParagraph"/>
        <w:autoSpaceDE w:val="0"/>
        <w:autoSpaceDN w:val="0"/>
        <w:adjustRightInd w:val="0"/>
        <w:spacing w:after="120"/>
        <w:rPr>
          <w:rFonts w:ascii="Lucida Console" w:hAnsi="Lucida Console"/>
          <w:noProof/>
          <w:color w:val="A31515"/>
          <w:sz w:val="20"/>
          <w:szCs w:val="20"/>
        </w:rPr>
      </w:pPr>
    </w:p>
    <w:p w:rsidR="00366435" w:rsidRDefault="00366435" w:rsidP="008E2AC2">
      <w:pPr>
        <w:pStyle w:val="ListParagraph"/>
        <w:numPr>
          <w:ilvl w:val="0"/>
          <w:numId w:val="4"/>
        </w:numPr>
        <w:spacing w:after="120" w:line="276" w:lineRule="auto"/>
      </w:pPr>
      <w:r>
        <w:t xml:space="preserve">In </w:t>
      </w:r>
      <w:proofErr w:type="spellStart"/>
      <w:r>
        <w:t>Page.xaml.cs</w:t>
      </w:r>
      <w:proofErr w:type="spellEnd"/>
      <w:r>
        <w:t>, we’ll need to add the following statements to the beginning of the file.</w:t>
      </w:r>
    </w:p>
    <w:p w:rsidR="00366435" w:rsidRDefault="00366435" w:rsidP="00366435">
      <w:pPr>
        <w:pStyle w:val="Code"/>
      </w:pPr>
      <w:r>
        <w:rPr>
          <w:color w:val="0000FF"/>
        </w:rPr>
        <w:t>using</w:t>
      </w:r>
      <w:r>
        <w:t xml:space="preserve"> System.ServiceModel;</w:t>
      </w:r>
    </w:p>
    <w:p w:rsidR="00366435" w:rsidRDefault="00366435" w:rsidP="00366435">
      <w:pPr>
        <w:pStyle w:val="Code"/>
      </w:pPr>
      <w:r>
        <w:rPr>
          <w:color w:val="0000FF"/>
        </w:rPr>
        <w:t>using</w:t>
      </w:r>
      <w:r>
        <w:t xml:space="preserve"> System.ServiceModel.Channels;</w:t>
      </w:r>
    </w:p>
    <w:p w:rsidR="00366435" w:rsidRDefault="00366435" w:rsidP="00366435">
      <w:pPr>
        <w:pStyle w:val="Code"/>
      </w:pPr>
      <w:r>
        <w:rPr>
          <w:color w:val="0000FF"/>
        </w:rPr>
        <w:t>using</w:t>
      </w:r>
      <w:r>
        <w:t xml:space="preserve"> ServerDiagnostics.ModulesService;</w:t>
      </w:r>
    </w:p>
    <w:p w:rsidR="00366435" w:rsidRPr="00495D12"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Place the following code in the Page constructor, just after the call to </w:t>
      </w:r>
      <w:proofErr w:type="spellStart"/>
      <w:r>
        <w:t>InitializeComponents</w:t>
      </w:r>
      <w:proofErr w:type="spellEnd"/>
      <w:r>
        <w:t xml:space="preserve">. The code will invoke the WCF service asynchronously. </w:t>
      </w:r>
    </w:p>
    <w:p w:rsidR="00366435" w:rsidRDefault="00366435" w:rsidP="00366435">
      <w:pPr>
        <w:pStyle w:val="ListParagraph"/>
        <w:autoSpaceDE w:val="0"/>
        <w:autoSpaceDN w:val="0"/>
        <w:adjustRightInd w:val="0"/>
        <w:spacing w:after="120"/>
        <w:rPr>
          <w:rFonts w:ascii="Lucida Console" w:hAnsi="Lucida Console"/>
          <w:noProof/>
          <w:color w:val="2B91AF"/>
          <w:sz w:val="20"/>
          <w:szCs w:val="20"/>
        </w:rPr>
      </w:pPr>
    </w:p>
    <w:p w:rsidR="00366435" w:rsidRPr="00495D12" w:rsidRDefault="00366435" w:rsidP="00176B63">
      <w:pPr>
        <w:pStyle w:val="Code"/>
      </w:pPr>
      <w:r w:rsidRPr="00495D12">
        <w:t xml:space="preserve">Binding binding = </w:t>
      </w:r>
      <w:r w:rsidRPr="00495D12">
        <w:rPr>
          <w:color w:val="0000FF"/>
        </w:rPr>
        <w:t>new</w:t>
      </w:r>
      <w:r w:rsidRPr="00495D12">
        <w:t xml:space="preserve"> BasicHttpBinding();</w:t>
      </w:r>
    </w:p>
    <w:p w:rsidR="00366435" w:rsidRDefault="00366435" w:rsidP="00176B63">
      <w:pPr>
        <w:pStyle w:val="Code"/>
      </w:pPr>
      <w:r w:rsidRPr="00495D12">
        <w:t xml:space="preserve">EndpointAddress endPoint = </w:t>
      </w:r>
      <w:r w:rsidRPr="00495D12">
        <w:rPr>
          <w:color w:val="0000FF"/>
        </w:rPr>
        <w:t>new</w:t>
      </w:r>
      <w:r w:rsidRPr="00495D12">
        <w:t xml:space="preserve"> EndpointAddress(</w:t>
      </w:r>
    </w:p>
    <w:p w:rsidR="00366435" w:rsidRPr="00495D12" w:rsidRDefault="00366435" w:rsidP="00176B63">
      <w:pPr>
        <w:pStyle w:val="Code"/>
      </w:pPr>
      <w:r w:rsidRPr="00495D12">
        <w:t xml:space="preserve">        </w:t>
      </w:r>
      <w:r w:rsidRPr="00495D12">
        <w:rPr>
          <w:color w:val="A31515"/>
        </w:rPr>
        <w:t>"http://localhost:8082/ServerDiagnostics_Web/Modules.svc"</w:t>
      </w:r>
      <w:r w:rsidRPr="00495D12">
        <w:t>);</w:t>
      </w:r>
    </w:p>
    <w:p w:rsidR="00366435" w:rsidRPr="00495D12" w:rsidRDefault="00366435" w:rsidP="00176B63">
      <w:pPr>
        <w:pStyle w:val="Code"/>
      </w:pPr>
    </w:p>
    <w:p w:rsidR="00366435" w:rsidRPr="00495D12" w:rsidRDefault="00366435" w:rsidP="00176B63">
      <w:pPr>
        <w:pStyle w:val="Code"/>
      </w:pPr>
      <w:r w:rsidRPr="00495D12">
        <w:t xml:space="preserve">ModulesClient client = </w:t>
      </w:r>
      <w:r w:rsidRPr="00495D12">
        <w:rPr>
          <w:color w:val="0000FF"/>
        </w:rPr>
        <w:t>new</w:t>
      </w:r>
      <w:r w:rsidRPr="00495D12">
        <w:t xml:space="preserve"> ModulesClient(binding, endPoint);</w:t>
      </w:r>
    </w:p>
    <w:p w:rsidR="00366435" w:rsidRDefault="00366435" w:rsidP="00176B63">
      <w:pPr>
        <w:pStyle w:val="Code"/>
      </w:pPr>
      <w:r w:rsidRPr="00495D12">
        <w:t>client.GetModulesCompleted +=</w:t>
      </w:r>
    </w:p>
    <w:p w:rsidR="00366435" w:rsidRDefault="00366435" w:rsidP="00176B63">
      <w:pPr>
        <w:pStyle w:val="Code"/>
      </w:pPr>
      <w:r w:rsidRPr="00495D12">
        <w:t xml:space="preserve">    </w:t>
      </w:r>
      <w:r w:rsidRPr="00495D12">
        <w:rPr>
          <w:color w:val="0000FF"/>
        </w:rPr>
        <w:t>new</w:t>
      </w:r>
      <w:r w:rsidRPr="00495D12">
        <w:t xml:space="preserve"> </w:t>
      </w:r>
      <w:r>
        <w:t>E</w:t>
      </w:r>
      <w:r w:rsidRPr="00495D12">
        <w:t>ventHandler&lt;GetModulesCompletedEventArgs&gt;</w:t>
      </w:r>
    </w:p>
    <w:p w:rsidR="00366435" w:rsidRPr="00495D12" w:rsidRDefault="00366435" w:rsidP="00176B63">
      <w:pPr>
        <w:pStyle w:val="Code"/>
      </w:pPr>
      <w:r w:rsidRPr="00495D12">
        <w:t>(client_GetModulesCompleted);</w:t>
      </w:r>
    </w:p>
    <w:p w:rsidR="00366435" w:rsidRPr="00495D12" w:rsidRDefault="00366435" w:rsidP="00176B63">
      <w:pPr>
        <w:pStyle w:val="Code"/>
      </w:pPr>
      <w:r w:rsidRPr="00495D12">
        <w:t>client.GetModulesAsync();</w:t>
      </w:r>
    </w:p>
    <w:p w:rsidR="00366435" w:rsidRDefault="00366435" w:rsidP="00366435">
      <w:pPr>
        <w:pStyle w:val="ListParagraph"/>
        <w:spacing w:after="120"/>
      </w:pPr>
    </w:p>
    <w:p w:rsidR="00366435" w:rsidRDefault="00366435" w:rsidP="008E2AC2">
      <w:pPr>
        <w:pStyle w:val="ListParagraph"/>
        <w:numPr>
          <w:ilvl w:val="0"/>
          <w:numId w:val="4"/>
        </w:numPr>
        <w:spacing w:after="120" w:line="276" w:lineRule="auto"/>
      </w:pPr>
      <w:r>
        <w:t xml:space="preserve">To harvest the WCF service results, we need the following event handler. </w:t>
      </w:r>
    </w:p>
    <w:p w:rsidR="00366435" w:rsidRDefault="00366435" w:rsidP="00366435">
      <w:pPr>
        <w:pStyle w:val="ListParagraph"/>
        <w:spacing w:after="120"/>
      </w:pPr>
    </w:p>
    <w:p w:rsidR="00366435" w:rsidRDefault="00366435" w:rsidP="00176B63">
      <w:pPr>
        <w:pStyle w:val="Code"/>
      </w:pPr>
      <w:r w:rsidRPr="00495D12">
        <w:rPr>
          <w:color w:val="0000FF"/>
        </w:rPr>
        <w:t>void</w:t>
      </w:r>
      <w:r w:rsidRPr="00495D12">
        <w:t xml:space="preserve"> client_GetModulesCompleted(</w:t>
      </w:r>
      <w:r w:rsidRPr="00495D12">
        <w:rPr>
          <w:color w:val="0000FF"/>
        </w:rPr>
        <w:t>object</w:t>
      </w:r>
      <w:r w:rsidRPr="00495D12">
        <w:t xml:space="preserve"> sender,</w:t>
      </w:r>
    </w:p>
    <w:p w:rsidR="00366435" w:rsidRPr="00495D12" w:rsidRDefault="00366435" w:rsidP="00176B63">
      <w:pPr>
        <w:pStyle w:val="Code"/>
      </w:pPr>
      <w:r>
        <w:rPr>
          <w:color w:val="0000FF"/>
        </w:rPr>
        <w:t xml:space="preserve">                               </w:t>
      </w:r>
      <w:r w:rsidRPr="00495D12">
        <w:t xml:space="preserve"> </w:t>
      </w:r>
      <w:r w:rsidRPr="00495D12">
        <w:rPr>
          <w:color w:val="2B91AF"/>
        </w:rPr>
        <w:t>GetModulesCompletedEventArgs</w:t>
      </w:r>
      <w:r w:rsidRPr="00495D12">
        <w:t xml:space="preserve"> e)</w:t>
      </w:r>
    </w:p>
    <w:p w:rsidR="00366435" w:rsidRPr="00495D12" w:rsidRDefault="00366435" w:rsidP="00176B63">
      <w:pPr>
        <w:pStyle w:val="Code"/>
      </w:pPr>
      <w:r w:rsidRPr="00495D12">
        <w:t>{</w:t>
      </w:r>
    </w:p>
    <w:p w:rsidR="00366435" w:rsidRPr="00495D12" w:rsidRDefault="00366435" w:rsidP="00176B63">
      <w:pPr>
        <w:pStyle w:val="Code"/>
      </w:pPr>
      <w:r w:rsidRPr="00495D12">
        <w:t xml:space="preserve">    _modulesItems.ItemsSource = e.Result;</w:t>
      </w:r>
    </w:p>
    <w:p w:rsidR="00366435" w:rsidRDefault="00366435" w:rsidP="00176B63">
      <w:pPr>
        <w:pStyle w:val="Code"/>
      </w:pPr>
      <w:r w:rsidRPr="00495D12">
        <w:t>}</w:t>
      </w:r>
    </w:p>
    <w:p w:rsidR="00366435" w:rsidRPr="00495D12" w:rsidRDefault="00366435" w:rsidP="00366435">
      <w:pPr>
        <w:pStyle w:val="ListParagraph"/>
        <w:autoSpaceDE w:val="0"/>
        <w:autoSpaceDN w:val="0"/>
        <w:adjustRightInd w:val="0"/>
        <w:spacing w:after="120"/>
        <w:rPr>
          <w:rFonts w:ascii="Lucida Console" w:hAnsi="Lucida Console"/>
          <w:noProof/>
          <w:sz w:val="20"/>
          <w:szCs w:val="20"/>
        </w:rPr>
      </w:pPr>
    </w:p>
    <w:p w:rsidR="00366435" w:rsidRDefault="00366435" w:rsidP="008E2AC2">
      <w:pPr>
        <w:pStyle w:val="ListParagraph"/>
        <w:numPr>
          <w:ilvl w:val="0"/>
          <w:numId w:val="4"/>
        </w:numPr>
        <w:spacing w:after="120" w:line="276" w:lineRule="auto"/>
      </w:pPr>
      <w:r>
        <w:t>Finally, run the Silverlight application and view the results!</w:t>
      </w:r>
    </w:p>
    <w:p w:rsidR="00366435" w:rsidRPr="00495D12" w:rsidRDefault="00366435" w:rsidP="00366435">
      <w:pPr>
        <w:jc w:val="center"/>
      </w:pPr>
      <w:r>
        <w:rPr>
          <w:noProof/>
          <w:lang w:eastAsia="zh-CN"/>
        </w:rPr>
        <w:lastRenderedPageBreak/>
        <w:drawing>
          <wp:inline distT="0" distB="0" distL="0" distR="0">
            <wp:extent cx="4394200" cy="516255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394200" cy="5162550"/>
                    </a:xfrm>
                    <a:prstGeom prst="rect">
                      <a:avLst/>
                    </a:prstGeom>
                    <a:noFill/>
                    <a:ln w="9525">
                      <a:noFill/>
                      <a:miter lim="800000"/>
                      <a:headEnd/>
                      <a:tailEnd/>
                    </a:ln>
                  </pic:spPr>
                </pic:pic>
              </a:graphicData>
            </a:graphic>
          </wp:inline>
        </w:drawing>
      </w:r>
    </w:p>
    <w:p w:rsidR="00366435" w:rsidRDefault="00366435" w:rsidP="00366435">
      <w:pPr>
        <w:pStyle w:val="Heading1"/>
      </w:pPr>
      <w:bookmarkStart w:id="3" w:name="_Toc191882136"/>
      <w:r>
        <w:t>Consuming ADO.NET Data Services</w:t>
      </w:r>
      <w:bookmarkEnd w:id="3"/>
    </w:p>
    <w:p w:rsidR="00366435" w:rsidRDefault="00366435" w:rsidP="00366435">
      <w:r>
        <w:t xml:space="preserve">The ASP.NET Extensions Preview includes the ADO.NET Data Services framework. This framework allows you to expose data entities as URI addressable resources. The framework is commonly used in combination with the ADO.NET Entity Framework to serve relational data over the web, however, any object implementing </w:t>
      </w:r>
      <w:proofErr w:type="spellStart"/>
      <w:r>
        <w:t>IQueryable</w:t>
      </w:r>
      <w:proofErr w:type="spellEnd"/>
      <w:r>
        <w:t>&lt;T</w:t>
      </w:r>
      <w:proofErr w:type="gramStart"/>
      <w:r>
        <w:t>&gt;  can</w:t>
      </w:r>
      <w:proofErr w:type="gramEnd"/>
      <w:r>
        <w:t xml:space="preserve"> provide data. In this exercise we will use the framework to expose a simple collection of objects. </w:t>
      </w:r>
    </w:p>
    <w:p w:rsidR="00366435" w:rsidRDefault="00366435" w:rsidP="008E2AC2">
      <w:pPr>
        <w:pStyle w:val="ListParagraph"/>
        <w:numPr>
          <w:ilvl w:val="0"/>
          <w:numId w:val="5"/>
        </w:numPr>
        <w:spacing w:after="120" w:line="276" w:lineRule="auto"/>
      </w:pPr>
      <w:r>
        <w:t xml:space="preserve">Create a new Silverlight project in Visual Studio 2008 named </w:t>
      </w:r>
      <w:proofErr w:type="spellStart"/>
      <w:r>
        <w:t>StudentDataServices</w:t>
      </w:r>
      <w:proofErr w:type="spellEnd"/>
      <w:r>
        <w:t xml:space="preserve">. Allow Visual Studio to create an associated web project. </w:t>
      </w:r>
    </w:p>
    <w:p w:rsidR="00366435" w:rsidRDefault="00366435" w:rsidP="008E2AC2">
      <w:pPr>
        <w:pStyle w:val="ListParagraph"/>
        <w:numPr>
          <w:ilvl w:val="0"/>
          <w:numId w:val="5"/>
        </w:numPr>
        <w:spacing w:after="120" w:line="276" w:lineRule="auto"/>
      </w:pPr>
      <w:r>
        <w:t xml:space="preserve">The ASP.NET </w:t>
      </w:r>
      <w:proofErr w:type="spellStart"/>
      <w:r>
        <w:t>WebDev</w:t>
      </w:r>
      <w:proofErr w:type="spellEnd"/>
      <w:r>
        <w:t xml:space="preserve"> server used for development will run the </w:t>
      </w:r>
      <w:proofErr w:type="spellStart"/>
      <w:r>
        <w:t>StudentDataServices</w:t>
      </w:r>
      <w:proofErr w:type="spellEnd"/>
      <w:r>
        <w:t xml:space="preserve"> _Web project on a random port. We need to change this behavior so we have a consistent port number.  Click on the </w:t>
      </w:r>
      <w:proofErr w:type="spellStart"/>
      <w:r>
        <w:t>StudentDataServices</w:t>
      </w:r>
      <w:proofErr w:type="spellEnd"/>
      <w:r>
        <w:t xml:space="preserve"> _Web project node in Solution Explorer and open the properties window (press F4). Change the “Use dynamic </w:t>
      </w:r>
      <w:r>
        <w:lastRenderedPageBreak/>
        <w:t xml:space="preserve">ports” property from True to False, then close the window and save the project. Click on the </w:t>
      </w:r>
      <w:proofErr w:type="spellStart"/>
      <w:r>
        <w:t>StudentDataServices</w:t>
      </w:r>
      <w:proofErr w:type="spellEnd"/>
      <w:r>
        <w:t xml:space="preserve"> _Web project node in Solution Explorer and open the properties window a second time. Now we can edit the port number, so set the port number to 8083.</w:t>
      </w:r>
    </w:p>
    <w:p w:rsidR="00366435" w:rsidRDefault="00366435" w:rsidP="008E2AC2">
      <w:pPr>
        <w:pStyle w:val="ListParagraph"/>
        <w:numPr>
          <w:ilvl w:val="0"/>
          <w:numId w:val="5"/>
        </w:numPr>
        <w:spacing w:after="120" w:line="276" w:lineRule="auto"/>
      </w:pPr>
      <w:r>
        <w:t xml:space="preserve">In the </w:t>
      </w:r>
      <w:proofErr w:type="spellStart"/>
      <w:r>
        <w:t>StudentDataService_Web</w:t>
      </w:r>
      <w:proofErr w:type="spellEnd"/>
      <w:r>
        <w:t xml:space="preserve"> project, a</w:t>
      </w:r>
      <w:r w:rsidRPr="001A5264">
        <w:t xml:space="preserve">dd </w:t>
      </w:r>
      <w:r>
        <w:t>a reference to the Microsoft</w:t>
      </w:r>
      <w:r w:rsidRPr="001A5264">
        <w:t>.Data.</w:t>
      </w:r>
      <w:r>
        <w:t>Web.</w:t>
      </w:r>
      <w:r w:rsidRPr="001A5264">
        <w:t>dll assembly</w:t>
      </w:r>
      <w:r>
        <w:t>. You can find the assembly</w:t>
      </w:r>
      <w:r w:rsidRPr="001A5264">
        <w:t xml:space="preserve"> in “Program Files\Reference Assemblies\Microsoft\Framework\ASP.NET 3.5 Extensions”.</w:t>
      </w:r>
      <w:r>
        <w:t xml:space="preserve"> </w:t>
      </w:r>
      <w:r>
        <w:rPr>
          <w:color w:val="FF0000"/>
        </w:rPr>
        <w:t xml:space="preserve">Note that you will need the Microsoft ASP.NET Extensions Preview installed. These are available to download at: </w:t>
      </w:r>
      <w:r w:rsidRPr="00395360">
        <w:rPr>
          <w:color w:val="FF0000"/>
        </w:rPr>
        <w:t>http://www.microsoft.com/downloads/details.aspx?FamilyId=A9C6BC06-B894-4B11-8300-35BD2F8FC908&amp;displaylang=en</w:t>
      </w:r>
    </w:p>
    <w:p w:rsidR="00366435" w:rsidRDefault="00366435" w:rsidP="008E2AC2">
      <w:pPr>
        <w:pStyle w:val="ListParagraph"/>
        <w:numPr>
          <w:ilvl w:val="0"/>
          <w:numId w:val="5"/>
        </w:numPr>
        <w:spacing w:after="120" w:line="276" w:lineRule="auto"/>
      </w:pPr>
      <w:r>
        <w:t xml:space="preserve">Add a new class to the </w:t>
      </w:r>
      <w:proofErr w:type="spellStart"/>
      <w:r>
        <w:t>StudentDataServices_Web</w:t>
      </w:r>
      <w:proofErr w:type="spellEnd"/>
      <w:r>
        <w:t xml:space="preserve"> project (Visual Studio will place the class file into </w:t>
      </w:r>
      <w:proofErr w:type="spellStart"/>
      <w:r>
        <w:t>App_Code</w:t>
      </w:r>
      <w:proofErr w:type="spellEnd"/>
      <w:r>
        <w:t xml:space="preserve">). Name the file </w:t>
      </w:r>
      <w:proofErr w:type="spellStart"/>
      <w:r>
        <w:t>Student.cs</w:t>
      </w:r>
      <w:proofErr w:type="spellEnd"/>
      <w:r>
        <w:t xml:space="preserve">. </w:t>
      </w:r>
    </w:p>
    <w:p w:rsidR="00366435" w:rsidRDefault="00366435" w:rsidP="008E2AC2">
      <w:pPr>
        <w:pStyle w:val="ListParagraph"/>
        <w:numPr>
          <w:ilvl w:val="0"/>
          <w:numId w:val="5"/>
        </w:numPr>
        <w:spacing w:after="120" w:line="276" w:lineRule="auto"/>
      </w:pPr>
      <w:r>
        <w:t xml:space="preserve">Inside </w:t>
      </w:r>
      <w:proofErr w:type="spellStart"/>
      <w:r>
        <w:t>Student.cs</w:t>
      </w:r>
      <w:proofErr w:type="spellEnd"/>
      <w:r>
        <w:t>, give the Student class ID (</w:t>
      </w:r>
      <w:proofErr w:type="spellStart"/>
      <w:r>
        <w:t>int</w:t>
      </w:r>
      <w:proofErr w:type="spellEnd"/>
      <w:r>
        <w:t xml:space="preserve">), Name, Age, and Address properties. </w:t>
      </w:r>
    </w:p>
    <w:p w:rsidR="00366435" w:rsidRDefault="00366435" w:rsidP="008E2AC2">
      <w:pPr>
        <w:pStyle w:val="ListParagraph"/>
        <w:numPr>
          <w:ilvl w:val="0"/>
          <w:numId w:val="5"/>
        </w:numPr>
        <w:spacing w:after="120" w:line="276" w:lineRule="auto"/>
      </w:pPr>
      <w:r>
        <w:t>When working with a relational database, the ADO.NET Data Services framework can use metadata from the database (like a table’s primary key) to identify the property (or properties) that make an entity unique.  When working with a collection of objects like in this exercise, we need to provide a hint. Apply the [</w:t>
      </w:r>
      <w:proofErr w:type="spellStart"/>
      <w:r>
        <w:t>DataWebKey</w:t>
      </w:r>
      <w:proofErr w:type="spellEnd"/>
      <w:r>
        <w:t xml:space="preserve">] attribute to the ID property in the Student class. The class should now look like the following. </w:t>
      </w:r>
    </w:p>
    <w:p w:rsidR="00366435" w:rsidRPr="006F2C05" w:rsidRDefault="00366435" w:rsidP="00176B63">
      <w:pPr>
        <w:pStyle w:val="Code"/>
      </w:pPr>
      <w:r w:rsidRPr="006F2C05">
        <w:rPr>
          <w:color w:val="0000FF"/>
        </w:rPr>
        <w:t>using</w:t>
      </w:r>
      <w:r w:rsidRPr="006F2C05">
        <w:t xml:space="preserve"> System;</w:t>
      </w:r>
    </w:p>
    <w:p w:rsidR="00366435" w:rsidRPr="006F2C05" w:rsidRDefault="00366435" w:rsidP="00176B63">
      <w:pPr>
        <w:pStyle w:val="Code"/>
      </w:pPr>
      <w:r w:rsidRPr="006F2C05">
        <w:rPr>
          <w:color w:val="0000FF"/>
        </w:rPr>
        <w:t>using</w:t>
      </w:r>
      <w:r w:rsidRPr="006F2C05">
        <w:t xml:space="preserve"> Microsoft.Data.Web;</w:t>
      </w:r>
    </w:p>
    <w:p w:rsidR="00366435" w:rsidRPr="006F2C05" w:rsidRDefault="00366435" w:rsidP="00176B63">
      <w:pPr>
        <w:pStyle w:val="Code"/>
      </w:pPr>
    </w:p>
    <w:p w:rsidR="00366435" w:rsidRPr="006F2C05" w:rsidRDefault="00366435" w:rsidP="00176B63">
      <w:pPr>
        <w:pStyle w:val="Code"/>
        <w:rPr>
          <w:color w:val="2B91AF"/>
        </w:rPr>
      </w:pPr>
      <w:r w:rsidRPr="006F2C05">
        <w:rPr>
          <w:color w:val="0000FF"/>
        </w:rPr>
        <w:t>public</w:t>
      </w:r>
      <w:r w:rsidRPr="006F2C05">
        <w:t xml:space="preserve"> </w:t>
      </w:r>
      <w:r w:rsidRPr="006F2C05">
        <w:rPr>
          <w:color w:val="0000FF"/>
        </w:rPr>
        <w:t>class</w:t>
      </w:r>
      <w:r w:rsidRPr="006F2C05">
        <w:t xml:space="preserve"> </w:t>
      </w:r>
      <w:r w:rsidRPr="006F2C05">
        <w:rPr>
          <w:color w:val="2B91AF"/>
        </w:rPr>
        <w:t>Student</w:t>
      </w:r>
    </w:p>
    <w:p w:rsidR="00366435" w:rsidRPr="006F2C05" w:rsidRDefault="00366435" w:rsidP="00176B63">
      <w:pPr>
        <w:pStyle w:val="Code"/>
      </w:pPr>
      <w:r w:rsidRPr="006F2C05">
        <w:t>{</w:t>
      </w:r>
    </w:p>
    <w:p w:rsidR="00366435" w:rsidRPr="006F2C05" w:rsidRDefault="00366435" w:rsidP="00176B63">
      <w:pPr>
        <w:pStyle w:val="Code"/>
      </w:pPr>
      <w:r w:rsidRPr="006F2C05">
        <w:t xml:space="preserve">    [</w:t>
      </w:r>
      <w:r w:rsidRPr="006F2C05">
        <w:rPr>
          <w:color w:val="2B91AF"/>
        </w:rPr>
        <w:t>DataWebKey</w:t>
      </w:r>
      <w:r w:rsidRPr="006F2C05">
        <w:t>]</w:t>
      </w:r>
    </w:p>
    <w:p w:rsidR="00366435" w:rsidRPr="006F2C05" w:rsidRDefault="00366435" w:rsidP="00176B63">
      <w:pPr>
        <w:pStyle w:val="Code"/>
      </w:pPr>
      <w:r w:rsidRPr="006F2C05">
        <w:t xml:space="preserve">    </w:t>
      </w:r>
      <w:r w:rsidRPr="006F2C05">
        <w:rPr>
          <w:color w:val="0000FF"/>
        </w:rPr>
        <w:t>public</w:t>
      </w:r>
      <w:r w:rsidRPr="006F2C05">
        <w:t xml:space="preserve"> </w:t>
      </w:r>
      <w:r w:rsidRPr="006F2C05">
        <w:rPr>
          <w:color w:val="0000FF"/>
        </w:rPr>
        <w:t>int</w:t>
      </w:r>
      <w:r w:rsidRPr="006F2C05">
        <w:t xml:space="preserve"> ID { </w:t>
      </w:r>
      <w:r w:rsidRPr="006F2C05">
        <w:rPr>
          <w:color w:val="0000FF"/>
        </w:rPr>
        <w:t>get</w:t>
      </w:r>
      <w:r w:rsidRPr="006F2C05">
        <w:t xml:space="preserve">; </w:t>
      </w:r>
      <w:r w:rsidRPr="006F2C05">
        <w:rPr>
          <w:color w:val="0000FF"/>
        </w:rPr>
        <w:t>set</w:t>
      </w:r>
      <w:r w:rsidRPr="006F2C05">
        <w:t>; }</w:t>
      </w:r>
    </w:p>
    <w:p w:rsidR="00366435" w:rsidRPr="006F2C05" w:rsidRDefault="00366435" w:rsidP="00176B63">
      <w:pPr>
        <w:pStyle w:val="Code"/>
      </w:pPr>
      <w:r w:rsidRPr="006F2C05">
        <w:t xml:space="preserve">    </w:t>
      </w:r>
      <w:r w:rsidRPr="006F2C05">
        <w:rPr>
          <w:color w:val="0000FF"/>
        </w:rPr>
        <w:t>public</w:t>
      </w:r>
      <w:r w:rsidRPr="006F2C05">
        <w:t xml:space="preserve"> </w:t>
      </w:r>
      <w:r w:rsidRPr="006F2C05">
        <w:rPr>
          <w:color w:val="0000FF"/>
        </w:rPr>
        <w:t>string</w:t>
      </w:r>
      <w:r w:rsidRPr="006F2C05">
        <w:t xml:space="preserve"> Name { </w:t>
      </w:r>
      <w:r w:rsidRPr="006F2C05">
        <w:rPr>
          <w:color w:val="0000FF"/>
        </w:rPr>
        <w:t>get</w:t>
      </w:r>
      <w:r w:rsidRPr="006F2C05">
        <w:t xml:space="preserve">; </w:t>
      </w:r>
      <w:r w:rsidRPr="006F2C05">
        <w:rPr>
          <w:color w:val="0000FF"/>
        </w:rPr>
        <w:t>set</w:t>
      </w:r>
      <w:r w:rsidRPr="006F2C05">
        <w:t>; }</w:t>
      </w:r>
    </w:p>
    <w:p w:rsidR="00366435" w:rsidRPr="006F2C05" w:rsidRDefault="00366435" w:rsidP="00176B63">
      <w:pPr>
        <w:pStyle w:val="Code"/>
      </w:pPr>
      <w:r w:rsidRPr="006F2C05">
        <w:t xml:space="preserve">    </w:t>
      </w:r>
      <w:r w:rsidRPr="006F2C05">
        <w:rPr>
          <w:color w:val="0000FF"/>
        </w:rPr>
        <w:t>public</w:t>
      </w:r>
      <w:r w:rsidRPr="006F2C05">
        <w:t xml:space="preserve"> </w:t>
      </w:r>
      <w:r w:rsidRPr="006F2C05">
        <w:rPr>
          <w:color w:val="0000FF"/>
        </w:rPr>
        <w:t>int</w:t>
      </w:r>
      <w:r w:rsidRPr="006F2C05">
        <w:t xml:space="preserve"> Age { </w:t>
      </w:r>
      <w:r w:rsidRPr="006F2C05">
        <w:rPr>
          <w:color w:val="0000FF"/>
        </w:rPr>
        <w:t>get</w:t>
      </w:r>
      <w:r w:rsidRPr="006F2C05">
        <w:t xml:space="preserve">; </w:t>
      </w:r>
      <w:r w:rsidRPr="006F2C05">
        <w:rPr>
          <w:color w:val="0000FF"/>
        </w:rPr>
        <w:t>set</w:t>
      </w:r>
      <w:r w:rsidRPr="006F2C05">
        <w:t>; }</w:t>
      </w:r>
    </w:p>
    <w:p w:rsidR="00366435" w:rsidRPr="006F2C05" w:rsidRDefault="00366435" w:rsidP="00176B63">
      <w:pPr>
        <w:pStyle w:val="Code"/>
      </w:pPr>
      <w:r w:rsidRPr="006F2C05">
        <w:t xml:space="preserve">    </w:t>
      </w:r>
      <w:r w:rsidRPr="006F2C05">
        <w:rPr>
          <w:color w:val="0000FF"/>
        </w:rPr>
        <w:t>public</w:t>
      </w:r>
      <w:r w:rsidRPr="006F2C05">
        <w:t xml:space="preserve"> </w:t>
      </w:r>
      <w:r w:rsidRPr="006F2C05">
        <w:rPr>
          <w:color w:val="0000FF"/>
        </w:rPr>
        <w:t>string</w:t>
      </w:r>
      <w:r w:rsidRPr="006F2C05">
        <w:t xml:space="preserve"> Address { </w:t>
      </w:r>
      <w:r w:rsidRPr="006F2C05">
        <w:rPr>
          <w:color w:val="0000FF"/>
        </w:rPr>
        <w:t>get</w:t>
      </w:r>
      <w:r w:rsidRPr="006F2C05">
        <w:t xml:space="preserve">; </w:t>
      </w:r>
      <w:r w:rsidRPr="006F2C05">
        <w:rPr>
          <w:color w:val="0000FF"/>
        </w:rPr>
        <w:t>set</w:t>
      </w:r>
      <w:r w:rsidRPr="006F2C05">
        <w:t>; }</w:t>
      </w:r>
    </w:p>
    <w:p w:rsidR="00366435" w:rsidRDefault="00366435" w:rsidP="00176B63">
      <w:pPr>
        <w:pStyle w:val="Code"/>
      </w:pPr>
      <w:r w:rsidRPr="006F2C05">
        <w:t>}</w:t>
      </w:r>
    </w:p>
    <w:p w:rsidR="00366435" w:rsidRPr="006F2C05" w:rsidRDefault="00366435" w:rsidP="00366435">
      <w:pPr>
        <w:pStyle w:val="ListParagraph"/>
        <w:autoSpaceDE w:val="0"/>
        <w:autoSpaceDN w:val="0"/>
        <w:adjustRightInd w:val="0"/>
        <w:rPr>
          <w:rFonts w:ascii="Lucida Console" w:hAnsi="Lucida Console"/>
          <w:noProof/>
          <w:sz w:val="20"/>
          <w:szCs w:val="20"/>
        </w:rPr>
      </w:pPr>
    </w:p>
    <w:p w:rsidR="00366435" w:rsidRDefault="00366435" w:rsidP="008E2AC2">
      <w:pPr>
        <w:pStyle w:val="ListParagraph"/>
        <w:numPr>
          <w:ilvl w:val="0"/>
          <w:numId w:val="5"/>
        </w:numPr>
        <w:spacing w:after="120" w:line="276" w:lineRule="auto"/>
      </w:pPr>
      <w:r>
        <w:t xml:space="preserve">Add another class to the </w:t>
      </w:r>
      <w:proofErr w:type="spellStart"/>
      <w:r>
        <w:t>StudentDataServices_Web</w:t>
      </w:r>
      <w:proofErr w:type="spellEnd"/>
      <w:r>
        <w:t xml:space="preserve"> project. This class will have a name of </w:t>
      </w:r>
      <w:proofErr w:type="spellStart"/>
      <w:r>
        <w:t>StudentDataContainer</w:t>
      </w:r>
      <w:proofErr w:type="spellEnd"/>
      <w:r>
        <w:t xml:space="preserve">. Our </w:t>
      </w:r>
      <w:proofErr w:type="spellStart"/>
      <w:r>
        <w:t>StudentDataContainer</w:t>
      </w:r>
      <w:proofErr w:type="spellEnd"/>
      <w:r>
        <w:t xml:space="preserve"> will be responsible for providing an </w:t>
      </w:r>
      <w:proofErr w:type="spellStart"/>
      <w:r>
        <w:t>IQueryable</w:t>
      </w:r>
      <w:proofErr w:type="spellEnd"/>
      <w:r>
        <w:t>&lt;Student&gt; source of data with the following code. ADO.NET Data Services will use reflection to find the data source.</w:t>
      </w:r>
    </w:p>
    <w:p w:rsidR="00366435" w:rsidRPr="008367BC" w:rsidRDefault="00366435" w:rsidP="00176B63">
      <w:pPr>
        <w:pStyle w:val="Code"/>
      </w:pPr>
      <w:r w:rsidRPr="008367BC">
        <w:rPr>
          <w:color w:val="0000FF"/>
        </w:rPr>
        <w:t>using</w:t>
      </w:r>
      <w:r w:rsidRPr="008367BC">
        <w:t xml:space="preserve"> System;</w:t>
      </w:r>
    </w:p>
    <w:p w:rsidR="00366435" w:rsidRPr="008367BC" w:rsidRDefault="00366435" w:rsidP="00176B63">
      <w:pPr>
        <w:pStyle w:val="Code"/>
      </w:pPr>
      <w:r w:rsidRPr="008367BC">
        <w:rPr>
          <w:color w:val="0000FF"/>
        </w:rPr>
        <w:t>using</w:t>
      </w:r>
      <w:r w:rsidRPr="008367BC">
        <w:t xml:space="preserve"> System.Linq;</w:t>
      </w:r>
    </w:p>
    <w:p w:rsidR="00366435" w:rsidRPr="008367BC" w:rsidRDefault="00366435" w:rsidP="00176B63">
      <w:pPr>
        <w:pStyle w:val="Code"/>
      </w:pPr>
      <w:r w:rsidRPr="008367BC">
        <w:rPr>
          <w:color w:val="0000FF"/>
        </w:rPr>
        <w:t>using</w:t>
      </w:r>
      <w:r w:rsidRPr="008367BC">
        <w:t xml:space="preserve"> System.Collections.Generic;</w:t>
      </w:r>
    </w:p>
    <w:p w:rsidR="00366435" w:rsidRPr="008367BC" w:rsidRDefault="00366435" w:rsidP="00176B63">
      <w:pPr>
        <w:pStyle w:val="Code"/>
      </w:pPr>
    </w:p>
    <w:p w:rsidR="00366435" w:rsidRPr="008367BC" w:rsidRDefault="00366435" w:rsidP="00176B63">
      <w:pPr>
        <w:pStyle w:val="Code"/>
      </w:pPr>
    </w:p>
    <w:p w:rsidR="00366435" w:rsidRPr="008367BC" w:rsidRDefault="00366435" w:rsidP="00176B63">
      <w:pPr>
        <w:pStyle w:val="Code"/>
        <w:rPr>
          <w:color w:val="2B91AF"/>
        </w:rPr>
      </w:pPr>
      <w:r w:rsidRPr="008367BC">
        <w:rPr>
          <w:color w:val="0000FF"/>
        </w:rPr>
        <w:t>public</w:t>
      </w:r>
      <w:r w:rsidRPr="008367BC">
        <w:t xml:space="preserve"> </w:t>
      </w:r>
      <w:r w:rsidRPr="008367BC">
        <w:rPr>
          <w:color w:val="0000FF"/>
        </w:rPr>
        <w:t>class</w:t>
      </w:r>
      <w:r w:rsidRPr="008367BC">
        <w:t xml:space="preserve"> </w:t>
      </w:r>
      <w:r w:rsidRPr="008367BC">
        <w:rPr>
          <w:color w:val="2B91AF"/>
        </w:rPr>
        <w:t>StudentDataContainer</w:t>
      </w:r>
    </w:p>
    <w:p w:rsidR="00366435" w:rsidRPr="008367BC" w:rsidRDefault="00366435" w:rsidP="00176B63">
      <w:pPr>
        <w:pStyle w:val="Code"/>
      </w:pPr>
      <w:r w:rsidRPr="008367BC">
        <w:t>{</w:t>
      </w:r>
    </w:p>
    <w:p w:rsidR="00366435" w:rsidRPr="008367BC" w:rsidRDefault="00366435" w:rsidP="00176B63">
      <w:pPr>
        <w:pStyle w:val="Code"/>
      </w:pPr>
      <w:r w:rsidRPr="008367BC">
        <w:t xml:space="preserve">    </w:t>
      </w:r>
      <w:r w:rsidRPr="008367BC">
        <w:rPr>
          <w:color w:val="0000FF"/>
        </w:rPr>
        <w:t>public</w:t>
      </w:r>
      <w:r w:rsidRPr="008367BC">
        <w:t xml:space="preserve"> StudentDataContainer()</w:t>
      </w:r>
    </w:p>
    <w:p w:rsidR="00366435" w:rsidRPr="008367BC" w:rsidRDefault="00366435" w:rsidP="00176B63">
      <w:pPr>
        <w:pStyle w:val="Code"/>
      </w:pPr>
      <w:r w:rsidRPr="008367BC">
        <w:t xml:space="preserve">    {</w:t>
      </w:r>
    </w:p>
    <w:p w:rsidR="00366435" w:rsidRPr="008367BC" w:rsidRDefault="00366435" w:rsidP="00176B63">
      <w:pPr>
        <w:pStyle w:val="Code"/>
        <w:rPr>
          <w:color w:val="008000"/>
        </w:rPr>
      </w:pPr>
      <w:r w:rsidRPr="008367BC">
        <w:t xml:space="preserve">        </w:t>
      </w:r>
      <w:r w:rsidRPr="008367BC">
        <w:rPr>
          <w:color w:val="008000"/>
        </w:rPr>
        <w:t xml:space="preserve">// create some fake student data </w:t>
      </w:r>
    </w:p>
    <w:p w:rsidR="00366435" w:rsidRDefault="00366435" w:rsidP="00176B63">
      <w:pPr>
        <w:pStyle w:val="Code"/>
      </w:pPr>
      <w:r w:rsidRPr="008367BC">
        <w:t xml:space="preserve">        _list.Add(</w:t>
      </w:r>
      <w:r w:rsidRPr="008367BC">
        <w:rPr>
          <w:color w:val="0000FF"/>
        </w:rPr>
        <w:t>new</w:t>
      </w:r>
      <w:r w:rsidRPr="008367BC">
        <w:t xml:space="preserve"> </w:t>
      </w:r>
      <w:r w:rsidRPr="008367BC">
        <w:rPr>
          <w:color w:val="2B91AF"/>
        </w:rPr>
        <w:t>Student</w:t>
      </w:r>
      <w:r w:rsidRPr="008367BC">
        <w:t xml:space="preserve"> </w:t>
      </w:r>
    </w:p>
    <w:p w:rsidR="00366435" w:rsidRPr="008367BC" w:rsidRDefault="00366435" w:rsidP="00176B63">
      <w:pPr>
        <w:pStyle w:val="Code"/>
      </w:pPr>
      <w:r>
        <w:t xml:space="preserve">           </w:t>
      </w:r>
      <w:r w:rsidRPr="008367BC">
        <w:t>{ ID=1, Name=</w:t>
      </w:r>
      <w:r w:rsidRPr="008367BC">
        <w:rPr>
          <w:color w:val="A31515"/>
        </w:rPr>
        <w:t>"Alex"</w:t>
      </w:r>
      <w:r w:rsidRPr="008367BC">
        <w:t>, Age=38, Address=</w:t>
      </w:r>
      <w:r w:rsidRPr="008367BC">
        <w:rPr>
          <w:color w:val="A31515"/>
        </w:rPr>
        <w:t>"WA"</w:t>
      </w:r>
      <w:r w:rsidRPr="008367BC">
        <w:t xml:space="preserve"> });</w:t>
      </w:r>
    </w:p>
    <w:p w:rsidR="00366435" w:rsidRDefault="00366435" w:rsidP="00176B63">
      <w:pPr>
        <w:pStyle w:val="Code"/>
      </w:pPr>
      <w:r w:rsidRPr="008367BC">
        <w:t xml:space="preserve">        _list.Add(</w:t>
      </w:r>
      <w:r w:rsidRPr="008367BC">
        <w:rPr>
          <w:color w:val="0000FF"/>
        </w:rPr>
        <w:t>new</w:t>
      </w:r>
      <w:r w:rsidRPr="008367BC">
        <w:t xml:space="preserve"> </w:t>
      </w:r>
      <w:r w:rsidRPr="008367BC">
        <w:rPr>
          <w:color w:val="2B91AF"/>
        </w:rPr>
        <w:t>Student</w:t>
      </w:r>
      <w:r w:rsidRPr="008367BC">
        <w:t xml:space="preserve"> </w:t>
      </w:r>
    </w:p>
    <w:p w:rsidR="00366435" w:rsidRPr="008367BC" w:rsidRDefault="00366435" w:rsidP="00176B63">
      <w:pPr>
        <w:pStyle w:val="Code"/>
      </w:pPr>
      <w:r>
        <w:t xml:space="preserve">           </w:t>
      </w:r>
      <w:r w:rsidRPr="008367BC">
        <w:t>{ ID=2, Name=</w:t>
      </w:r>
      <w:r w:rsidRPr="008367BC">
        <w:rPr>
          <w:color w:val="A31515"/>
        </w:rPr>
        <w:t>"Chris"</w:t>
      </w:r>
      <w:r w:rsidRPr="008367BC">
        <w:t>, Age=26, Address=</w:t>
      </w:r>
      <w:r w:rsidRPr="008367BC">
        <w:rPr>
          <w:color w:val="A31515"/>
        </w:rPr>
        <w:t>"CA"</w:t>
      </w:r>
      <w:r w:rsidRPr="008367BC">
        <w:t xml:space="preserve"> });</w:t>
      </w:r>
    </w:p>
    <w:p w:rsidR="00366435" w:rsidRDefault="00366435" w:rsidP="00176B63">
      <w:pPr>
        <w:pStyle w:val="Code"/>
      </w:pPr>
      <w:r w:rsidRPr="008367BC">
        <w:t xml:space="preserve">        _list.Add(</w:t>
      </w:r>
      <w:r w:rsidRPr="008367BC">
        <w:rPr>
          <w:color w:val="0000FF"/>
        </w:rPr>
        <w:t>new</w:t>
      </w:r>
      <w:r w:rsidRPr="008367BC">
        <w:t xml:space="preserve"> </w:t>
      </w:r>
      <w:r w:rsidRPr="008367BC">
        <w:rPr>
          <w:color w:val="2B91AF"/>
        </w:rPr>
        <w:t>Student</w:t>
      </w:r>
      <w:r w:rsidRPr="008367BC">
        <w:t xml:space="preserve"> </w:t>
      </w:r>
    </w:p>
    <w:p w:rsidR="00366435" w:rsidRPr="008367BC" w:rsidRDefault="00366435" w:rsidP="00176B63">
      <w:pPr>
        <w:pStyle w:val="Code"/>
      </w:pPr>
      <w:r>
        <w:t xml:space="preserve">           </w:t>
      </w:r>
      <w:r w:rsidRPr="008367BC">
        <w:t xml:space="preserve">{ ID = 3, Name = </w:t>
      </w:r>
      <w:r w:rsidRPr="008367BC">
        <w:rPr>
          <w:color w:val="A31515"/>
        </w:rPr>
        <w:t>"Vicky"</w:t>
      </w:r>
      <w:r w:rsidRPr="008367BC">
        <w:t xml:space="preserve">, Age = 22, Address = </w:t>
      </w:r>
      <w:r w:rsidRPr="008367BC">
        <w:rPr>
          <w:color w:val="A31515"/>
        </w:rPr>
        <w:t>"PA"</w:t>
      </w:r>
      <w:r w:rsidRPr="008367BC">
        <w:t xml:space="preserve"> });</w:t>
      </w:r>
    </w:p>
    <w:p w:rsidR="00366435" w:rsidRPr="008367BC" w:rsidRDefault="00366435" w:rsidP="00176B63">
      <w:pPr>
        <w:pStyle w:val="Code"/>
      </w:pPr>
      <w:r w:rsidRPr="008367BC">
        <w:t xml:space="preserve">    }</w:t>
      </w:r>
    </w:p>
    <w:p w:rsidR="00366435" w:rsidRPr="008367BC" w:rsidRDefault="00366435" w:rsidP="00176B63">
      <w:pPr>
        <w:pStyle w:val="Code"/>
      </w:pPr>
    </w:p>
    <w:p w:rsidR="00366435" w:rsidRPr="008367BC" w:rsidRDefault="00366435" w:rsidP="00176B63">
      <w:pPr>
        <w:pStyle w:val="Code"/>
      </w:pPr>
      <w:r w:rsidRPr="008367BC">
        <w:t xml:space="preserve">    </w:t>
      </w:r>
      <w:r w:rsidRPr="008367BC">
        <w:rPr>
          <w:color w:val="0000FF"/>
        </w:rPr>
        <w:t>public</w:t>
      </w:r>
      <w:r w:rsidRPr="008367BC">
        <w:t xml:space="preserve"> </w:t>
      </w:r>
      <w:r w:rsidRPr="008367BC">
        <w:rPr>
          <w:color w:val="2B91AF"/>
        </w:rPr>
        <w:t>IQueryable</w:t>
      </w:r>
      <w:r w:rsidRPr="008367BC">
        <w:t>&lt;</w:t>
      </w:r>
      <w:r w:rsidRPr="008367BC">
        <w:rPr>
          <w:color w:val="2B91AF"/>
        </w:rPr>
        <w:t>Student</w:t>
      </w:r>
      <w:r w:rsidRPr="008367BC">
        <w:t>&gt; Students</w:t>
      </w:r>
    </w:p>
    <w:p w:rsidR="00366435" w:rsidRPr="008367BC" w:rsidRDefault="00366435" w:rsidP="00176B63">
      <w:pPr>
        <w:pStyle w:val="Code"/>
      </w:pPr>
      <w:r w:rsidRPr="008367BC">
        <w:t xml:space="preserve">    {</w:t>
      </w:r>
    </w:p>
    <w:p w:rsidR="00366435" w:rsidRPr="008367BC" w:rsidRDefault="00366435" w:rsidP="00176B63">
      <w:pPr>
        <w:pStyle w:val="Code"/>
      </w:pPr>
      <w:r w:rsidRPr="008367BC">
        <w:lastRenderedPageBreak/>
        <w:t xml:space="preserve">        </w:t>
      </w:r>
      <w:r w:rsidRPr="008367BC">
        <w:rPr>
          <w:color w:val="0000FF"/>
        </w:rPr>
        <w:t>get</w:t>
      </w:r>
      <w:r w:rsidRPr="008367BC">
        <w:t xml:space="preserve"> { </w:t>
      </w:r>
      <w:r w:rsidRPr="008367BC">
        <w:rPr>
          <w:color w:val="0000FF"/>
        </w:rPr>
        <w:t>return</w:t>
      </w:r>
      <w:r w:rsidRPr="008367BC">
        <w:t xml:space="preserve"> _list.AsQueryable();  }</w:t>
      </w:r>
    </w:p>
    <w:p w:rsidR="00366435" w:rsidRPr="008367BC" w:rsidRDefault="00366435" w:rsidP="00176B63">
      <w:pPr>
        <w:pStyle w:val="Code"/>
      </w:pPr>
      <w:r w:rsidRPr="008367BC">
        <w:t xml:space="preserve">    }</w:t>
      </w:r>
    </w:p>
    <w:p w:rsidR="00366435" w:rsidRPr="008367BC" w:rsidRDefault="00366435" w:rsidP="00176B63">
      <w:pPr>
        <w:pStyle w:val="Code"/>
      </w:pPr>
    </w:p>
    <w:p w:rsidR="00366435" w:rsidRPr="008367BC" w:rsidRDefault="00366435" w:rsidP="00176B63">
      <w:pPr>
        <w:pStyle w:val="Code"/>
      </w:pPr>
      <w:r w:rsidRPr="008367BC">
        <w:t xml:space="preserve">    </w:t>
      </w:r>
      <w:r w:rsidRPr="008367BC">
        <w:rPr>
          <w:color w:val="2B91AF"/>
        </w:rPr>
        <w:t>List</w:t>
      </w:r>
      <w:r w:rsidRPr="008367BC">
        <w:t>&lt;</w:t>
      </w:r>
      <w:r w:rsidRPr="008367BC">
        <w:rPr>
          <w:color w:val="2B91AF"/>
        </w:rPr>
        <w:t>Student</w:t>
      </w:r>
      <w:r w:rsidRPr="008367BC">
        <w:t xml:space="preserve">&gt; _list = </w:t>
      </w:r>
      <w:r w:rsidRPr="008367BC">
        <w:rPr>
          <w:color w:val="0000FF"/>
        </w:rPr>
        <w:t>new</w:t>
      </w:r>
      <w:r w:rsidRPr="008367BC">
        <w:t xml:space="preserve"> </w:t>
      </w:r>
      <w:r w:rsidRPr="008367BC">
        <w:rPr>
          <w:color w:val="2B91AF"/>
        </w:rPr>
        <w:t>List</w:t>
      </w:r>
      <w:r w:rsidRPr="008367BC">
        <w:t>&lt;</w:t>
      </w:r>
      <w:r w:rsidRPr="008367BC">
        <w:rPr>
          <w:color w:val="2B91AF"/>
        </w:rPr>
        <w:t>Student</w:t>
      </w:r>
      <w:r w:rsidRPr="008367BC">
        <w:t>&gt;();</w:t>
      </w:r>
    </w:p>
    <w:p w:rsidR="00366435" w:rsidRPr="008367BC" w:rsidRDefault="00366435" w:rsidP="00176B63">
      <w:pPr>
        <w:pStyle w:val="Code"/>
      </w:pPr>
      <w:r w:rsidRPr="008367BC">
        <w:t>}</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t xml:space="preserve">Now we are ready to build a data service. Right-click </w:t>
      </w:r>
      <w:proofErr w:type="spellStart"/>
      <w:r>
        <w:t>StudentDataServices_Web</w:t>
      </w:r>
      <w:proofErr w:type="spellEnd"/>
      <w:r>
        <w:t xml:space="preserve"> and select “Add New Item”. Locate the ADO.NET Data Services template, and enter StudentDataService.svc as the name of the new item. Press OK. </w:t>
      </w:r>
    </w:p>
    <w:p w:rsidR="00366435" w:rsidRDefault="00366435" w:rsidP="008E2AC2">
      <w:pPr>
        <w:pStyle w:val="ListParagraph"/>
        <w:numPr>
          <w:ilvl w:val="0"/>
          <w:numId w:val="5"/>
        </w:numPr>
        <w:spacing w:after="120" w:line="276" w:lineRule="auto"/>
      </w:pPr>
      <w:r>
        <w:t xml:space="preserve">In the </w:t>
      </w:r>
      <w:proofErr w:type="spellStart"/>
      <w:r>
        <w:t>App_Code</w:t>
      </w:r>
      <w:proofErr w:type="spellEnd"/>
      <w:r>
        <w:t xml:space="preserve"> directory of the web project you should now have a </w:t>
      </w:r>
      <w:proofErr w:type="spellStart"/>
      <w:r>
        <w:t>StudentDataService.cs</w:t>
      </w:r>
      <w:proofErr w:type="spellEnd"/>
      <w:r>
        <w:t xml:space="preserve"> file. We need to edit the file a bit to tell the ADO.NET Data Services where to look for data and what operations are allowed. These changes are detailed in the TODO comments of the C# file. The final version of the file will look like the following and point the ADO.NET Data Services to our </w:t>
      </w:r>
      <w:proofErr w:type="spellStart"/>
      <w:r>
        <w:t>StudentDataContainer</w:t>
      </w:r>
      <w:proofErr w:type="spellEnd"/>
      <w:r>
        <w:t xml:space="preserve">. </w:t>
      </w:r>
    </w:p>
    <w:p w:rsidR="00366435" w:rsidRPr="00B8587F" w:rsidRDefault="00366435" w:rsidP="00176B63">
      <w:pPr>
        <w:pStyle w:val="Code"/>
      </w:pPr>
      <w:r w:rsidRPr="00B8587F">
        <w:rPr>
          <w:color w:val="0000FF"/>
        </w:rPr>
        <w:t>using</w:t>
      </w:r>
      <w:r w:rsidRPr="00B8587F">
        <w:t xml:space="preserve"> System;</w:t>
      </w:r>
    </w:p>
    <w:p w:rsidR="00366435" w:rsidRPr="00B8587F" w:rsidRDefault="00366435" w:rsidP="00176B63">
      <w:pPr>
        <w:pStyle w:val="Code"/>
      </w:pPr>
      <w:r w:rsidRPr="00B8587F">
        <w:rPr>
          <w:color w:val="0000FF"/>
        </w:rPr>
        <w:t>using</w:t>
      </w:r>
      <w:r w:rsidRPr="00B8587F">
        <w:t xml:space="preserve"> Microsoft.Data.Web;</w:t>
      </w:r>
    </w:p>
    <w:p w:rsidR="00366435" w:rsidRPr="00B8587F" w:rsidRDefault="00366435" w:rsidP="00176B63">
      <w:pPr>
        <w:pStyle w:val="Code"/>
      </w:pPr>
    </w:p>
    <w:p w:rsidR="00366435" w:rsidRDefault="00366435" w:rsidP="00176B63">
      <w:pPr>
        <w:pStyle w:val="Code"/>
      </w:pPr>
      <w:r w:rsidRPr="00B8587F">
        <w:rPr>
          <w:color w:val="0000FF"/>
        </w:rPr>
        <w:t>public</w:t>
      </w:r>
      <w:r w:rsidRPr="00B8587F">
        <w:t xml:space="preserve"> </w:t>
      </w:r>
      <w:r w:rsidRPr="00B8587F">
        <w:rPr>
          <w:color w:val="0000FF"/>
        </w:rPr>
        <w:t>class</w:t>
      </w:r>
      <w:r w:rsidRPr="00B8587F">
        <w:t xml:space="preserve"> </w:t>
      </w:r>
      <w:r w:rsidRPr="00B8587F">
        <w:rPr>
          <w:color w:val="2B91AF"/>
        </w:rPr>
        <w:t>StudentDataService</w:t>
      </w:r>
      <w:r w:rsidRPr="00B8587F">
        <w:t xml:space="preserve"> :</w:t>
      </w:r>
    </w:p>
    <w:p w:rsidR="00366435" w:rsidRPr="00B8587F" w:rsidRDefault="00366435" w:rsidP="00176B63">
      <w:pPr>
        <w:pStyle w:val="Code"/>
      </w:pPr>
      <w:r>
        <w:rPr>
          <w:color w:val="0000FF"/>
        </w:rPr>
        <w:t xml:space="preserve">         </w:t>
      </w:r>
      <w:r w:rsidRPr="00B8587F">
        <w:t xml:space="preserve"> </w:t>
      </w:r>
      <w:r w:rsidRPr="00B8587F">
        <w:rPr>
          <w:color w:val="2B91AF"/>
        </w:rPr>
        <w:t>WebDataService</w:t>
      </w:r>
      <w:r w:rsidRPr="00B8587F">
        <w:t>&lt;</w:t>
      </w:r>
      <w:r w:rsidRPr="00B8587F">
        <w:rPr>
          <w:color w:val="2B91AF"/>
        </w:rPr>
        <w:t>StudentDataContainer</w:t>
      </w:r>
      <w:r w:rsidRPr="00B8587F">
        <w:t>&gt;</w:t>
      </w:r>
    </w:p>
    <w:p w:rsidR="00366435" w:rsidRPr="00B8587F" w:rsidRDefault="00366435" w:rsidP="00176B63">
      <w:pPr>
        <w:pStyle w:val="Code"/>
      </w:pPr>
      <w:r w:rsidRPr="00B8587F">
        <w:t>{</w:t>
      </w:r>
    </w:p>
    <w:p w:rsidR="00366435" w:rsidRDefault="00366435" w:rsidP="00176B63">
      <w:pPr>
        <w:pStyle w:val="Code"/>
      </w:pPr>
      <w:r w:rsidRPr="00B8587F">
        <w:t xml:space="preserve">    </w:t>
      </w:r>
      <w:r w:rsidRPr="00B8587F">
        <w:rPr>
          <w:color w:val="0000FF"/>
        </w:rPr>
        <w:t>public</w:t>
      </w:r>
      <w:r w:rsidRPr="00B8587F">
        <w:t xml:space="preserve"> </w:t>
      </w:r>
      <w:r w:rsidRPr="00B8587F">
        <w:rPr>
          <w:color w:val="0000FF"/>
        </w:rPr>
        <w:t>static</w:t>
      </w:r>
      <w:r w:rsidRPr="00B8587F">
        <w:t xml:space="preserve"> </w:t>
      </w:r>
      <w:r w:rsidRPr="00B8587F">
        <w:rPr>
          <w:color w:val="0000FF"/>
        </w:rPr>
        <w:t>void</w:t>
      </w:r>
      <w:r w:rsidRPr="00B8587F">
        <w:t xml:space="preserve"> InitializeService(</w:t>
      </w:r>
    </w:p>
    <w:p w:rsidR="00366435" w:rsidRPr="00B8587F" w:rsidRDefault="00366435" w:rsidP="00176B63">
      <w:pPr>
        <w:pStyle w:val="Code"/>
      </w:pPr>
      <w:r>
        <w:t xml:space="preserve">                                </w:t>
      </w:r>
      <w:r w:rsidRPr="00B8587F">
        <w:rPr>
          <w:color w:val="2B91AF"/>
        </w:rPr>
        <w:t>IWebDataServiceConfiguration</w:t>
      </w:r>
      <w:r w:rsidRPr="00B8587F">
        <w:t xml:space="preserve"> config)</w:t>
      </w:r>
    </w:p>
    <w:p w:rsidR="00366435" w:rsidRPr="00B8587F" w:rsidRDefault="00366435" w:rsidP="00176B63">
      <w:pPr>
        <w:pStyle w:val="Code"/>
      </w:pPr>
      <w:r w:rsidRPr="00B8587F">
        <w:t xml:space="preserve">    {</w:t>
      </w:r>
    </w:p>
    <w:p w:rsidR="00366435" w:rsidRDefault="00366435" w:rsidP="00176B63">
      <w:pPr>
        <w:pStyle w:val="Code"/>
      </w:pPr>
      <w:r w:rsidRPr="00B8587F">
        <w:t xml:space="preserve">        config.SetResourceContainerAccessRule(</w:t>
      </w:r>
    </w:p>
    <w:p w:rsidR="00366435" w:rsidRPr="00B8587F" w:rsidRDefault="00366435" w:rsidP="00176B63">
      <w:pPr>
        <w:pStyle w:val="Code"/>
      </w:pPr>
      <w:r>
        <w:t xml:space="preserve">                </w:t>
      </w:r>
      <w:r w:rsidRPr="00B8587F">
        <w:rPr>
          <w:color w:val="A31515"/>
        </w:rPr>
        <w:t>"*"</w:t>
      </w:r>
      <w:r w:rsidRPr="00B8587F">
        <w:t>,</w:t>
      </w:r>
      <w:r>
        <w:t xml:space="preserve"> </w:t>
      </w:r>
      <w:r w:rsidRPr="00B8587F">
        <w:rPr>
          <w:color w:val="2B91AF"/>
        </w:rPr>
        <w:t>ResourceContainerRights</w:t>
      </w:r>
      <w:r w:rsidRPr="00B8587F">
        <w:t>.AllRead);</w:t>
      </w:r>
    </w:p>
    <w:p w:rsidR="00366435" w:rsidRPr="00B8587F" w:rsidRDefault="00366435" w:rsidP="00176B63">
      <w:pPr>
        <w:pStyle w:val="Code"/>
      </w:pPr>
      <w:r w:rsidRPr="00B8587F">
        <w:t xml:space="preserve">    }   </w:t>
      </w:r>
    </w:p>
    <w:p w:rsidR="00366435" w:rsidRPr="00B8587F" w:rsidRDefault="00366435" w:rsidP="00176B63">
      <w:pPr>
        <w:pStyle w:val="Code"/>
      </w:pPr>
      <w:r w:rsidRPr="00B8587F">
        <w:t>}</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lastRenderedPageBreak/>
        <w:t xml:space="preserve">At this point, our data service should be able to run. Right-click the StudentDataService.svc </w:t>
      </w:r>
      <w:proofErr w:type="gramStart"/>
      <w:r>
        <w:t>file</w:t>
      </w:r>
      <w:proofErr w:type="gramEnd"/>
      <w:r>
        <w:t xml:space="preserve"> in the web project and then select “View in Browser”. We should see the following XML appear. </w:t>
      </w:r>
      <w:r>
        <w:rPr>
          <w:noProof/>
          <w:lang w:eastAsia="zh-CN"/>
        </w:rPr>
        <w:drawing>
          <wp:inline distT="0" distB="0" distL="0" distR="0">
            <wp:extent cx="5731510" cy="295072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950723"/>
                    </a:xfrm>
                    <a:prstGeom prst="rect">
                      <a:avLst/>
                    </a:prstGeom>
                    <a:noFill/>
                    <a:ln w="9525">
                      <a:noFill/>
                      <a:miter lim="800000"/>
                      <a:headEnd/>
                      <a:tailEnd/>
                    </a:ln>
                  </pic:spPr>
                </pic:pic>
              </a:graphicData>
            </a:graphic>
          </wp:inline>
        </w:drawing>
      </w:r>
    </w:p>
    <w:p w:rsidR="00366435" w:rsidRDefault="00366435" w:rsidP="008E2AC2">
      <w:pPr>
        <w:pStyle w:val="ListParagraph"/>
        <w:numPr>
          <w:ilvl w:val="0"/>
          <w:numId w:val="5"/>
        </w:numPr>
        <w:spacing w:after="120" w:line="276" w:lineRule="auto"/>
      </w:pPr>
      <w:r>
        <w:t xml:space="preserve">Experiment with querying the new data service. By requesting </w:t>
      </w:r>
      <w:hyperlink r:id="rId19" w:history="1">
        <w:r w:rsidRPr="00891711">
          <w:rPr>
            <w:rStyle w:val="Hyperlink"/>
          </w:rPr>
          <w:t>http://localhost:8083/StudentDataServices_Web/StudentDataService.svc/Students</w:t>
        </w:r>
      </w:hyperlink>
      <w:r>
        <w:t xml:space="preserve"> in the browser you should see a list of all three students. </w:t>
      </w:r>
      <w:r w:rsidRPr="00D17A5C">
        <w:rPr>
          <w:b/>
        </w:rPr>
        <w:t>You might need to use View Source in Internet Explorer to see the underlying XML, as IE tries to interpret the XML as a blog feed.</w:t>
      </w:r>
      <w:r>
        <w:t xml:space="preserve"> Requesting </w:t>
      </w:r>
      <w:hyperlink r:id="rId20" w:history="1">
        <w:r w:rsidRPr="00891711">
          <w:rPr>
            <w:rStyle w:val="Hyperlink"/>
          </w:rPr>
          <w:t>http://localhost:8083/StudentDataServices_Web/StudentDataService.svc/Students(2)</w:t>
        </w:r>
      </w:hyperlink>
      <w:r>
        <w:t xml:space="preserve"> will retrieve the Student with an ID of 2 and display the result in XML. JSON formatting is also available from ADO.NET Data Services. </w:t>
      </w:r>
    </w:p>
    <w:p w:rsidR="00366435" w:rsidRDefault="00366435" w:rsidP="008E2AC2">
      <w:pPr>
        <w:pStyle w:val="ListParagraph"/>
        <w:numPr>
          <w:ilvl w:val="0"/>
          <w:numId w:val="5"/>
        </w:numPr>
        <w:spacing w:after="120" w:line="276" w:lineRule="auto"/>
      </w:pPr>
      <w:r>
        <w:t xml:space="preserve">Over in the Silverlight project, open </w:t>
      </w:r>
      <w:proofErr w:type="spellStart"/>
      <w:r>
        <w:t>Page.xaml</w:t>
      </w:r>
      <w:proofErr w:type="spellEnd"/>
      <w:r>
        <w:t xml:space="preserve"> and add the following code inside the layout canvas. We are setting up an </w:t>
      </w:r>
      <w:proofErr w:type="spellStart"/>
      <w:r>
        <w:t>ItemsControl</w:t>
      </w:r>
      <w:proofErr w:type="spellEnd"/>
      <w:r>
        <w:t xml:space="preserve"> to display data we fetch from the Students data service. </w:t>
      </w:r>
    </w:p>
    <w:p w:rsidR="00366435" w:rsidRDefault="00366435" w:rsidP="00366435">
      <w:pPr>
        <w:pStyle w:val="ListParagraph"/>
        <w:spacing w:after="120"/>
      </w:pPr>
    </w:p>
    <w:p w:rsidR="00366435" w:rsidRPr="00DD6FC0" w:rsidRDefault="00366435" w:rsidP="00176B63">
      <w:pPr>
        <w:pStyle w:val="Code"/>
      </w:pPr>
      <w:r w:rsidRPr="00DD6FC0">
        <w:t>&lt;</w:t>
      </w:r>
      <w:r w:rsidRPr="00DD6FC0">
        <w:rPr>
          <w:color w:val="A31515"/>
        </w:rPr>
        <w:t>ItemsControl</w:t>
      </w:r>
      <w:r w:rsidRPr="00DD6FC0">
        <w:rPr>
          <w:color w:val="FF0000"/>
        </w:rPr>
        <w:t xml:space="preserve"> x</w:t>
      </w:r>
      <w:r w:rsidRPr="00DD6FC0">
        <w:t>:</w:t>
      </w:r>
      <w:r w:rsidRPr="00DD6FC0">
        <w:rPr>
          <w:color w:val="FF0000"/>
        </w:rPr>
        <w:t>Name</w:t>
      </w:r>
      <w:r w:rsidRPr="00DD6FC0">
        <w:t>="_studentList"</w:t>
      </w:r>
      <w:r w:rsidRPr="00DD6FC0">
        <w:rPr>
          <w:color w:val="FF0000"/>
        </w:rPr>
        <w:t xml:space="preserve"> ItemsSource</w:t>
      </w:r>
      <w:r w:rsidRPr="00DD6FC0">
        <w:t>="{</w:t>
      </w:r>
      <w:r w:rsidRPr="00DD6FC0">
        <w:rPr>
          <w:color w:val="A31515"/>
        </w:rPr>
        <w:t>Binding</w:t>
      </w:r>
      <w:r w:rsidRPr="00DD6FC0">
        <w:t>}"&gt;</w:t>
      </w:r>
    </w:p>
    <w:p w:rsidR="00366435" w:rsidRPr="00DD6FC0" w:rsidRDefault="00366435" w:rsidP="00176B63">
      <w:pPr>
        <w:pStyle w:val="Code"/>
      </w:pPr>
      <w:r w:rsidRPr="00DD6FC0">
        <w:rPr>
          <w:color w:val="A31515"/>
        </w:rPr>
        <w:t xml:space="preserve">    </w:t>
      </w:r>
      <w:r w:rsidRPr="00DD6FC0">
        <w:t>&lt;</w:t>
      </w:r>
      <w:r w:rsidRPr="00DD6FC0">
        <w:rPr>
          <w:color w:val="A31515"/>
        </w:rPr>
        <w:t>ItemsControl.ItemTemplate</w:t>
      </w:r>
      <w:r w:rsidRPr="00DD6FC0">
        <w:t>&gt;</w:t>
      </w:r>
    </w:p>
    <w:p w:rsidR="00366435" w:rsidRPr="00DD6FC0" w:rsidRDefault="00366435" w:rsidP="00176B63">
      <w:pPr>
        <w:pStyle w:val="Code"/>
      </w:pPr>
      <w:r w:rsidRPr="00DD6FC0">
        <w:rPr>
          <w:color w:val="A31515"/>
        </w:rPr>
        <w:t xml:space="preserve">        </w:t>
      </w:r>
      <w:r w:rsidRPr="00DD6FC0">
        <w:t>&lt;</w:t>
      </w:r>
      <w:r w:rsidRPr="00DD6FC0">
        <w:rPr>
          <w:color w:val="A31515"/>
        </w:rPr>
        <w:t>DataTemplate</w:t>
      </w:r>
      <w:r w:rsidRPr="00DD6FC0">
        <w:t>&gt;</w:t>
      </w:r>
    </w:p>
    <w:p w:rsidR="00366435" w:rsidRPr="00DD6FC0" w:rsidRDefault="00366435" w:rsidP="00176B63">
      <w:pPr>
        <w:pStyle w:val="Code"/>
      </w:pPr>
      <w:r w:rsidRPr="00DD6FC0">
        <w:rPr>
          <w:color w:val="A31515"/>
        </w:rPr>
        <w:t xml:space="preserve">            </w:t>
      </w:r>
      <w:r w:rsidRPr="00DD6FC0">
        <w:t>&lt;</w:t>
      </w:r>
      <w:r w:rsidRPr="00DD6FC0">
        <w:rPr>
          <w:color w:val="A31515"/>
        </w:rPr>
        <w:t>StackPanel</w:t>
      </w:r>
      <w:r w:rsidRPr="00DD6FC0">
        <w:rPr>
          <w:color w:val="FF0000"/>
        </w:rPr>
        <w:t xml:space="preserve"> Orientation</w:t>
      </w:r>
      <w:r w:rsidRPr="00DD6FC0">
        <w:t>="Horizontal"&gt;</w:t>
      </w:r>
    </w:p>
    <w:p w:rsidR="00366435" w:rsidRPr="00DD6FC0" w:rsidRDefault="00366435" w:rsidP="00176B63">
      <w:pPr>
        <w:pStyle w:val="Code"/>
      </w:pPr>
      <w:r w:rsidRPr="00DD6FC0">
        <w:rPr>
          <w:color w:val="A31515"/>
        </w:rPr>
        <w:t xml:space="preserve">                </w:t>
      </w:r>
      <w:r w:rsidRPr="00DD6FC0">
        <w:t>&lt;</w:t>
      </w:r>
      <w:r w:rsidRPr="00DD6FC0">
        <w:rPr>
          <w:color w:val="A31515"/>
        </w:rPr>
        <w:t>TextBlock</w:t>
      </w:r>
      <w:r w:rsidRPr="00DD6FC0">
        <w:rPr>
          <w:color w:val="FF0000"/>
        </w:rPr>
        <w:t xml:space="preserve"> Text</w:t>
      </w:r>
      <w:r w:rsidRPr="00DD6FC0">
        <w:t>="{</w:t>
      </w:r>
      <w:r w:rsidRPr="00DD6FC0">
        <w:rPr>
          <w:color w:val="A31515"/>
        </w:rPr>
        <w:t>Binding</w:t>
      </w:r>
      <w:r w:rsidRPr="00DD6FC0">
        <w:rPr>
          <w:color w:val="FF0000"/>
        </w:rPr>
        <w:t xml:space="preserve"> Name</w:t>
      </w:r>
      <w:r w:rsidRPr="00DD6FC0">
        <w:t>}" /&gt;</w:t>
      </w:r>
    </w:p>
    <w:p w:rsidR="00366435" w:rsidRPr="00DD6FC0" w:rsidRDefault="00366435" w:rsidP="00176B63">
      <w:pPr>
        <w:pStyle w:val="Code"/>
      </w:pPr>
      <w:r w:rsidRPr="00DD6FC0">
        <w:rPr>
          <w:color w:val="A31515"/>
        </w:rPr>
        <w:t xml:space="preserve">                </w:t>
      </w:r>
      <w:r w:rsidRPr="00DD6FC0">
        <w:t>&lt;</w:t>
      </w:r>
      <w:r w:rsidRPr="00DD6FC0">
        <w:rPr>
          <w:color w:val="A31515"/>
        </w:rPr>
        <w:t>TextBlock</w:t>
      </w:r>
      <w:r w:rsidRPr="00DD6FC0">
        <w:rPr>
          <w:color w:val="FF0000"/>
        </w:rPr>
        <w:t xml:space="preserve"> Text</w:t>
      </w:r>
      <w:r w:rsidRPr="00DD6FC0">
        <w:t>="Age: " /&gt;</w:t>
      </w:r>
    </w:p>
    <w:p w:rsidR="00366435" w:rsidRPr="00DD6FC0" w:rsidRDefault="00366435" w:rsidP="00176B63">
      <w:pPr>
        <w:pStyle w:val="Code"/>
      </w:pPr>
      <w:r w:rsidRPr="00DD6FC0">
        <w:rPr>
          <w:color w:val="A31515"/>
        </w:rPr>
        <w:t xml:space="preserve">                </w:t>
      </w:r>
      <w:r w:rsidRPr="00DD6FC0">
        <w:t>&lt;</w:t>
      </w:r>
      <w:r w:rsidRPr="00DD6FC0">
        <w:rPr>
          <w:color w:val="A31515"/>
        </w:rPr>
        <w:t>TextBlock</w:t>
      </w:r>
      <w:r w:rsidRPr="00DD6FC0">
        <w:rPr>
          <w:color w:val="FF0000"/>
        </w:rPr>
        <w:t xml:space="preserve"> Text</w:t>
      </w:r>
      <w:r w:rsidRPr="00DD6FC0">
        <w:t>="{</w:t>
      </w:r>
      <w:r w:rsidRPr="00DD6FC0">
        <w:rPr>
          <w:color w:val="A31515"/>
        </w:rPr>
        <w:t>Binding</w:t>
      </w:r>
      <w:r w:rsidRPr="00DD6FC0">
        <w:rPr>
          <w:color w:val="FF0000"/>
        </w:rPr>
        <w:t xml:space="preserve"> Age</w:t>
      </w:r>
      <w:r w:rsidRPr="00DD6FC0">
        <w:t>}" /&gt;</w:t>
      </w:r>
    </w:p>
    <w:p w:rsidR="00366435" w:rsidRPr="00DD6FC0" w:rsidRDefault="00366435" w:rsidP="00176B63">
      <w:pPr>
        <w:pStyle w:val="Code"/>
      </w:pPr>
      <w:r w:rsidRPr="00DD6FC0">
        <w:rPr>
          <w:color w:val="A31515"/>
        </w:rPr>
        <w:t xml:space="preserve">            </w:t>
      </w:r>
      <w:r w:rsidRPr="00DD6FC0">
        <w:t>&lt;/</w:t>
      </w:r>
      <w:r w:rsidRPr="00DD6FC0">
        <w:rPr>
          <w:color w:val="A31515"/>
        </w:rPr>
        <w:t>StackPanel</w:t>
      </w:r>
      <w:r w:rsidRPr="00DD6FC0">
        <w:t>&gt;</w:t>
      </w:r>
    </w:p>
    <w:p w:rsidR="00366435" w:rsidRPr="00DD6FC0" w:rsidRDefault="00366435" w:rsidP="00176B63">
      <w:pPr>
        <w:pStyle w:val="Code"/>
      </w:pPr>
      <w:r w:rsidRPr="00DD6FC0">
        <w:rPr>
          <w:color w:val="A31515"/>
        </w:rPr>
        <w:t xml:space="preserve">        </w:t>
      </w:r>
      <w:r w:rsidRPr="00DD6FC0">
        <w:t>&lt;/</w:t>
      </w:r>
      <w:r w:rsidRPr="00DD6FC0">
        <w:rPr>
          <w:color w:val="A31515"/>
        </w:rPr>
        <w:t>DataTemplate</w:t>
      </w:r>
      <w:r w:rsidRPr="00DD6FC0">
        <w:t>&gt;</w:t>
      </w:r>
    </w:p>
    <w:p w:rsidR="00366435" w:rsidRPr="00DD6FC0" w:rsidRDefault="00366435" w:rsidP="00176B63">
      <w:pPr>
        <w:pStyle w:val="Code"/>
      </w:pPr>
      <w:r w:rsidRPr="00DD6FC0">
        <w:rPr>
          <w:color w:val="A31515"/>
        </w:rPr>
        <w:t xml:space="preserve">    </w:t>
      </w:r>
      <w:r w:rsidRPr="00DD6FC0">
        <w:t>&lt;/</w:t>
      </w:r>
      <w:r w:rsidRPr="00DD6FC0">
        <w:rPr>
          <w:color w:val="A31515"/>
        </w:rPr>
        <w:t>ItemsControl.ItemTemplate</w:t>
      </w:r>
      <w:r w:rsidRPr="00DD6FC0">
        <w:t>&gt;</w:t>
      </w:r>
    </w:p>
    <w:p w:rsidR="00366435" w:rsidRPr="00DD6FC0" w:rsidRDefault="00366435" w:rsidP="00176B63">
      <w:pPr>
        <w:pStyle w:val="Code"/>
      </w:pPr>
      <w:r w:rsidRPr="00DD6FC0">
        <w:t>&lt;/</w:t>
      </w:r>
      <w:r w:rsidRPr="00DD6FC0">
        <w:rPr>
          <w:color w:val="A31515"/>
        </w:rPr>
        <w:t>ItemsControl</w:t>
      </w:r>
      <w:r w:rsidRPr="00DD6FC0">
        <w:t>&gt;</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t xml:space="preserve">Inside </w:t>
      </w:r>
      <w:proofErr w:type="spellStart"/>
      <w:r>
        <w:t>Page.xaml.cs</w:t>
      </w:r>
      <w:proofErr w:type="spellEnd"/>
      <w:r>
        <w:t xml:space="preserve">, we will fetch a list of all Students in the data service. We’ll use a Downloader object to retrieve the XML. Place the following code inside the Page constructor (but after the call to </w:t>
      </w:r>
      <w:proofErr w:type="spellStart"/>
      <w:r>
        <w:t>InitializeComponents</w:t>
      </w:r>
      <w:proofErr w:type="spellEnd"/>
      <w:r>
        <w:t xml:space="preserve">). </w:t>
      </w:r>
    </w:p>
    <w:p w:rsidR="00176B63" w:rsidRDefault="00366435" w:rsidP="00176B63">
      <w:pPr>
        <w:pStyle w:val="Code"/>
      </w:pPr>
      <w:r>
        <w:rPr>
          <w:color w:val="2B91AF"/>
        </w:rPr>
        <w:lastRenderedPageBreak/>
        <w:t>Uri</w:t>
      </w:r>
      <w:r>
        <w:t xml:space="preserve"> allStudentsUri = </w:t>
      </w:r>
      <w:r>
        <w:rPr>
          <w:color w:val="0000FF"/>
        </w:rPr>
        <w:t>new</w:t>
      </w:r>
      <w:r>
        <w:t xml:space="preserve"> </w:t>
      </w:r>
      <w:r>
        <w:rPr>
          <w:color w:val="2B91AF"/>
        </w:rPr>
        <w:t>Uri</w:t>
      </w:r>
      <w:r>
        <w:t>(</w:t>
      </w:r>
      <w:r>
        <w:rPr>
          <w:color w:val="A31515"/>
        </w:rPr>
        <w:t>"http://localhost:8083/StudentDataServices_Web/StudentDataService.svc/Students"</w:t>
      </w:r>
      <w:r>
        <w:t>);</w:t>
      </w:r>
    </w:p>
    <w:p w:rsidR="00366435" w:rsidRDefault="00366435" w:rsidP="00176B63">
      <w:pPr>
        <w:pStyle w:val="Code"/>
      </w:pPr>
      <w:r>
        <w:t xml:space="preserve">WebClient client = </w:t>
      </w:r>
      <w:r>
        <w:rPr>
          <w:color w:val="0000FF"/>
        </w:rPr>
        <w:t>new</w:t>
      </w:r>
      <w:r>
        <w:t xml:space="preserve"> WebClient();</w:t>
      </w:r>
    </w:p>
    <w:p w:rsidR="00366435" w:rsidRDefault="00366435" w:rsidP="00176B63">
      <w:pPr>
        <w:pStyle w:val="Code"/>
      </w:pPr>
      <w:r>
        <w:t xml:space="preserve">client.OpenReadCompleted += </w:t>
      </w:r>
      <w:r>
        <w:rPr>
          <w:color w:val="0000FF"/>
        </w:rPr>
        <w:t>new</w:t>
      </w:r>
      <w:r>
        <w:t xml:space="preserve"> </w:t>
      </w:r>
    </w:p>
    <w:p w:rsidR="00366435" w:rsidRDefault="00366435" w:rsidP="00176B63">
      <w:pPr>
        <w:pStyle w:val="Code"/>
      </w:pPr>
      <w:r>
        <w:t>OpenReadCompletedEventHandler(client_OpenReadCompleted);</w:t>
      </w:r>
    </w:p>
    <w:p w:rsidR="00366435" w:rsidRPr="00E4533A" w:rsidRDefault="00366435" w:rsidP="00176B63">
      <w:pPr>
        <w:pStyle w:val="Code"/>
      </w:pPr>
      <w:r w:rsidRPr="00E4533A">
        <w:t>client.OpenReadAsync(allStudentsUri);</w:t>
      </w:r>
    </w:p>
    <w:p w:rsidR="00176B63" w:rsidRDefault="00176B63" w:rsidP="00176B63">
      <w:pPr>
        <w:pStyle w:val="ListParagraph"/>
        <w:spacing w:after="120" w:line="276" w:lineRule="auto"/>
      </w:pPr>
    </w:p>
    <w:p w:rsidR="00366435" w:rsidRDefault="00366435" w:rsidP="008E2AC2">
      <w:pPr>
        <w:pStyle w:val="ListParagraph"/>
        <w:numPr>
          <w:ilvl w:val="0"/>
          <w:numId w:val="5"/>
        </w:numPr>
        <w:spacing w:after="120" w:line="276" w:lineRule="auto"/>
      </w:pPr>
      <w:r>
        <w:t xml:space="preserve">There are a number of techniques we could use to process the XML we retrieve from the data service. In this exercise we also want to demonstrate the use of LINQ to XML in Silverlight 2. First, we’ll need an assembly reference. Right-click the </w:t>
      </w:r>
      <w:proofErr w:type="spellStart"/>
      <w:r>
        <w:t>StudentDataServices</w:t>
      </w:r>
      <w:proofErr w:type="spellEnd"/>
      <w:r>
        <w:t xml:space="preserve"> Silverlight project, select ‘Add Reference’ and browse to the </w:t>
      </w:r>
      <w:proofErr w:type="spellStart"/>
      <w:r>
        <w:t>System.Xml.Linq</w:t>
      </w:r>
      <w:proofErr w:type="spellEnd"/>
      <w:r>
        <w:t xml:space="preserve"> assembly. If it isn’t on the .NET tab, you can browse to it in the Program Files\Microsoft SDKs\Silverlight\v2\Libraries directory. </w:t>
      </w:r>
    </w:p>
    <w:p w:rsidR="00366435" w:rsidRDefault="00366435" w:rsidP="008E2AC2">
      <w:pPr>
        <w:pStyle w:val="ListParagraph"/>
        <w:numPr>
          <w:ilvl w:val="0"/>
          <w:numId w:val="5"/>
        </w:numPr>
        <w:spacing w:after="120" w:line="276" w:lineRule="auto"/>
      </w:pPr>
      <w:r>
        <w:t xml:space="preserve">We are going to use a proxy class to store Student information after we’ve queried the XML. Add </w:t>
      </w:r>
      <w:proofErr w:type="gramStart"/>
      <w:r>
        <w:t>a new class file</w:t>
      </w:r>
      <w:proofErr w:type="gramEnd"/>
      <w:r>
        <w:t xml:space="preserve"> to the Silverlight project with the name of </w:t>
      </w:r>
      <w:proofErr w:type="spellStart"/>
      <w:r>
        <w:t>Student.cs</w:t>
      </w:r>
      <w:proofErr w:type="spellEnd"/>
      <w:r>
        <w:t xml:space="preserve"> and add the following code. </w:t>
      </w:r>
    </w:p>
    <w:p w:rsidR="00366435" w:rsidRPr="007E41A3" w:rsidRDefault="00366435" w:rsidP="00176B63">
      <w:pPr>
        <w:pStyle w:val="Code"/>
      </w:pPr>
      <w:r w:rsidRPr="007E41A3">
        <w:rPr>
          <w:color w:val="0000FF"/>
        </w:rPr>
        <w:t>using</w:t>
      </w:r>
      <w:r w:rsidRPr="007E41A3">
        <w:t xml:space="preserve"> System;</w:t>
      </w:r>
    </w:p>
    <w:p w:rsidR="00366435" w:rsidRPr="007E41A3" w:rsidRDefault="00366435" w:rsidP="00176B63">
      <w:pPr>
        <w:pStyle w:val="Code"/>
      </w:pPr>
    </w:p>
    <w:p w:rsidR="00366435" w:rsidRPr="007E41A3" w:rsidRDefault="00366435" w:rsidP="00176B63">
      <w:pPr>
        <w:pStyle w:val="Code"/>
        <w:rPr>
          <w:color w:val="2B91AF"/>
        </w:rPr>
      </w:pPr>
      <w:r w:rsidRPr="007E41A3">
        <w:rPr>
          <w:color w:val="0000FF"/>
        </w:rPr>
        <w:t>public</w:t>
      </w:r>
      <w:r w:rsidRPr="007E41A3">
        <w:t xml:space="preserve"> </w:t>
      </w:r>
      <w:r w:rsidRPr="007E41A3">
        <w:rPr>
          <w:color w:val="0000FF"/>
        </w:rPr>
        <w:t>class</w:t>
      </w:r>
      <w:r w:rsidRPr="007E41A3">
        <w:t xml:space="preserve"> </w:t>
      </w:r>
      <w:r w:rsidRPr="007E41A3">
        <w:rPr>
          <w:color w:val="2B91AF"/>
        </w:rPr>
        <w:t>Student</w:t>
      </w:r>
    </w:p>
    <w:p w:rsidR="00366435" w:rsidRPr="007E41A3" w:rsidRDefault="00366435" w:rsidP="00176B63">
      <w:pPr>
        <w:pStyle w:val="Code"/>
      </w:pPr>
      <w:r w:rsidRPr="007E41A3">
        <w:t>{</w:t>
      </w:r>
    </w:p>
    <w:p w:rsidR="00366435" w:rsidRPr="007E41A3" w:rsidRDefault="00366435" w:rsidP="00176B63">
      <w:pPr>
        <w:pStyle w:val="Code"/>
      </w:pPr>
      <w:r w:rsidRPr="007E41A3">
        <w:t xml:space="preserve">    </w:t>
      </w:r>
      <w:r w:rsidRPr="007E41A3">
        <w:rPr>
          <w:color w:val="0000FF"/>
        </w:rPr>
        <w:t>public</w:t>
      </w:r>
      <w:r w:rsidRPr="007E41A3">
        <w:t xml:space="preserve"> </w:t>
      </w:r>
      <w:r w:rsidRPr="007E41A3">
        <w:rPr>
          <w:color w:val="0000FF"/>
        </w:rPr>
        <w:t>int</w:t>
      </w:r>
      <w:r w:rsidRPr="007E41A3">
        <w:t xml:space="preserve"> ID { </w:t>
      </w:r>
      <w:r w:rsidRPr="007E41A3">
        <w:rPr>
          <w:color w:val="0000FF"/>
        </w:rPr>
        <w:t>get</w:t>
      </w:r>
      <w:r w:rsidRPr="007E41A3">
        <w:t xml:space="preserve">; </w:t>
      </w:r>
      <w:r w:rsidRPr="007E41A3">
        <w:rPr>
          <w:color w:val="0000FF"/>
        </w:rPr>
        <w:t>set</w:t>
      </w:r>
      <w:r w:rsidRPr="007E41A3">
        <w:t>; }</w:t>
      </w:r>
    </w:p>
    <w:p w:rsidR="00366435" w:rsidRPr="007E41A3" w:rsidRDefault="00366435" w:rsidP="00176B63">
      <w:pPr>
        <w:pStyle w:val="Code"/>
      </w:pPr>
      <w:r w:rsidRPr="007E41A3">
        <w:t xml:space="preserve">    </w:t>
      </w:r>
      <w:r w:rsidRPr="007E41A3">
        <w:rPr>
          <w:color w:val="0000FF"/>
        </w:rPr>
        <w:t>public</w:t>
      </w:r>
      <w:r w:rsidRPr="007E41A3">
        <w:t xml:space="preserve"> </w:t>
      </w:r>
      <w:r w:rsidRPr="007E41A3">
        <w:rPr>
          <w:color w:val="0000FF"/>
        </w:rPr>
        <w:t>string</w:t>
      </w:r>
      <w:r w:rsidRPr="007E41A3">
        <w:t xml:space="preserve"> Name { </w:t>
      </w:r>
      <w:r w:rsidRPr="007E41A3">
        <w:rPr>
          <w:color w:val="0000FF"/>
        </w:rPr>
        <w:t>get</w:t>
      </w:r>
      <w:r w:rsidRPr="007E41A3">
        <w:t xml:space="preserve">; </w:t>
      </w:r>
      <w:r w:rsidRPr="007E41A3">
        <w:rPr>
          <w:color w:val="0000FF"/>
        </w:rPr>
        <w:t>set</w:t>
      </w:r>
      <w:r w:rsidRPr="007E41A3">
        <w:t>; }</w:t>
      </w:r>
    </w:p>
    <w:p w:rsidR="00366435" w:rsidRPr="007E41A3" w:rsidRDefault="00366435" w:rsidP="00176B63">
      <w:pPr>
        <w:pStyle w:val="Code"/>
      </w:pPr>
      <w:r w:rsidRPr="007E41A3">
        <w:t xml:space="preserve">    </w:t>
      </w:r>
      <w:r w:rsidRPr="007E41A3">
        <w:rPr>
          <w:color w:val="0000FF"/>
        </w:rPr>
        <w:t>public</w:t>
      </w:r>
      <w:r w:rsidRPr="007E41A3">
        <w:t xml:space="preserve"> </w:t>
      </w:r>
      <w:r w:rsidRPr="007E41A3">
        <w:rPr>
          <w:color w:val="0000FF"/>
        </w:rPr>
        <w:t>int</w:t>
      </w:r>
      <w:r w:rsidRPr="007E41A3">
        <w:t xml:space="preserve"> Age { </w:t>
      </w:r>
      <w:r w:rsidRPr="007E41A3">
        <w:rPr>
          <w:color w:val="0000FF"/>
        </w:rPr>
        <w:t>get</w:t>
      </w:r>
      <w:r w:rsidRPr="007E41A3">
        <w:t xml:space="preserve">; </w:t>
      </w:r>
      <w:r w:rsidRPr="007E41A3">
        <w:rPr>
          <w:color w:val="0000FF"/>
        </w:rPr>
        <w:t>set</w:t>
      </w:r>
      <w:r w:rsidRPr="007E41A3">
        <w:t>; }</w:t>
      </w:r>
    </w:p>
    <w:p w:rsidR="00366435" w:rsidRPr="007E41A3" w:rsidRDefault="00366435" w:rsidP="00176B63">
      <w:pPr>
        <w:pStyle w:val="Code"/>
      </w:pPr>
      <w:r w:rsidRPr="007E41A3">
        <w:t xml:space="preserve">    </w:t>
      </w:r>
      <w:r w:rsidRPr="007E41A3">
        <w:rPr>
          <w:color w:val="0000FF"/>
        </w:rPr>
        <w:t>public</w:t>
      </w:r>
      <w:r w:rsidRPr="007E41A3">
        <w:t xml:space="preserve"> </w:t>
      </w:r>
      <w:r w:rsidRPr="007E41A3">
        <w:rPr>
          <w:color w:val="0000FF"/>
        </w:rPr>
        <w:t>string</w:t>
      </w:r>
      <w:r w:rsidRPr="007E41A3">
        <w:t xml:space="preserve"> Address { </w:t>
      </w:r>
      <w:r w:rsidRPr="007E41A3">
        <w:rPr>
          <w:color w:val="0000FF"/>
        </w:rPr>
        <w:t>get</w:t>
      </w:r>
      <w:r w:rsidRPr="007E41A3">
        <w:t xml:space="preserve">; </w:t>
      </w:r>
      <w:r w:rsidRPr="007E41A3">
        <w:rPr>
          <w:color w:val="0000FF"/>
        </w:rPr>
        <w:t>set</w:t>
      </w:r>
      <w:r w:rsidRPr="007E41A3">
        <w:t>; }</w:t>
      </w:r>
    </w:p>
    <w:p w:rsidR="00366435" w:rsidRDefault="00366435" w:rsidP="00176B63">
      <w:pPr>
        <w:pStyle w:val="Code"/>
      </w:pPr>
      <w:r>
        <w:t>}</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t xml:space="preserve">Inside the </w:t>
      </w:r>
      <w:proofErr w:type="spellStart"/>
      <w:r>
        <w:t>client_OpenReadCompleted</w:t>
      </w:r>
      <w:proofErr w:type="spellEnd"/>
      <w:r>
        <w:t xml:space="preserve"> event handler, we’ll need to place the XML coming back from the data service into a LINQ to XML </w:t>
      </w:r>
      <w:proofErr w:type="spellStart"/>
      <w:r>
        <w:t>XDocument</w:t>
      </w:r>
      <w:proofErr w:type="spellEnd"/>
      <w:r>
        <w:t xml:space="preserve"> instance for querying. </w:t>
      </w:r>
    </w:p>
    <w:p w:rsidR="00366435" w:rsidRDefault="00366435" w:rsidP="00366435">
      <w:pPr>
        <w:pStyle w:val="ListParagraph"/>
        <w:spacing w:after="120"/>
      </w:pPr>
      <w:r>
        <w:t>First make sure that these lines are present at the top of your code:</w:t>
      </w:r>
    </w:p>
    <w:p w:rsidR="00366435" w:rsidRPr="00E4533A" w:rsidRDefault="00366435" w:rsidP="00176B63">
      <w:pPr>
        <w:pStyle w:val="Code"/>
      </w:pPr>
      <w:r w:rsidRPr="00E4533A">
        <w:rPr>
          <w:color w:val="0000FF"/>
        </w:rPr>
        <w:t>using</w:t>
      </w:r>
      <w:r w:rsidRPr="00E4533A">
        <w:t xml:space="preserve"> System.Xml;</w:t>
      </w:r>
    </w:p>
    <w:p w:rsidR="00366435" w:rsidRDefault="00366435" w:rsidP="00176B63">
      <w:pPr>
        <w:pStyle w:val="Code"/>
      </w:pPr>
      <w:r>
        <w:rPr>
          <w:color w:val="0000FF"/>
        </w:rPr>
        <w:t>using</w:t>
      </w:r>
      <w:r>
        <w:t xml:space="preserve"> System.Xml.Linq;</w:t>
      </w:r>
    </w:p>
    <w:p w:rsidR="00366435" w:rsidRDefault="00366435" w:rsidP="00366435">
      <w:pPr>
        <w:pStyle w:val="ListParagraph"/>
        <w:spacing w:after="120"/>
      </w:pPr>
      <w:r>
        <w:t xml:space="preserve">Then add these lines to the </w:t>
      </w:r>
      <w:proofErr w:type="spellStart"/>
      <w:r>
        <w:t>client_OpenReadCompleted</w:t>
      </w:r>
      <w:proofErr w:type="spellEnd"/>
      <w:r>
        <w:t xml:space="preserve"> event handler</w:t>
      </w:r>
    </w:p>
    <w:p w:rsidR="00366435" w:rsidRDefault="00366435" w:rsidP="00176B63">
      <w:pPr>
        <w:pStyle w:val="Code"/>
      </w:pPr>
      <w:r>
        <w:rPr>
          <w:color w:val="2B91AF"/>
        </w:rPr>
        <w:t>XmlReader</w:t>
      </w:r>
      <w:r>
        <w:t xml:space="preserve"> r = </w:t>
      </w:r>
      <w:r>
        <w:rPr>
          <w:color w:val="2B91AF"/>
        </w:rPr>
        <w:t>XmlReader</w:t>
      </w:r>
      <w:r>
        <w:t>.Create(e.Result);</w:t>
      </w:r>
    </w:p>
    <w:p w:rsidR="00366435" w:rsidRDefault="00366435" w:rsidP="00176B63">
      <w:pPr>
        <w:pStyle w:val="Code"/>
      </w:pPr>
      <w:r>
        <w:rPr>
          <w:color w:val="2B91AF"/>
        </w:rPr>
        <w:t>XDocument</w:t>
      </w:r>
      <w:r>
        <w:t xml:space="preserve"> students = </w:t>
      </w:r>
      <w:r>
        <w:rPr>
          <w:color w:val="2B91AF"/>
        </w:rPr>
        <w:t>XDocument</w:t>
      </w:r>
      <w:r>
        <w:t>.Load(r);</w:t>
      </w:r>
    </w:p>
    <w:p w:rsidR="00366435" w:rsidRDefault="00366435" w:rsidP="008E2AC2">
      <w:pPr>
        <w:pStyle w:val="ListParagraph"/>
        <w:numPr>
          <w:ilvl w:val="0"/>
          <w:numId w:val="5"/>
        </w:numPr>
        <w:spacing w:after="120" w:line="276" w:lineRule="auto"/>
      </w:pPr>
      <w:r>
        <w:t>If you’ve been experimenting with the data service, you might have noticed all the XML namespaces in play. We’ll need to properly utilize XML namespaces for our LINQ to XML queries to work. Add the following code next:</w:t>
      </w:r>
    </w:p>
    <w:p w:rsidR="00366435" w:rsidRPr="00650B9D" w:rsidRDefault="00366435" w:rsidP="00176B63">
      <w:pPr>
        <w:pStyle w:val="Code"/>
      </w:pPr>
      <w:r w:rsidRPr="00650B9D">
        <w:rPr>
          <w:color w:val="2B91AF"/>
        </w:rPr>
        <w:t>XNamespace</w:t>
      </w:r>
      <w:r w:rsidRPr="00650B9D">
        <w:t xml:space="preserve"> xmlns = </w:t>
      </w:r>
      <w:r w:rsidRPr="00650B9D">
        <w:rPr>
          <w:color w:val="A31515"/>
        </w:rPr>
        <w:t>"http://www.w3.org/2005/Atom"</w:t>
      </w:r>
      <w:r w:rsidRPr="00650B9D">
        <w:t>;</w:t>
      </w:r>
    </w:p>
    <w:p w:rsidR="00366435" w:rsidRPr="00650B9D" w:rsidRDefault="00366435" w:rsidP="00176B63">
      <w:pPr>
        <w:pStyle w:val="Code"/>
      </w:pPr>
      <w:r w:rsidRPr="00650B9D">
        <w:rPr>
          <w:color w:val="2B91AF"/>
        </w:rPr>
        <w:t>XNamespace</w:t>
      </w:r>
      <w:r w:rsidRPr="00650B9D">
        <w:t xml:space="preserve"> ads = </w:t>
      </w:r>
      <w:r w:rsidRPr="00650B9D">
        <w:rPr>
          <w:color w:val="A31515"/>
        </w:rPr>
        <w:t>"http://schemas.microsoft.com/ado/2007/08/dataweb"</w:t>
      </w:r>
      <w:r w:rsidRPr="00650B9D">
        <w:t>;</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t>Finally, we need to add our LINQ to XML query. The query will extract Student information from the data service’s XML and create Student objects. Add the following code next:</w:t>
      </w:r>
    </w:p>
    <w:p w:rsidR="00366435" w:rsidRPr="00650B9D" w:rsidRDefault="00366435" w:rsidP="00176B63">
      <w:pPr>
        <w:pStyle w:val="Code"/>
      </w:pPr>
      <w:r w:rsidRPr="00650B9D">
        <w:t xml:space="preserve">_studentList.DataContext = </w:t>
      </w:r>
    </w:p>
    <w:p w:rsidR="00366435" w:rsidRPr="00650B9D" w:rsidRDefault="00366435" w:rsidP="00176B63">
      <w:pPr>
        <w:pStyle w:val="Code"/>
      </w:pPr>
      <w:r w:rsidRPr="00650B9D">
        <w:t xml:space="preserve">    </w:t>
      </w:r>
      <w:r w:rsidRPr="00650B9D">
        <w:rPr>
          <w:color w:val="0000FF"/>
        </w:rPr>
        <w:t>from</w:t>
      </w:r>
      <w:r w:rsidRPr="00650B9D">
        <w:t xml:space="preserve"> x </w:t>
      </w:r>
      <w:r w:rsidRPr="00650B9D">
        <w:rPr>
          <w:color w:val="0000FF"/>
        </w:rPr>
        <w:t>in</w:t>
      </w:r>
      <w:r w:rsidRPr="00650B9D">
        <w:t xml:space="preserve"> students.Descendants(xmlns + </w:t>
      </w:r>
      <w:r w:rsidRPr="00650B9D">
        <w:rPr>
          <w:color w:val="A31515"/>
        </w:rPr>
        <w:t>"entry"</w:t>
      </w:r>
      <w:r w:rsidRPr="00650B9D">
        <w:t>)</w:t>
      </w:r>
    </w:p>
    <w:p w:rsidR="00366435" w:rsidRPr="00650B9D" w:rsidRDefault="00366435" w:rsidP="00176B63">
      <w:pPr>
        <w:pStyle w:val="Code"/>
        <w:rPr>
          <w:color w:val="2B91AF"/>
        </w:rPr>
      </w:pPr>
      <w:r w:rsidRPr="00650B9D">
        <w:t xml:space="preserve">    </w:t>
      </w:r>
      <w:r w:rsidRPr="00650B9D">
        <w:rPr>
          <w:color w:val="0000FF"/>
        </w:rPr>
        <w:t>select</w:t>
      </w:r>
      <w:r w:rsidRPr="00650B9D">
        <w:t xml:space="preserve"> </w:t>
      </w:r>
      <w:r w:rsidRPr="00650B9D">
        <w:rPr>
          <w:color w:val="0000FF"/>
        </w:rPr>
        <w:t>new</w:t>
      </w:r>
      <w:r w:rsidRPr="00650B9D">
        <w:t xml:space="preserve"> </w:t>
      </w:r>
      <w:r w:rsidRPr="00650B9D">
        <w:rPr>
          <w:color w:val="2B91AF"/>
        </w:rPr>
        <w:t>Student</w:t>
      </w:r>
    </w:p>
    <w:p w:rsidR="00366435" w:rsidRPr="00650B9D" w:rsidRDefault="00366435" w:rsidP="00176B63">
      <w:pPr>
        <w:pStyle w:val="Code"/>
      </w:pPr>
      <w:r w:rsidRPr="00650B9D">
        <w:t xml:space="preserve">        {</w:t>
      </w:r>
    </w:p>
    <w:p w:rsidR="00366435" w:rsidRPr="00650B9D" w:rsidRDefault="00366435" w:rsidP="00176B63">
      <w:pPr>
        <w:pStyle w:val="Code"/>
      </w:pPr>
      <w:r w:rsidRPr="00650B9D">
        <w:lastRenderedPageBreak/>
        <w:t xml:space="preserve">            Name = x.Descendants(ads + </w:t>
      </w:r>
      <w:r w:rsidRPr="00650B9D">
        <w:rPr>
          <w:color w:val="A31515"/>
        </w:rPr>
        <w:t>"Name"</w:t>
      </w:r>
      <w:r w:rsidRPr="00650B9D">
        <w:t>).First().Value,</w:t>
      </w:r>
    </w:p>
    <w:p w:rsidR="00366435" w:rsidRDefault="00366435" w:rsidP="00176B63">
      <w:pPr>
        <w:pStyle w:val="Code"/>
      </w:pPr>
      <w:r w:rsidRPr="00650B9D">
        <w:t xml:space="preserve">            Age = </w:t>
      </w:r>
      <w:r w:rsidRPr="00650B9D">
        <w:rPr>
          <w:color w:val="0000FF"/>
        </w:rPr>
        <w:t>int</w:t>
      </w:r>
      <w:r w:rsidRPr="00650B9D">
        <w:t>.Parse(</w:t>
      </w:r>
    </w:p>
    <w:p w:rsidR="00366435" w:rsidRPr="00650B9D" w:rsidRDefault="00366435" w:rsidP="00176B63">
      <w:pPr>
        <w:pStyle w:val="Code"/>
      </w:pPr>
      <w:r>
        <w:t xml:space="preserve">                   </w:t>
      </w:r>
      <w:r w:rsidRPr="00650B9D">
        <w:t xml:space="preserve">x.Descendants(ads + </w:t>
      </w:r>
      <w:r w:rsidRPr="00650B9D">
        <w:rPr>
          <w:color w:val="A31515"/>
        </w:rPr>
        <w:t>"Age"</w:t>
      </w:r>
      <w:r w:rsidRPr="00650B9D">
        <w:t>).First().Value)</w:t>
      </w:r>
    </w:p>
    <w:p w:rsidR="00366435" w:rsidRPr="00650B9D" w:rsidRDefault="00366435" w:rsidP="00176B63">
      <w:pPr>
        <w:pStyle w:val="Code"/>
      </w:pPr>
      <w:r w:rsidRPr="00650B9D">
        <w:t xml:space="preserve">        };</w:t>
      </w:r>
    </w:p>
    <w:p w:rsidR="00366435" w:rsidRDefault="00366435" w:rsidP="00366435">
      <w:pPr>
        <w:pStyle w:val="ListParagraph"/>
        <w:spacing w:after="120"/>
      </w:pPr>
    </w:p>
    <w:p w:rsidR="00366435" w:rsidRDefault="00366435" w:rsidP="008E2AC2">
      <w:pPr>
        <w:pStyle w:val="ListParagraph"/>
        <w:numPr>
          <w:ilvl w:val="0"/>
          <w:numId w:val="5"/>
        </w:numPr>
        <w:spacing w:after="120" w:line="276" w:lineRule="auto"/>
      </w:pPr>
      <w:r>
        <w:t xml:space="preserve">Now run the Silverlight project and watch the application consume a data service. </w:t>
      </w:r>
      <w:r>
        <w:rPr>
          <w:noProof/>
          <w:lang w:eastAsia="zh-CN"/>
        </w:rPr>
        <w:drawing>
          <wp:inline distT="0" distB="0" distL="0" distR="0">
            <wp:extent cx="4991100" cy="24955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991100" cy="2495550"/>
                    </a:xfrm>
                    <a:prstGeom prst="rect">
                      <a:avLst/>
                    </a:prstGeom>
                    <a:noFill/>
                    <a:ln w="9525">
                      <a:noFill/>
                      <a:miter lim="800000"/>
                      <a:headEnd/>
                      <a:tailEnd/>
                    </a:ln>
                  </pic:spPr>
                </pic:pic>
              </a:graphicData>
            </a:graphic>
          </wp:inline>
        </w:drawing>
      </w:r>
    </w:p>
    <w:p w:rsidR="00366435" w:rsidRDefault="00366435" w:rsidP="00366435">
      <w:pPr>
        <w:pStyle w:val="Heading2"/>
      </w:pPr>
      <w:r>
        <w:t>Summary</w:t>
      </w:r>
    </w:p>
    <w:p w:rsidR="00366435" w:rsidRPr="00100CD1" w:rsidRDefault="00366435" w:rsidP="00366435">
      <w:r>
        <w:t xml:space="preserve">There are a variety of communication mechanisms available in Silverlight </w:t>
      </w:r>
      <w:proofErr w:type="gramStart"/>
      <w:r>
        <w:t>2,</w:t>
      </w:r>
      <w:proofErr w:type="gramEnd"/>
      <w:r>
        <w:t xml:space="preserve"> you just need to pick the best tool for the job. Combining WCF and the lower level communication APIs with technologies like LINQ, syndication, and ADO.NET Data Services will allow you to create compelling Silverlight applications full of dynamic data pulled over the network. </w:t>
      </w:r>
    </w:p>
    <w:p w:rsidR="00366435" w:rsidRDefault="00366435" w:rsidP="00366435"/>
    <w:p w:rsidR="00366435" w:rsidRPr="00DE47BC" w:rsidRDefault="00366435" w:rsidP="00366435"/>
    <w:p w:rsidR="000820CD" w:rsidRDefault="000820CD" w:rsidP="000820CD"/>
    <w:p w:rsidR="0034022C" w:rsidRPr="009B38AF" w:rsidRDefault="0034022C" w:rsidP="0034022C">
      <w:pPr>
        <w:jc w:val="center"/>
      </w:pPr>
      <w:r w:rsidRPr="0034022C">
        <w:rPr>
          <w:noProof/>
          <w:lang w:eastAsia="zh-CN"/>
        </w:rPr>
        <w:drawing>
          <wp:inline distT="0" distB="0" distL="0" distR="0">
            <wp:extent cx="2333625" cy="2245995"/>
            <wp:effectExtent l="19050" t="0" r="952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2333625" cy="2245995"/>
                    </a:xfrm>
                    <a:prstGeom prst="rect">
                      <a:avLst/>
                    </a:prstGeom>
                    <a:noFill/>
                    <a:ln w="9525">
                      <a:noFill/>
                      <a:miter lim="800000"/>
                      <a:headEnd/>
                      <a:tailEnd/>
                    </a:ln>
                  </pic:spPr>
                </pic:pic>
              </a:graphicData>
            </a:graphic>
          </wp:inline>
        </w:drawing>
      </w:r>
    </w:p>
    <w:sectPr w:rsidR="0034022C" w:rsidRPr="009B38AF" w:rsidSect="00BB0C19">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F3104"/>
    <w:multiLevelType w:val="hybridMultilevel"/>
    <w:tmpl w:val="2C284A66"/>
    <w:lvl w:ilvl="0" w:tplc="7E40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D25E4"/>
    <w:multiLevelType w:val="hybridMultilevel"/>
    <w:tmpl w:val="DC1CC5F8"/>
    <w:lvl w:ilvl="0" w:tplc="DFE29D9C">
      <w:start w:val="1"/>
      <w:numFmt w:val="decimal"/>
      <w:pStyle w:val="DemoStep"/>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983091"/>
    <w:multiLevelType w:val="hybridMultilevel"/>
    <w:tmpl w:val="E17CFC78"/>
    <w:lvl w:ilvl="0" w:tplc="910A9B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57B5E"/>
    <w:multiLevelType w:val="hybridMultilevel"/>
    <w:tmpl w:val="705A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486B58"/>
    <w:multiLevelType w:val="hybridMultilevel"/>
    <w:tmpl w:val="705A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13D3D"/>
    <w:multiLevelType w:val="hybridMultilevel"/>
    <w:tmpl w:val="21FE7818"/>
    <w:lvl w:ilvl="0" w:tplc="8FF08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defaultTabStop w:val="720"/>
  <w:characterSpacingControl w:val="doNotCompress"/>
  <w:compat/>
  <w:rsids>
    <w:rsidRoot w:val="000A3EC6"/>
    <w:rsid w:val="000023F4"/>
    <w:rsid w:val="00006DE0"/>
    <w:rsid w:val="00006DF5"/>
    <w:rsid w:val="0000777D"/>
    <w:rsid w:val="0001549A"/>
    <w:rsid w:val="00016758"/>
    <w:rsid w:val="00020770"/>
    <w:rsid w:val="00022896"/>
    <w:rsid w:val="000265DC"/>
    <w:rsid w:val="000270F7"/>
    <w:rsid w:val="00031289"/>
    <w:rsid w:val="00031B9F"/>
    <w:rsid w:val="00031C0B"/>
    <w:rsid w:val="00033580"/>
    <w:rsid w:val="00036B96"/>
    <w:rsid w:val="00040F91"/>
    <w:rsid w:val="00041759"/>
    <w:rsid w:val="00041A05"/>
    <w:rsid w:val="00043036"/>
    <w:rsid w:val="00044555"/>
    <w:rsid w:val="000446D7"/>
    <w:rsid w:val="00051232"/>
    <w:rsid w:val="00054548"/>
    <w:rsid w:val="00057616"/>
    <w:rsid w:val="00060F82"/>
    <w:rsid w:val="00063333"/>
    <w:rsid w:val="000640D5"/>
    <w:rsid w:val="0006462A"/>
    <w:rsid w:val="00064D39"/>
    <w:rsid w:val="000657F1"/>
    <w:rsid w:val="00070CCC"/>
    <w:rsid w:val="000718BF"/>
    <w:rsid w:val="00071DE9"/>
    <w:rsid w:val="0007735B"/>
    <w:rsid w:val="00080291"/>
    <w:rsid w:val="0008051C"/>
    <w:rsid w:val="00080D30"/>
    <w:rsid w:val="00081238"/>
    <w:rsid w:val="000820CD"/>
    <w:rsid w:val="0008241D"/>
    <w:rsid w:val="000871F5"/>
    <w:rsid w:val="000A1359"/>
    <w:rsid w:val="000A29E8"/>
    <w:rsid w:val="000A3EC6"/>
    <w:rsid w:val="000B23F0"/>
    <w:rsid w:val="000B6DF5"/>
    <w:rsid w:val="000B723F"/>
    <w:rsid w:val="000B7EA8"/>
    <w:rsid w:val="000C1155"/>
    <w:rsid w:val="000D19D6"/>
    <w:rsid w:val="000D251A"/>
    <w:rsid w:val="000D3BE7"/>
    <w:rsid w:val="000D55B9"/>
    <w:rsid w:val="000D5686"/>
    <w:rsid w:val="000D5F4F"/>
    <w:rsid w:val="000E1A19"/>
    <w:rsid w:val="000E29B7"/>
    <w:rsid w:val="000E6EA7"/>
    <w:rsid w:val="000F0064"/>
    <w:rsid w:val="000F1F31"/>
    <w:rsid w:val="000F346F"/>
    <w:rsid w:val="000F3F7E"/>
    <w:rsid w:val="000F575A"/>
    <w:rsid w:val="0010113F"/>
    <w:rsid w:val="001068B7"/>
    <w:rsid w:val="00111CFB"/>
    <w:rsid w:val="001145A5"/>
    <w:rsid w:val="001151A4"/>
    <w:rsid w:val="001202C2"/>
    <w:rsid w:val="00121D6A"/>
    <w:rsid w:val="00127D3C"/>
    <w:rsid w:val="00130C30"/>
    <w:rsid w:val="00131D28"/>
    <w:rsid w:val="00133F83"/>
    <w:rsid w:val="00137110"/>
    <w:rsid w:val="00141948"/>
    <w:rsid w:val="00146D80"/>
    <w:rsid w:val="00150A65"/>
    <w:rsid w:val="00155A24"/>
    <w:rsid w:val="0016108A"/>
    <w:rsid w:val="00161218"/>
    <w:rsid w:val="0016650D"/>
    <w:rsid w:val="00166A3A"/>
    <w:rsid w:val="001674E0"/>
    <w:rsid w:val="00167559"/>
    <w:rsid w:val="00170987"/>
    <w:rsid w:val="00173C82"/>
    <w:rsid w:val="00176157"/>
    <w:rsid w:val="00176B63"/>
    <w:rsid w:val="0017750D"/>
    <w:rsid w:val="00177927"/>
    <w:rsid w:val="00180140"/>
    <w:rsid w:val="001815B8"/>
    <w:rsid w:val="001846A4"/>
    <w:rsid w:val="00185BDD"/>
    <w:rsid w:val="00185EBB"/>
    <w:rsid w:val="00187A2D"/>
    <w:rsid w:val="00190D75"/>
    <w:rsid w:val="0019169F"/>
    <w:rsid w:val="00193A2F"/>
    <w:rsid w:val="00193CA9"/>
    <w:rsid w:val="00197A59"/>
    <w:rsid w:val="00197B28"/>
    <w:rsid w:val="00197F0C"/>
    <w:rsid w:val="001A0A69"/>
    <w:rsid w:val="001A16B8"/>
    <w:rsid w:val="001A3651"/>
    <w:rsid w:val="001A5403"/>
    <w:rsid w:val="001A5FFA"/>
    <w:rsid w:val="001B05AA"/>
    <w:rsid w:val="001B4490"/>
    <w:rsid w:val="001B68F3"/>
    <w:rsid w:val="001C0629"/>
    <w:rsid w:val="001D58E6"/>
    <w:rsid w:val="001D5B82"/>
    <w:rsid w:val="001E0DC3"/>
    <w:rsid w:val="001E2290"/>
    <w:rsid w:val="001E7721"/>
    <w:rsid w:val="001F18F4"/>
    <w:rsid w:val="001F2037"/>
    <w:rsid w:val="001F3C23"/>
    <w:rsid w:val="001F42C6"/>
    <w:rsid w:val="001F5217"/>
    <w:rsid w:val="001F61E6"/>
    <w:rsid w:val="001F6A9C"/>
    <w:rsid w:val="001F7765"/>
    <w:rsid w:val="00200C5F"/>
    <w:rsid w:val="00202D75"/>
    <w:rsid w:val="00204C37"/>
    <w:rsid w:val="0020553F"/>
    <w:rsid w:val="002062AC"/>
    <w:rsid w:val="00217855"/>
    <w:rsid w:val="00217C78"/>
    <w:rsid w:val="00221950"/>
    <w:rsid w:val="00223041"/>
    <w:rsid w:val="00225E9B"/>
    <w:rsid w:val="00227AB7"/>
    <w:rsid w:val="0023536F"/>
    <w:rsid w:val="00235F36"/>
    <w:rsid w:val="0023657F"/>
    <w:rsid w:val="0023661E"/>
    <w:rsid w:val="002377FD"/>
    <w:rsid w:val="00237926"/>
    <w:rsid w:val="0024240D"/>
    <w:rsid w:val="00242791"/>
    <w:rsid w:val="00250A54"/>
    <w:rsid w:val="00251876"/>
    <w:rsid w:val="00252664"/>
    <w:rsid w:val="00257F98"/>
    <w:rsid w:val="0026046E"/>
    <w:rsid w:val="00262054"/>
    <w:rsid w:val="00264AE8"/>
    <w:rsid w:val="00265FF8"/>
    <w:rsid w:val="002664CD"/>
    <w:rsid w:val="00271B27"/>
    <w:rsid w:val="00272064"/>
    <w:rsid w:val="00273E71"/>
    <w:rsid w:val="0027441E"/>
    <w:rsid w:val="002757E9"/>
    <w:rsid w:val="002826C5"/>
    <w:rsid w:val="002847B8"/>
    <w:rsid w:val="00290356"/>
    <w:rsid w:val="00290B1F"/>
    <w:rsid w:val="0029216A"/>
    <w:rsid w:val="00292AA4"/>
    <w:rsid w:val="00297029"/>
    <w:rsid w:val="002A038D"/>
    <w:rsid w:val="002A575A"/>
    <w:rsid w:val="002A5C6A"/>
    <w:rsid w:val="002A7370"/>
    <w:rsid w:val="002B4542"/>
    <w:rsid w:val="002B6374"/>
    <w:rsid w:val="002C0672"/>
    <w:rsid w:val="002C1541"/>
    <w:rsid w:val="002C3E96"/>
    <w:rsid w:val="002C7157"/>
    <w:rsid w:val="002C797F"/>
    <w:rsid w:val="002D02FC"/>
    <w:rsid w:val="002D033E"/>
    <w:rsid w:val="002D31F8"/>
    <w:rsid w:val="002D5772"/>
    <w:rsid w:val="002D5B3F"/>
    <w:rsid w:val="002D5C44"/>
    <w:rsid w:val="002D6FF1"/>
    <w:rsid w:val="002E14E5"/>
    <w:rsid w:val="002E22A8"/>
    <w:rsid w:val="002E48F5"/>
    <w:rsid w:val="002E6B35"/>
    <w:rsid w:val="002E7740"/>
    <w:rsid w:val="002F15C5"/>
    <w:rsid w:val="002F537D"/>
    <w:rsid w:val="002F557E"/>
    <w:rsid w:val="00300653"/>
    <w:rsid w:val="003007C5"/>
    <w:rsid w:val="00306FC8"/>
    <w:rsid w:val="0031089D"/>
    <w:rsid w:val="003110A0"/>
    <w:rsid w:val="003142AE"/>
    <w:rsid w:val="00323261"/>
    <w:rsid w:val="00323B2D"/>
    <w:rsid w:val="00327BF3"/>
    <w:rsid w:val="00327CCB"/>
    <w:rsid w:val="003305E4"/>
    <w:rsid w:val="0033134E"/>
    <w:rsid w:val="00331B80"/>
    <w:rsid w:val="00331F0A"/>
    <w:rsid w:val="00335D5E"/>
    <w:rsid w:val="00337677"/>
    <w:rsid w:val="0034022C"/>
    <w:rsid w:val="00341D81"/>
    <w:rsid w:val="00342B12"/>
    <w:rsid w:val="00344FE5"/>
    <w:rsid w:val="003469DE"/>
    <w:rsid w:val="00350155"/>
    <w:rsid w:val="00350E1C"/>
    <w:rsid w:val="0035190E"/>
    <w:rsid w:val="00351A51"/>
    <w:rsid w:val="00355463"/>
    <w:rsid w:val="00356211"/>
    <w:rsid w:val="003572AA"/>
    <w:rsid w:val="003614C1"/>
    <w:rsid w:val="003645BF"/>
    <w:rsid w:val="003653B7"/>
    <w:rsid w:val="00365587"/>
    <w:rsid w:val="00366435"/>
    <w:rsid w:val="00366777"/>
    <w:rsid w:val="003676A9"/>
    <w:rsid w:val="00367B3E"/>
    <w:rsid w:val="00370CD4"/>
    <w:rsid w:val="00376B69"/>
    <w:rsid w:val="0038030B"/>
    <w:rsid w:val="00380602"/>
    <w:rsid w:val="003821C2"/>
    <w:rsid w:val="00383FFB"/>
    <w:rsid w:val="003861FD"/>
    <w:rsid w:val="00387CFD"/>
    <w:rsid w:val="00390611"/>
    <w:rsid w:val="00391FCA"/>
    <w:rsid w:val="00393D47"/>
    <w:rsid w:val="00396A1D"/>
    <w:rsid w:val="003A2644"/>
    <w:rsid w:val="003A443A"/>
    <w:rsid w:val="003A5A1F"/>
    <w:rsid w:val="003A6596"/>
    <w:rsid w:val="003A681E"/>
    <w:rsid w:val="003A6FFA"/>
    <w:rsid w:val="003A772B"/>
    <w:rsid w:val="003A77AB"/>
    <w:rsid w:val="003B2E75"/>
    <w:rsid w:val="003B406D"/>
    <w:rsid w:val="003B4987"/>
    <w:rsid w:val="003B4D4A"/>
    <w:rsid w:val="003B6FC0"/>
    <w:rsid w:val="003B7C02"/>
    <w:rsid w:val="003C3786"/>
    <w:rsid w:val="003C3903"/>
    <w:rsid w:val="003C442D"/>
    <w:rsid w:val="003C5542"/>
    <w:rsid w:val="003D1103"/>
    <w:rsid w:val="003D14DF"/>
    <w:rsid w:val="003D4AF6"/>
    <w:rsid w:val="003D52FC"/>
    <w:rsid w:val="003D5523"/>
    <w:rsid w:val="003E0CFF"/>
    <w:rsid w:val="003E1090"/>
    <w:rsid w:val="003E1206"/>
    <w:rsid w:val="003E53A8"/>
    <w:rsid w:val="003E58E7"/>
    <w:rsid w:val="003E62BD"/>
    <w:rsid w:val="003F1F08"/>
    <w:rsid w:val="003F1FB2"/>
    <w:rsid w:val="003F2A5D"/>
    <w:rsid w:val="004004F2"/>
    <w:rsid w:val="00400859"/>
    <w:rsid w:val="00401909"/>
    <w:rsid w:val="00402127"/>
    <w:rsid w:val="0040614A"/>
    <w:rsid w:val="0041258B"/>
    <w:rsid w:val="004132C3"/>
    <w:rsid w:val="004132E1"/>
    <w:rsid w:val="00413574"/>
    <w:rsid w:val="00416581"/>
    <w:rsid w:val="00417624"/>
    <w:rsid w:val="00422889"/>
    <w:rsid w:val="004235C0"/>
    <w:rsid w:val="00424DB8"/>
    <w:rsid w:val="004258E6"/>
    <w:rsid w:val="00426C36"/>
    <w:rsid w:val="00432563"/>
    <w:rsid w:val="00432B8A"/>
    <w:rsid w:val="00433281"/>
    <w:rsid w:val="00436C4F"/>
    <w:rsid w:val="004402A9"/>
    <w:rsid w:val="00442BB9"/>
    <w:rsid w:val="00444EF0"/>
    <w:rsid w:val="0044628E"/>
    <w:rsid w:val="00446323"/>
    <w:rsid w:val="00446B7C"/>
    <w:rsid w:val="00451186"/>
    <w:rsid w:val="00451B8B"/>
    <w:rsid w:val="00453936"/>
    <w:rsid w:val="00454096"/>
    <w:rsid w:val="00454451"/>
    <w:rsid w:val="00454B3F"/>
    <w:rsid w:val="004552A4"/>
    <w:rsid w:val="0045579C"/>
    <w:rsid w:val="004602EC"/>
    <w:rsid w:val="0046289F"/>
    <w:rsid w:val="0046334B"/>
    <w:rsid w:val="00464339"/>
    <w:rsid w:val="00471697"/>
    <w:rsid w:val="00476550"/>
    <w:rsid w:val="00480DA9"/>
    <w:rsid w:val="004812BD"/>
    <w:rsid w:val="00483DD4"/>
    <w:rsid w:val="00484AA5"/>
    <w:rsid w:val="00491ACF"/>
    <w:rsid w:val="00492631"/>
    <w:rsid w:val="00495787"/>
    <w:rsid w:val="00496AA1"/>
    <w:rsid w:val="004A735E"/>
    <w:rsid w:val="004B034D"/>
    <w:rsid w:val="004B29CA"/>
    <w:rsid w:val="004B3CCE"/>
    <w:rsid w:val="004B4356"/>
    <w:rsid w:val="004B5784"/>
    <w:rsid w:val="004B78E6"/>
    <w:rsid w:val="004B7B2F"/>
    <w:rsid w:val="004C0BFD"/>
    <w:rsid w:val="004C145B"/>
    <w:rsid w:val="004C2D04"/>
    <w:rsid w:val="004C680F"/>
    <w:rsid w:val="004C7273"/>
    <w:rsid w:val="004C7F92"/>
    <w:rsid w:val="004D4630"/>
    <w:rsid w:val="004D7F64"/>
    <w:rsid w:val="004E3835"/>
    <w:rsid w:val="004E5B01"/>
    <w:rsid w:val="004F5037"/>
    <w:rsid w:val="004F6B04"/>
    <w:rsid w:val="004F787D"/>
    <w:rsid w:val="00500B31"/>
    <w:rsid w:val="005011F3"/>
    <w:rsid w:val="00502019"/>
    <w:rsid w:val="00502DF9"/>
    <w:rsid w:val="00503910"/>
    <w:rsid w:val="00506BE5"/>
    <w:rsid w:val="00507020"/>
    <w:rsid w:val="005100DD"/>
    <w:rsid w:val="0051469B"/>
    <w:rsid w:val="005147AE"/>
    <w:rsid w:val="0051543F"/>
    <w:rsid w:val="00515D38"/>
    <w:rsid w:val="0051701E"/>
    <w:rsid w:val="0052055D"/>
    <w:rsid w:val="00525563"/>
    <w:rsid w:val="005255A2"/>
    <w:rsid w:val="00526FE4"/>
    <w:rsid w:val="005278BE"/>
    <w:rsid w:val="00527BA8"/>
    <w:rsid w:val="0053055F"/>
    <w:rsid w:val="005328E1"/>
    <w:rsid w:val="005338D3"/>
    <w:rsid w:val="0053576A"/>
    <w:rsid w:val="00536093"/>
    <w:rsid w:val="00536F7A"/>
    <w:rsid w:val="0053763E"/>
    <w:rsid w:val="00540664"/>
    <w:rsid w:val="0054264C"/>
    <w:rsid w:val="00553280"/>
    <w:rsid w:val="0055670A"/>
    <w:rsid w:val="005575FE"/>
    <w:rsid w:val="00560F08"/>
    <w:rsid w:val="0056304C"/>
    <w:rsid w:val="00564640"/>
    <w:rsid w:val="00565B73"/>
    <w:rsid w:val="00567191"/>
    <w:rsid w:val="00570D83"/>
    <w:rsid w:val="0057215A"/>
    <w:rsid w:val="00572394"/>
    <w:rsid w:val="00574210"/>
    <w:rsid w:val="00574406"/>
    <w:rsid w:val="00576246"/>
    <w:rsid w:val="005808D1"/>
    <w:rsid w:val="00581922"/>
    <w:rsid w:val="00581C1F"/>
    <w:rsid w:val="00583517"/>
    <w:rsid w:val="005837EF"/>
    <w:rsid w:val="0058608E"/>
    <w:rsid w:val="00587570"/>
    <w:rsid w:val="00592B9D"/>
    <w:rsid w:val="005942D7"/>
    <w:rsid w:val="00595D66"/>
    <w:rsid w:val="00597534"/>
    <w:rsid w:val="00597C2A"/>
    <w:rsid w:val="005A000A"/>
    <w:rsid w:val="005A0751"/>
    <w:rsid w:val="005A1F99"/>
    <w:rsid w:val="005A4B1B"/>
    <w:rsid w:val="005A551E"/>
    <w:rsid w:val="005A756A"/>
    <w:rsid w:val="005A7B7F"/>
    <w:rsid w:val="005B0181"/>
    <w:rsid w:val="005B08A5"/>
    <w:rsid w:val="005B1D0F"/>
    <w:rsid w:val="005B3E44"/>
    <w:rsid w:val="005B4363"/>
    <w:rsid w:val="005B55A1"/>
    <w:rsid w:val="005B61EB"/>
    <w:rsid w:val="005B63E8"/>
    <w:rsid w:val="005B6FC3"/>
    <w:rsid w:val="005B7418"/>
    <w:rsid w:val="005B7552"/>
    <w:rsid w:val="005C1919"/>
    <w:rsid w:val="005C4EE9"/>
    <w:rsid w:val="005D3CE3"/>
    <w:rsid w:val="005D57BD"/>
    <w:rsid w:val="005D5C86"/>
    <w:rsid w:val="005D6460"/>
    <w:rsid w:val="005E0358"/>
    <w:rsid w:val="005E0A54"/>
    <w:rsid w:val="005E5332"/>
    <w:rsid w:val="005E5E47"/>
    <w:rsid w:val="005E6809"/>
    <w:rsid w:val="005F327A"/>
    <w:rsid w:val="005F6975"/>
    <w:rsid w:val="005F6F2B"/>
    <w:rsid w:val="0060685C"/>
    <w:rsid w:val="006102F1"/>
    <w:rsid w:val="006151EB"/>
    <w:rsid w:val="0062001F"/>
    <w:rsid w:val="00623168"/>
    <w:rsid w:val="0062577E"/>
    <w:rsid w:val="006277F3"/>
    <w:rsid w:val="00631560"/>
    <w:rsid w:val="00631DE6"/>
    <w:rsid w:val="006330EC"/>
    <w:rsid w:val="006339D9"/>
    <w:rsid w:val="00634A5F"/>
    <w:rsid w:val="00635A10"/>
    <w:rsid w:val="00637BA6"/>
    <w:rsid w:val="00646BAD"/>
    <w:rsid w:val="00646FA9"/>
    <w:rsid w:val="00647B72"/>
    <w:rsid w:val="00650953"/>
    <w:rsid w:val="0065340A"/>
    <w:rsid w:val="00656C35"/>
    <w:rsid w:val="00657955"/>
    <w:rsid w:val="00660D7B"/>
    <w:rsid w:val="00662C03"/>
    <w:rsid w:val="006649D7"/>
    <w:rsid w:val="00666756"/>
    <w:rsid w:val="00671786"/>
    <w:rsid w:val="0067338B"/>
    <w:rsid w:val="00674936"/>
    <w:rsid w:val="00675D9F"/>
    <w:rsid w:val="006764C1"/>
    <w:rsid w:val="006766BF"/>
    <w:rsid w:val="006769B0"/>
    <w:rsid w:val="00677085"/>
    <w:rsid w:val="0068542E"/>
    <w:rsid w:val="00685B5D"/>
    <w:rsid w:val="00687AB1"/>
    <w:rsid w:val="00691779"/>
    <w:rsid w:val="0069361A"/>
    <w:rsid w:val="00693FF6"/>
    <w:rsid w:val="00694E72"/>
    <w:rsid w:val="006A122B"/>
    <w:rsid w:val="006A2041"/>
    <w:rsid w:val="006A4FAB"/>
    <w:rsid w:val="006A696E"/>
    <w:rsid w:val="006B2432"/>
    <w:rsid w:val="006B35CF"/>
    <w:rsid w:val="006B6525"/>
    <w:rsid w:val="006B6821"/>
    <w:rsid w:val="006C1836"/>
    <w:rsid w:val="006D0EF0"/>
    <w:rsid w:val="006D0F8C"/>
    <w:rsid w:val="006D200B"/>
    <w:rsid w:val="006D3AA9"/>
    <w:rsid w:val="006D5D0E"/>
    <w:rsid w:val="006D690C"/>
    <w:rsid w:val="006D7093"/>
    <w:rsid w:val="006D7626"/>
    <w:rsid w:val="006E1667"/>
    <w:rsid w:val="006E2ADA"/>
    <w:rsid w:val="006E6331"/>
    <w:rsid w:val="006E6A52"/>
    <w:rsid w:val="006F0209"/>
    <w:rsid w:val="006F03E6"/>
    <w:rsid w:val="006F1465"/>
    <w:rsid w:val="006F21AE"/>
    <w:rsid w:val="006F2456"/>
    <w:rsid w:val="006F6BE9"/>
    <w:rsid w:val="00700C88"/>
    <w:rsid w:val="00701ECA"/>
    <w:rsid w:val="007049E3"/>
    <w:rsid w:val="007073DD"/>
    <w:rsid w:val="0071204C"/>
    <w:rsid w:val="00712909"/>
    <w:rsid w:val="007136C2"/>
    <w:rsid w:val="007153F9"/>
    <w:rsid w:val="00716A95"/>
    <w:rsid w:val="00717240"/>
    <w:rsid w:val="007204C3"/>
    <w:rsid w:val="0072274A"/>
    <w:rsid w:val="0072421B"/>
    <w:rsid w:val="00730B89"/>
    <w:rsid w:val="00731015"/>
    <w:rsid w:val="0073107C"/>
    <w:rsid w:val="00732397"/>
    <w:rsid w:val="00732491"/>
    <w:rsid w:val="007331F7"/>
    <w:rsid w:val="007337A3"/>
    <w:rsid w:val="00734674"/>
    <w:rsid w:val="00736D44"/>
    <w:rsid w:val="00741CC8"/>
    <w:rsid w:val="00751ADE"/>
    <w:rsid w:val="00754D00"/>
    <w:rsid w:val="00756686"/>
    <w:rsid w:val="007572EF"/>
    <w:rsid w:val="00757E3A"/>
    <w:rsid w:val="00762401"/>
    <w:rsid w:val="00762BC6"/>
    <w:rsid w:val="00763EF3"/>
    <w:rsid w:val="007651E4"/>
    <w:rsid w:val="0076562B"/>
    <w:rsid w:val="00767055"/>
    <w:rsid w:val="00767EE9"/>
    <w:rsid w:val="00772049"/>
    <w:rsid w:val="00773957"/>
    <w:rsid w:val="007748B2"/>
    <w:rsid w:val="00774A40"/>
    <w:rsid w:val="00774F11"/>
    <w:rsid w:val="0078072B"/>
    <w:rsid w:val="00780CE3"/>
    <w:rsid w:val="0078239B"/>
    <w:rsid w:val="00783E64"/>
    <w:rsid w:val="0078670D"/>
    <w:rsid w:val="00786963"/>
    <w:rsid w:val="00791D09"/>
    <w:rsid w:val="00792CE9"/>
    <w:rsid w:val="00792E4E"/>
    <w:rsid w:val="007960A3"/>
    <w:rsid w:val="007A067E"/>
    <w:rsid w:val="007A08BF"/>
    <w:rsid w:val="007A237B"/>
    <w:rsid w:val="007A3DF4"/>
    <w:rsid w:val="007A5361"/>
    <w:rsid w:val="007A7DE5"/>
    <w:rsid w:val="007B4C30"/>
    <w:rsid w:val="007B6ED1"/>
    <w:rsid w:val="007C7E59"/>
    <w:rsid w:val="007D25E3"/>
    <w:rsid w:val="007D2DD2"/>
    <w:rsid w:val="007D3DFB"/>
    <w:rsid w:val="007D71F1"/>
    <w:rsid w:val="007D7889"/>
    <w:rsid w:val="007E165C"/>
    <w:rsid w:val="007E6981"/>
    <w:rsid w:val="007E6EBB"/>
    <w:rsid w:val="007E7166"/>
    <w:rsid w:val="007E7ED3"/>
    <w:rsid w:val="007F6A9C"/>
    <w:rsid w:val="008008C5"/>
    <w:rsid w:val="00802199"/>
    <w:rsid w:val="00806B7E"/>
    <w:rsid w:val="008074A2"/>
    <w:rsid w:val="00810723"/>
    <w:rsid w:val="008117A4"/>
    <w:rsid w:val="008149DD"/>
    <w:rsid w:val="008168CD"/>
    <w:rsid w:val="008175ED"/>
    <w:rsid w:val="00820E5C"/>
    <w:rsid w:val="008232FF"/>
    <w:rsid w:val="00832CCF"/>
    <w:rsid w:val="00833BDB"/>
    <w:rsid w:val="00834643"/>
    <w:rsid w:val="00835DAC"/>
    <w:rsid w:val="00840929"/>
    <w:rsid w:val="00841346"/>
    <w:rsid w:val="008443C5"/>
    <w:rsid w:val="00847B51"/>
    <w:rsid w:val="0085111A"/>
    <w:rsid w:val="00853BD8"/>
    <w:rsid w:val="00855305"/>
    <w:rsid w:val="00860105"/>
    <w:rsid w:val="008607F7"/>
    <w:rsid w:val="008622A9"/>
    <w:rsid w:val="0086501E"/>
    <w:rsid w:val="00865C3B"/>
    <w:rsid w:val="00866CE9"/>
    <w:rsid w:val="00866FF5"/>
    <w:rsid w:val="00872840"/>
    <w:rsid w:val="00875423"/>
    <w:rsid w:val="00876AB2"/>
    <w:rsid w:val="008770C2"/>
    <w:rsid w:val="0088051F"/>
    <w:rsid w:val="00884B0A"/>
    <w:rsid w:val="00886841"/>
    <w:rsid w:val="008901FD"/>
    <w:rsid w:val="00890BD4"/>
    <w:rsid w:val="008A4D10"/>
    <w:rsid w:val="008B19F2"/>
    <w:rsid w:val="008B5C7F"/>
    <w:rsid w:val="008B78C9"/>
    <w:rsid w:val="008C337C"/>
    <w:rsid w:val="008C3ADF"/>
    <w:rsid w:val="008C7F97"/>
    <w:rsid w:val="008C7FED"/>
    <w:rsid w:val="008D06E1"/>
    <w:rsid w:val="008D342F"/>
    <w:rsid w:val="008D5404"/>
    <w:rsid w:val="008D78F5"/>
    <w:rsid w:val="008D7A9F"/>
    <w:rsid w:val="008E01A2"/>
    <w:rsid w:val="008E1D9C"/>
    <w:rsid w:val="008E2AC2"/>
    <w:rsid w:val="008E503E"/>
    <w:rsid w:val="008E5C41"/>
    <w:rsid w:val="008E68C1"/>
    <w:rsid w:val="008F215D"/>
    <w:rsid w:val="008F24EA"/>
    <w:rsid w:val="008F720D"/>
    <w:rsid w:val="0090061D"/>
    <w:rsid w:val="00900DC7"/>
    <w:rsid w:val="0090215A"/>
    <w:rsid w:val="009021B2"/>
    <w:rsid w:val="0090533F"/>
    <w:rsid w:val="009057AC"/>
    <w:rsid w:val="00905C02"/>
    <w:rsid w:val="00910A44"/>
    <w:rsid w:val="009125EC"/>
    <w:rsid w:val="00912615"/>
    <w:rsid w:val="00912AED"/>
    <w:rsid w:val="009147EF"/>
    <w:rsid w:val="00914A7C"/>
    <w:rsid w:val="009204A2"/>
    <w:rsid w:val="0092088A"/>
    <w:rsid w:val="00920D1E"/>
    <w:rsid w:val="00922098"/>
    <w:rsid w:val="00923550"/>
    <w:rsid w:val="00923FA4"/>
    <w:rsid w:val="00924A34"/>
    <w:rsid w:val="00925907"/>
    <w:rsid w:val="009267D1"/>
    <w:rsid w:val="00930134"/>
    <w:rsid w:val="00932758"/>
    <w:rsid w:val="0093354D"/>
    <w:rsid w:val="009364EC"/>
    <w:rsid w:val="00936D33"/>
    <w:rsid w:val="00940D4B"/>
    <w:rsid w:val="00940FAB"/>
    <w:rsid w:val="00941380"/>
    <w:rsid w:val="0094176D"/>
    <w:rsid w:val="00951F99"/>
    <w:rsid w:val="00952C95"/>
    <w:rsid w:val="009548AE"/>
    <w:rsid w:val="009556E9"/>
    <w:rsid w:val="00960192"/>
    <w:rsid w:val="009611AB"/>
    <w:rsid w:val="0096372A"/>
    <w:rsid w:val="0096443F"/>
    <w:rsid w:val="00967243"/>
    <w:rsid w:val="00973787"/>
    <w:rsid w:val="00974418"/>
    <w:rsid w:val="0097541B"/>
    <w:rsid w:val="00975AA9"/>
    <w:rsid w:val="00981293"/>
    <w:rsid w:val="00981DB3"/>
    <w:rsid w:val="009824BB"/>
    <w:rsid w:val="00982E59"/>
    <w:rsid w:val="00984E58"/>
    <w:rsid w:val="009856DB"/>
    <w:rsid w:val="00986E9C"/>
    <w:rsid w:val="00990D68"/>
    <w:rsid w:val="00992204"/>
    <w:rsid w:val="00993C81"/>
    <w:rsid w:val="00994403"/>
    <w:rsid w:val="00997487"/>
    <w:rsid w:val="009A13D7"/>
    <w:rsid w:val="009A2030"/>
    <w:rsid w:val="009A29FA"/>
    <w:rsid w:val="009A6E62"/>
    <w:rsid w:val="009A7236"/>
    <w:rsid w:val="009A7E1C"/>
    <w:rsid w:val="009B04D4"/>
    <w:rsid w:val="009B171D"/>
    <w:rsid w:val="009B2C04"/>
    <w:rsid w:val="009B38AF"/>
    <w:rsid w:val="009B390A"/>
    <w:rsid w:val="009B6696"/>
    <w:rsid w:val="009B7D2C"/>
    <w:rsid w:val="009B7FE3"/>
    <w:rsid w:val="009C1D2C"/>
    <w:rsid w:val="009C260A"/>
    <w:rsid w:val="009C3021"/>
    <w:rsid w:val="009C5A47"/>
    <w:rsid w:val="009C6341"/>
    <w:rsid w:val="009D0DD7"/>
    <w:rsid w:val="009D10E2"/>
    <w:rsid w:val="009D2766"/>
    <w:rsid w:val="009D4AEF"/>
    <w:rsid w:val="009D5D52"/>
    <w:rsid w:val="009E39E0"/>
    <w:rsid w:val="009E3EB5"/>
    <w:rsid w:val="009E60E7"/>
    <w:rsid w:val="009F0443"/>
    <w:rsid w:val="009F5B7F"/>
    <w:rsid w:val="00A011C4"/>
    <w:rsid w:val="00A036C6"/>
    <w:rsid w:val="00A0510A"/>
    <w:rsid w:val="00A05356"/>
    <w:rsid w:val="00A07141"/>
    <w:rsid w:val="00A0740F"/>
    <w:rsid w:val="00A102C8"/>
    <w:rsid w:val="00A11904"/>
    <w:rsid w:val="00A121ED"/>
    <w:rsid w:val="00A208EC"/>
    <w:rsid w:val="00A23562"/>
    <w:rsid w:val="00A319CE"/>
    <w:rsid w:val="00A32C06"/>
    <w:rsid w:val="00A3531B"/>
    <w:rsid w:val="00A42DA1"/>
    <w:rsid w:val="00A43EDD"/>
    <w:rsid w:val="00A46362"/>
    <w:rsid w:val="00A52479"/>
    <w:rsid w:val="00A54230"/>
    <w:rsid w:val="00A5772E"/>
    <w:rsid w:val="00A578C8"/>
    <w:rsid w:val="00A61528"/>
    <w:rsid w:val="00A71622"/>
    <w:rsid w:val="00A723AD"/>
    <w:rsid w:val="00A73F15"/>
    <w:rsid w:val="00A74CA2"/>
    <w:rsid w:val="00A75A18"/>
    <w:rsid w:val="00A75DB9"/>
    <w:rsid w:val="00A76ABA"/>
    <w:rsid w:val="00A77AC0"/>
    <w:rsid w:val="00A83ACC"/>
    <w:rsid w:val="00A8774F"/>
    <w:rsid w:val="00A93B6E"/>
    <w:rsid w:val="00A96B2A"/>
    <w:rsid w:val="00AA284E"/>
    <w:rsid w:val="00AA4F20"/>
    <w:rsid w:val="00AA59A7"/>
    <w:rsid w:val="00AB6137"/>
    <w:rsid w:val="00AB72EB"/>
    <w:rsid w:val="00AC308F"/>
    <w:rsid w:val="00AC349A"/>
    <w:rsid w:val="00AC44D0"/>
    <w:rsid w:val="00AC648E"/>
    <w:rsid w:val="00AC7F1C"/>
    <w:rsid w:val="00AD1F65"/>
    <w:rsid w:val="00AD2D83"/>
    <w:rsid w:val="00AD45EB"/>
    <w:rsid w:val="00AD4FDA"/>
    <w:rsid w:val="00AD5E1A"/>
    <w:rsid w:val="00AD6431"/>
    <w:rsid w:val="00AD7205"/>
    <w:rsid w:val="00AD72C7"/>
    <w:rsid w:val="00AE1044"/>
    <w:rsid w:val="00AE1BD1"/>
    <w:rsid w:val="00AE240B"/>
    <w:rsid w:val="00AE4A4C"/>
    <w:rsid w:val="00AF6567"/>
    <w:rsid w:val="00AF7821"/>
    <w:rsid w:val="00AF78A4"/>
    <w:rsid w:val="00AF7B0A"/>
    <w:rsid w:val="00B00FC1"/>
    <w:rsid w:val="00B01769"/>
    <w:rsid w:val="00B052C0"/>
    <w:rsid w:val="00B05C8D"/>
    <w:rsid w:val="00B05E5C"/>
    <w:rsid w:val="00B0691B"/>
    <w:rsid w:val="00B06DCC"/>
    <w:rsid w:val="00B071CB"/>
    <w:rsid w:val="00B074F3"/>
    <w:rsid w:val="00B110AE"/>
    <w:rsid w:val="00B12148"/>
    <w:rsid w:val="00B169C7"/>
    <w:rsid w:val="00B202E3"/>
    <w:rsid w:val="00B20F6E"/>
    <w:rsid w:val="00B21C7F"/>
    <w:rsid w:val="00B2329F"/>
    <w:rsid w:val="00B2334B"/>
    <w:rsid w:val="00B24310"/>
    <w:rsid w:val="00B25CB9"/>
    <w:rsid w:val="00B25CC2"/>
    <w:rsid w:val="00B26873"/>
    <w:rsid w:val="00B27599"/>
    <w:rsid w:val="00B277B3"/>
    <w:rsid w:val="00B27968"/>
    <w:rsid w:val="00B27BE0"/>
    <w:rsid w:val="00B30770"/>
    <w:rsid w:val="00B31913"/>
    <w:rsid w:val="00B36098"/>
    <w:rsid w:val="00B3687C"/>
    <w:rsid w:val="00B3707D"/>
    <w:rsid w:val="00B402B8"/>
    <w:rsid w:val="00B40B26"/>
    <w:rsid w:val="00B420AE"/>
    <w:rsid w:val="00B43D23"/>
    <w:rsid w:val="00B44BB8"/>
    <w:rsid w:val="00B4572D"/>
    <w:rsid w:val="00B4670B"/>
    <w:rsid w:val="00B521C2"/>
    <w:rsid w:val="00B52CCF"/>
    <w:rsid w:val="00B535BE"/>
    <w:rsid w:val="00B56C64"/>
    <w:rsid w:val="00B64CC0"/>
    <w:rsid w:val="00B65C35"/>
    <w:rsid w:val="00B7207A"/>
    <w:rsid w:val="00B76462"/>
    <w:rsid w:val="00B76A0E"/>
    <w:rsid w:val="00B80817"/>
    <w:rsid w:val="00B8192A"/>
    <w:rsid w:val="00B822DE"/>
    <w:rsid w:val="00B82C84"/>
    <w:rsid w:val="00B859CB"/>
    <w:rsid w:val="00B9092E"/>
    <w:rsid w:val="00B90931"/>
    <w:rsid w:val="00B9168C"/>
    <w:rsid w:val="00B93023"/>
    <w:rsid w:val="00B95AFA"/>
    <w:rsid w:val="00BA2F27"/>
    <w:rsid w:val="00BA7BDC"/>
    <w:rsid w:val="00BB0C19"/>
    <w:rsid w:val="00BB26EC"/>
    <w:rsid w:val="00BB4A03"/>
    <w:rsid w:val="00BB629C"/>
    <w:rsid w:val="00BB6877"/>
    <w:rsid w:val="00BB6CAE"/>
    <w:rsid w:val="00BC1EE6"/>
    <w:rsid w:val="00BC346F"/>
    <w:rsid w:val="00BC40B6"/>
    <w:rsid w:val="00BC4917"/>
    <w:rsid w:val="00BC5D7D"/>
    <w:rsid w:val="00BC6DC0"/>
    <w:rsid w:val="00BC6E01"/>
    <w:rsid w:val="00BD1DAA"/>
    <w:rsid w:val="00BD2103"/>
    <w:rsid w:val="00BD29C6"/>
    <w:rsid w:val="00BD4B52"/>
    <w:rsid w:val="00BD7535"/>
    <w:rsid w:val="00BE0606"/>
    <w:rsid w:val="00BE0777"/>
    <w:rsid w:val="00BE297E"/>
    <w:rsid w:val="00BE352B"/>
    <w:rsid w:val="00BE6B55"/>
    <w:rsid w:val="00BE737B"/>
    <w:rsid w:val="00BE7E21"/>
    <w:rsid w:val="00C0158B"/>
    <w:rsid w:val="00C02296"/>
    <w:rsid w:val="00C03692"/>
    <w:rsid w:val="00C04D72"/>
    <w:rsid w:val="00C05E96"/>
    <w:rsid w:val="00C077EF"/>
    <w:rsid w:val="00C1277A"/>
    <w:rsid w:val="00C132E1"/>
    <w:rsid w:val="00C1578B"/>
    <w:rsid w:val="00C173DA"/>
    <w:rsid w:val="00C20E6F"/>
    <w:rsid w:val="00C22022"/>
    <w:rsid w:val="00C22246"/>
    <w:rsid w:val="00C256D4"/>
    <w:rsid w:val="00C346F8"/>
    <w:rsid w:val="00C34B82"/>
    <w:rsid w:val="00C353AC"/>
    <w:rsid w:val="00C36894"/>
    <w:rsid w:val="00C36E47"/>
    <w:rsid w:val="00C40AF1"/>
    <w:rsid w:val="00C44B5C"/>
    <w:rsid w:val="00C46AE8"/>
    <w:rsid w:val="00C51CE8"/>
    <w:rsid w:val="00C52326"/>
    <w:rsid w:val="00C52AC4"/>
    <w:rsid w:val="00C52C84"/>
    <w:rsid w:val="00C53C91"/>
    <w:rsid w:val="00C54381"/>
    <w:rsid w:val="00C54625"/>
    <w:rsid w:val="00C54EFC"/>
    <w:rsid w:val="00C61A50"/>
    <w:rsid w:val="00C62E5C"/>
    <w:rsid w:val="00C63541"/>
    <w:rsid w:val="00C64719"/>
    <w:rsid w:val="00C65724"/>
    <w:rsid w:val="00C667CB"/>
    <w:rsid w:val="00C72136"/>
    <w:rsid w:val="00C7356B"/>
    <w:rsid w:val="00C801D1"/>
    <w:rsid w:val="00C8061F"/>
    <w:rsid w:val="00C84DD6"/>
    <w:rsid w:val="00C86AA3"/>
    <w:rsid w:val="00C871AD"/>
    <w:rsid w:val="00C929A7"/>
    <w:rsid w:val="00C97AA0"/>
    <w:rsid w:val="00CA1414"/>
    <w:rsid w:val="00CA18FC"/>
    <w:rsid w:val="00CA2103"/>
    <w:rsid w:val="00CA4CBD"/>
    <w:rsid w:val="00CA6196"/>
    <w:rsid w:val="00CA6543"/>
    <w:rsid w:val="00CA6CE2"/>
    <w:rsid w:val="00CB02F6"/>
    <w:rsid w:val="00CB0557"/>
    <w:rsid w:val="00CB0799"/>
    <w:rsid w:val="00CB19CA"/>
    <w:rsid w:val="00CB6062"/>
    <w:rsid w:val="00CB74DC"/>
    <w:rsid w:val="00CC3F57"/>
    <w:rsid w:val="00CC6FFF"/>
    <w:rsid w:val="00CD2FC3"/>
    <w:rsid w:val="00CD43F6"/>
    <w:rsid w:val="00CD7C46"/>
    <w:rsid w:val="00CE1B22"/>
    <w:rsid w:val="00CF2D87"/>
    <w:rsid w:val="00CF704B"/>
    <w:rsid w:val="00D00350"/>
    <w:rsid w:val="00D02702"/>
    <w:rsid w:val="00D02869"/>
    <w:rsid w:val="00D04F47"/>
    <w:rsid w:val="00D05F9F"/>
    <w:rsid w:val="00D1096A"/>
    <w:rsid w:val="00D11B82"/>
    <w:rsid w:val="00D11B94"/>
    <w:rsid w:val="00D12AE0"/>
    <w:rsid w:val="00D14168"/>
    <w:rsid w:val="00D2074B"/>
    <w:rsid w:val="00D20A40"/>
    <w:rsid w:val="00D23B41"/>
    <w:rsid w:val="00D24B17"/>
    <w:rsid w:val="00D24D61"/>
    <w:rsid w:val="00D253B7"/>
    <w:rsid w:val="00D25E75"/>
    <w:rsid w:val="00D317CB"/>
    <w:rsid w:val="00D31F40"/>
    <w:rsid w:val="00D32600"/>
    <w:rsid w:val="00D33700"/>
    <w:rsid w:val="00D33A98"/>
    <w:rsid w:val="00D33CEC"/>
    <w:rsid w:val="00D3738E"/>
    <w:rsid w:val="00D43528"/>
    <w:rsid w:val="00D43957"/>
    <w:rsid w:val="00D4704D"/>
    <w:rsid w:val="00D54A70"/>
    <w:rsid w:val="00D56E0F"/>
    <w:rsid w:val="00D56E76"/>
    <w:rsid w:val="00D62E4E"/>
    <w:rsid w:val="00D62FBF"/>
    <w:rsid w:val="00D6392B"/>
    <w:rsid w:val="00D6408D"/>
    <w:rsid w:val="00D664F0"/>
    <w:rsid w:val="00D6755D"/>
    <w:rsid w:val="00D71200"/>
    <w:rsid w:val="00D73DF6"/>
    <w:rsid w:val="00D75153"/>
    <w:rsid w:val="00D840D1"/>
    <w:rsid w:val="00D84A72"/>
    <w:rsid w:val="00D86E6E"/>
    <w:rsid w:val="00D878F2"/>
    <w:rsid w:val="00D90C0B"/>
    <w:rsid w:val="00D9227A"/>
    <w:rsid w:val="00D95404"/>
    <w:rsid w:val="00D95518"/>
    <w:rsid w:val="00D963DC"/>
    <w:rsid w:val="00DA00D9"/>
    <w:rsid w:val="00DA0FDD"/>
    <w:rsid w:val="00DA2734"/>
    <w:rsid w:val="00DA36DF"/>
    <w:rsid w:val="00DA3DC8"/>
    <w:rsid w:val="00DA5B97"/>
    <w:rsid w:val="00DA77E8"/>
    <w:rsid w:val="00DA795E"/>
    <w:rsid w:val="00DB1AAD"/>
    <w:rsid w:val="00DB1CC8"/>
    <w:rsid w:val="00DB4B3D"/>
    <w:rsid w:val="00DB4C4C"/>
    <w:rsid w:val="00DB70B9"/>
    <w:rsid w:val="00DB7CDA"/>
    <w:rsid w:val="00DC079A"/>
    <w:rsid w:val="00DC25D2"/>
    <w:rsid w:val="00DC3E03"/>
    <w:rsid w:val="00DC6190"/>
    <w:rsid w:val="00DC7A67"/>
    <w:rsid w:val="00DD01B3"/>
    <w:rsid w:val="00DD0E40"/>
    <w:rsid w:val="00DD1D11"/>
    <w:rsid w:val="00DD2A5F"/>
    <w:rsid w:val="00DD3B03"/>
    <w:rsid w:val="00DD51B0"/>
    <w:rsid w:val="00DD74D1"/>
    <w:rsid w:val="00DE194B"/>
    <w:rsid w:val="00DE20FA"/>
    <w:rsid w:val="00DE49D1"/>
    <w:rsid w:val="00DE5B2F"/>
    <w:rsid w:val="00DE5B67"/>
    <w:rsid w:val="00DE5EAC"/>
    <w:rsid w:val="00DE652A"/>
    <w:rsid w:val="00DE7E1F"/>
    <w:rsid w:val="00DF3D3A"/>
    <w:rsid w:val="00DF40BB"/>
    <w:rsid w:val="00DF4F0B"/>
    <w:rsid w:val="00DF534C"/>
    <w:rsid w:val="00DF59D2"/>
    <w:rsid w:val="00DF796A"/>
    <w:rsid w:val="00E024C7"/>
    <w:rsid w:val="00E03E17"/>
    <w:rsid w:val="00E063A5"/>
    <w:rsid w:val="00E140BE"/>
    <w:rsid w:val="00E21462"/>
    <w:rsid w:val="00E217EE"/>
    <w:rsid w:val="00E22CD1"/>
    <w:rsid w:val="00E23285"/>
    <w:rsid w:val="00E232E3"/>
    <w:rsid w:val="00E26087"/>
    <w:rsid w:val="00E26ED9"/>
    <w:rsid w:val="00E3091F"/>
    <w:rsid w:val="00E31525"/>
    <w:rsid w:val="00E31C8F"/>
    <w:rsid w:val="00E33B93"/>
    <w:rsid w:val="00E37E3C"/>
    <w:rsid w:val="00E43021"/>
    <w:rsid w:val="00E440F3"/>
    <w:rsid w:val="00E4482D"/>
    <w:rsid w:val="00E452E6"/>
    <w:rsid w:val="00E46368"/>
    <w:rsid w:val="00E464AD"/>
    <w:rsid w:val="00E51DD1"/>
    <w:rsid w:val="00E52FF9"/>
    <w:rsid w:val="00E54243"/>
    <w:rsid w:val="00E55722"/>
    <w:rsid w:val="00E55CBC"/>
    <w:rsid w:val="00E563F4"/>
    <w:rsid w:val="00E57491"/>
    <w:rsid w:val="00E665ED"/>
    <w:rsid w:val="00E675A3"/>
    <w:rsid w:val="00E70EE2"/>
    <w:rsid w:val="00E710FC"/>
    <w:rsid w:val="00E75717"/>
    <w:rsid w:val="00E75879"/>
    <w:rsid w:val="00E7650D"/>
    <w:rsid w:val="00E81C5D"/>
    <w:rsid w:val="00E81F9B"/>
    <w:rsid w:val="00E843AC"/>
    <w:rsid w:val="00E85A14"/>
    <w:rsid w:val="00E92ED5"/>
    <w:rsid w:val="00E93EA4"/>
    <w:rsid w:val="00E95BB8"/>
    <w:rsid w:val="00EA0607"/>
    <w:rsid w:val="00EA24B5"/>
    <w:rsid w:val="00EA4403"/>
    <w:rsid w:val="00EA4830"/>
    <w:rsid w:val="00EA51E0"/>
    <w:rsid w:val="00EA6654"/>
    <w:rsid w:val="00EA7747"/>
    <w:rsid w:val="00EB2EC3"/>
    <w:rsid w:val="00EB6239"/>
    <w:rsid w:val="00EC0EE5"/>
    <w:rsid w:val="00EC3350"/>
    <w:rsid w:val="00EC7A70"/>
    <w:rsid w:val="00EC7DAF"/>
    <w:rsid w:val="00ED4DC3"/>
    <w:rsid w:val="00ED5D4B"/>
    <w:rsid w:val="00EE0036"/>
    <w:rsid w:val="00EE01B3"/>
    <w:rsid w:val="00EE2B80"/>
    <w:rsid w:val="00EE445B"/>
    <w:rsid w:val="00EE48CA"/>
    <w:rsid w:val="00EE5386"/>
    <w:rsid w:val="00EF18BB"/>
    <w:rsid w:val="00EF3A35"/>
    <w:rsid w:val="00EF5C53"/>
    <w:rsid w:val="00F01B2F"/>
    <w:rsid w:val="00F0236D"/>
    <w:rsid w:val="00F0390E"/>
    <w:rsid w:val="00F03C10"/>
    <w:rsid w:val="00F0454C"/>
    <w:rsid w:val="00F04DF9"/>
    <w:rsid w:val="00F0521F"/>
    <w:rsid w:val="00F106DF"/>
    <w:rsid w:val="00F10FDE"/>
    <w:rsid w:val="00F11502"/>
    <w:rsid w:val="00F12822"/>
    <w:rsid w:val="00F15804"/>
    <w:rsid w:val="00F200F9"/>
    <w:rsid w:val="00F22ACB"/>
    <w:rsid w:val="00F230DC"/>
    <w:rsid w:val="00F24028"/>
    <w:rsid w:val="00F24C6E"/>
    <w:rsid w:val="00F24FAB"/>
    <w:rsid w:val="00F256FE"/>
    <w:rsid w:val="00F30A25"/>
    <w:rsid w:val="00F31431"/>
    <w:rsid w:val="00F324F9"/>
    <w:rsid w:val="00F368B3"/>
    <w:rsid w:val="00F44A40"/>
    <w:rsid w:val="00F45997"/>
    <w:rsid w:val="00F511E1"/>
    <w:rsid w:val="00F52290"/>
    <w:rsid w:val="00F5456C"/>
    <w:rsid w:val="00F55B29"/>
    <w:rsid w:val="00F56AF9"/>
    <w:rsid w:val="00F61480"/>
    <w:rsid w:val="00F62001"/>
    <w:rsid w:val="00F6247C"/>
    <w:rsid w:val="00F6364C"/>
    <w:rsid w:val="00F640FF"/>
    <w:rsid w:val="00F64325"/>
    <w:rsid w:val="00F6535B"/>
    <w:rsid w:val="00F66CAB"/>
    <w:rsid w:val="00F72942"/>
    <w:rsid w:val="00F732EB"/>
    <w:rsid w:val="00F73912"/>
    <w:rsid w:val="00F74CED"/>
    <w:rsid w:val="00F75684"/>
    <w:rsid w:val="00F765E8"/>
    <w:rsid w:val="00F808A4"/>
    <w:rsid w:val="00F808B0"/>
    <w:rsid w:val="00F81830"/>
    <w:rsid w:val="00F81C00"/>
    <w:rsid w:val="00F820AE"/>
    <w:rsid w:val="00F8230E"/>
    <w:rsid w:val="00F82496"/>
    <w:rsid w:val="00F8471F"/>
    <w:rsid w:val="00F85D88"/>
    <w:rsid w:val="00F869AA"/>
    <w:rsid w:val="00F873ED"/>
    <w:rsid w:val="00F91FAE"/>
    <w:rsid w:val="00F929A3"/>
    <w:rsid w:val="00F96445"/>
    <w:rsid w:val="00F97DF6"/>
    <w:rsid w:val="00FA0899"/>
    <w:rsid w:val="00FA0ADE"/>
    <w:rsid w:val="00FA0FBD"/>
    <w:rsid w:val="00FA1334"/>
    <w:rsid w:val="00FA3B0F"/>
    <w:rsid w:val="00FA3CAA"/>
    <w:rsid w:val="00FB1565"/>
    <w:rsid w:val="00FB4997"/>
    <w:rsid w:val="00FB5A84"/>
    <w:rsid w:val="00FB7205"/>
    <w:rsid w:val="00FB78F5"/>
    <w:rsid w:val="00FB7BDD"/>
    <w:rsid w:val="00FC15AC"/>
    <w:rsid w:val="00FC4691"/>
    <w:rsid w:val="00FC49DF"/>
    <w:rsid w:val="00FD020E"/>
    <w:rsid w:val="00FD1596"/>
    <w:rsid w:val="00FD1CFE"/>
    <w:rsid w:val="00FD4316"/>
    <w:rsid w:val="00FD58E0"/>
    <w:rsid w:val="00FE09AB"/>
    <w:rsid w:val="00FE2AE5"/>
    <w:rsid w:val="00FE2F70"/>
    <w:rsid w:val="00FF0A55"/>
    <w:rsid w:val="00FF254D"/>
    <w:rsid w:val="00FF39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20CD"/>
    <w:rPr>
      <w:rFonts w:ascii="Segoe" w:hAnsi="Segoe"/>
      <w:sz w:val="18"/>
      <w:szCs w:val="24"/>
    </w:rPr>
  </w:style>
  <w:style w:type="paragraph" w:styleId="Heading1">
    <w:name w:val="heading 1"/>
    <w:basedOn w:val="Normal"/>
    <w:next w:val="Normal"/>
    <w:link w:val="Heading1Char"/>
    <w:uiPriority w:val="9"/>
    <w:qFormat/>
    <w:rsid w:val="00C801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46D7"/>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eastAsia="en-GB"/>
    </w:rPr>
  </w:style>
  <w:style w:type="paragraph" w:styleId="Heading4">
    <w:name w:val="heading 4"/>
    <w:basedOn w:val="Normal"/>
    <w:next w:val="Normal"/>
    <w:link w:val="Heading4Char"/>
    <w:uiPriority w:val="9"/>
    <w:unhideWhenUsed/>
    <w:qFormat/>
    <w:rsid w:val="00366435"/>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1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B38AF"/>
    <w:rPr>
      <w:rFonts w:ascii="Tahoma" w:hAnsi="Tahoma" w:cs="Tahoma"/>
      <w:sz w:val="16"/>
      <w:szCs w:val="16"/>
    </w:rPr>
  </w:style>
  <w:style w:type="character" w:styleId="Hyperlink">
    <w:name w:val="Hyperlink"/>
    <w:basedOn w:val="DefaultParagraphFont"/>
    <w:uiPriority w:val="99"/>
    <w:rsid w:val="00847B51"/>
    <w:rPr>
      <w:color w:val="0000FF"/>
      <w:u w:val="single"/>
    </w:rPr>
  </w:style>
  <w:style w:type="paragraph" w:styleId="NormalWeb">
    <w:name w:val="Normal (Web)"/>
    <w:basedOn w:val="Normal"/>
    <w:rsid w:val="00F45997"/>
    <w:pPr>
      <w:spacing w:before="100" w:beforeAutospacing="1" w:after="100" w:afterAutospacing="1"/>
    </w:pPr>
    <w:rPr>
      <w:rFonts w:eastAsia="MS Mincho"/>
      <w:lang w:eastAsia="ja-JP"/>
    </w:rPr>
  </w:style>
  <w:style w:type="character" w:styleId="FollowedHyperlink">
    <w:name w:val="FollowedHyperlink"/>
    <w:basedOn w:val="DefaultParagraphFont"/>
    <w:uiPriority w:val="99"/>
    <w:rsid w:val="00DB4B3D"/>
    <w:rPr>
      <w:color w:val="800080"/>
      <w:u w:val="single"/>
    </w:rPr>
  </w:style>
  <w:style w:type="character" w:styleId="CommentReference">
    <w:name w:val="annotation reference"/>
    <w:basedOn w:val="DefaultParagraphFont"/>
    <w:semiHidden/>
    <w:rsid w:val="00F8471F"/>
    <w:rPr>
      <w:sz w:val="16"/>
      <w:szCs w:val="16"/>
    </w:rPr>
  </w:style>
  <w:style w:type="paragraph" w:styleId="CommentText">
    <w:name w:val="annotation text"/>
    <w:basedOn w:val="Normal"/>
    <w:semiHidden/>
    <w:rsid w:val="00F8471F"/>
    <w:rPr>
      <w:sz w:val="20"/>
      <w:szCs w:val="20"/>
    </w:rPr>
  </w:style>
  <w:style w:type="paragraph" w:styleId="CommentSubject">
    <w:name w:val="annotation subject"/>
    <w:basedOn w:val="CommentText"/>
    <w:next w:val="CommentText"/>
    <w:semiHidden/>
    <w:rsid w:val="00F8471F"/>
    <w:rPr>
      <w:b/>
      <w:bCs/>
    </w:rPr>
  </w:style>
  <w:style w:type="paragraph" w:styleId="ListParagraph">
    <w:name w:val="List Paragraph"/>
    <w:basedOn w:val="Normal"/>
    <w:uiPriority w:val="34"/>
    <w:qFormat/>
    <w:rsid w:val="00197A59"/>
    <w:pPr>
      <w:ind w:left="720"/>
    </w:pPr>
    <w:rPr>
      <w:rFonts w:eastAsia="Calibri"/>
    </w:rPr>
  </w:style>
  <w:style w:type="paragraph" w:styleId="Subtitle">
    <w:name w:val="Subtitle"/>
    <w:basedOn w:val="Normal"/>
    <w:next w:val="Normal"/>
    <w:link w:val="SubtitleChar"/>
    <w:qFormat/>
    <w:rsid w:val="00FA0FB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A0FB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801D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qFormat/>
    <w:rsid w:val="00C801D1"/>
    <w:rPr>
      <w:i/>
      <w:iCs/>
    </w:rPr>
  </w:style>
  <w:style w:type="character" w:styleId="Strong">
    <w:name w:val="Strong"/>
    <w:basedOn w:val="DefaultParagraphFont"/>
    <w:qFormat/>
    <w:rsid w:val="00C801D1"/>
    <w:rPr>
      <w:b/>
      <w:bCs/>
    </w:rPr>
  </w:style>
  <w:style w:type="paragraph" w:styleId="Title">
    <w:name w:val="Title"/>
    <w:basedOn w:val="Normal"/>
    <w:next w:val="Normal"/>
    <w:link w:val="TitleChar"/>
    <w:qFormat/>
    <w:rsid w:val="008107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0723"/>
    <w:rPr>
      <w:rFonts w:asciiTheme="majorHAnsi" w:eastAsiaTheme="majorEastAsia" w:hAnsiTheme="majorHAnsi" w:cstheme="majorBidi"/>
      <w:color w:val="17365D" w:themeColor="text2" w:themeShade="BF"/>
      <w:spacing w:val="5"/>
      <w:kern w:val="28"/>
      <w:sz w:val="52"/>
      <w:szCs w:val="52"/>
    </w:rPr>
  </w:style>
  <w:style w:type="paragraph" w:customStyle="1" w:styleId="Legalese">
    <w:name w:val="Legalese"/>
    <w:basedOn w:val="Normal"/>
    <w:link w:val="LegaleseChar"/>
    <w:rsid w:val="00323B2D"/>
    <w:pPr>
      <w:spacing w:after="120" w:line="200" w:lineRule="exact"/>
      <w:ind w:left="720"/>
    </w:pPr>
    <w:rPr>
      <w:rFonts w:ascii="Arial" w:eastAsia="MS Mincho" w:hAnsi="Arial"/>
      <w:sz w:val="16"/>
      <w:szCs w:val="16"/>
      <w:lang w:eastAsia="ja-JP"/>
    </w:rPr>
  </w:style>
  <w:style w:type="character" w:customStyle="1" w:styleId="LegaleseChar">
    <w:name w:val="Legalese Char"/>
    <w:basedOn w:val="DefaultParagraphFont"/>
    <w:link w:val="Legalese"/>
    <w:rsid w:val="00323B2D"/>
    <w:rPr>
      <w:rFonts w:ascii="Arial" w:eastAsia="MS Mincho" w:hAnsi="Arial"/>
      <w:sz w:val="16"/>
      <w:szCs w:val="16"/>
      <w:lang w:eastAsia="ja-JP"/>
    </w:rPr>
  </w:style>
  <w:style w:type="paragraph" w:customStyle="1" w:styleId="Version">
    <w:name w:val="Version"/>
    <w:basedOn w:val="Normal"/>
    <w:rsid w:val="00323B2D"/>
    <w:pPr>
      <w:spacing w:after="120" w:line="300" w:lineRule="exact"/>
      <w:ind w:left="720"/>
    </w:pPr>
    <w:rPr>
      <w:rFonts w:eastAsia="MS Mincho"/>
      <w:color w:val="FFFFFF"/>
      <w:sz w:val="22"/>
      <w:szCs w:val="22"/>
      <w:lang w:eastAsia="ja-JP"/>
    </w:rPr>
  </w:style>
  <w:style w:type="paragraph" w:customStyle="1" w:styleId="Code-Background">
    <w:name w:val="Code - Background"/>
    <w:next w:val="Normal"/>
    <w:link w:val="Code-BackgroundChar"/>
    <w:autoRedefine/>
    <w:rsid w:val="002E14E5"/>
    <w:pPr>
      <w:pBdr>
        <w:top w:val="single" w:sz="4" w:space="1" w:color="auto" w:shadow="1"/>
        <w:left w:val="single" w:sz="4" w:space="4" w:color="auto" w:shadow="1"/>
        <w:bottom w:val="single" w:sz="4" w:space="1" w:color="auto" w:shadow="1"/>
        <w:right w:val="single" w:sz="4" w:space="4" w:color="auto" w:shadow="1"/>
      </w:pBdr>
      <w:ind w:left="720"/>
    </w:pPr>
    <w:rPr>
      <w:rFonts w:ascii="Courier New" w:eastAsia="Arial Unicode MS" w:hAnsi="Courier New"/>
      <w:sz w:val="18"/>
      <w:szCs w:val="24"/>
    </w:rPr>
  </w:style>
  <w:style w:type="paragraph" w:customStyle="1" w:styleId="Code-Highlighted">
    <w:name w:val="Code - Highlighted"/>
    <w:basedOn w:val="Normal"/>
    <w:link w:val="Code-HighlightedChar"/>
    <w:autoRedefine/>
    <w:rsid w:val="002E14E5"/>
    <w:pPr>
      <w:pBdr>
        <w:top w:val="single" w:sz="4" w:space="1" w:color="auto" w:shadow="1"/>
        <w:left w:val="single" w:sz="4" w:space="4" w:color="auto" w:shadow="1"/>
        <w:bottom w:val="single" w:sz="4" w:space="1" w:color="auto" w:shadow="1"/>
        <w:right w:val="single" w:sz="4" w:space="4" w:color="auto" w:shadow="1"/>
      </w:pBdr>
      <w:shd w:val="clear" w:color="auto" w:fill="FFCC99"/>
      <w:ind w:left="720"/>
    </w:pPr>
    <w:rPr>
      <w:rFonts w:ascii="Courier New" w:hAnsi="Courier New"/>
      <w:noProof/>
      <w:color w:val="000000"/>
      <w:szCs w:val="18"/>
    </w:rPr>
  </w:style>
  <w:style w:type="paragraph" w:customStyle="1" w:styleId="Code">
    <w:name w:val="Code"/>
    <w:basedOn w:val="Code-Background"/>
    <w:link w:val="CodeChar"/>
    <w:qFormat/>
    <w:rsid w:val="002E14E5"/>
    <w:rPr>
      <w:noProof/>
    </w:rPr>
  </w:style>
  <w:style w:type="paragraph" w:customStyle="1" w:styleId="Code-Highlight">
    <w:name w:val="Code - Highlight"/>
    <w:basedOn w:val="Code-Highlighted"/>
    <w:link w:val="Code-HighlightChar"/>
    <w:qFormat/>
    <w:rsid w:val="002E14E5"/>
  </w:style>
  <w:style w:type="character" w:customStyle="1" w:styleId="Code-BackgroundChar">
    <w:name w:val="Code - Background Char"/>
    <w:basedOn w:val="DefaultParagraphFont"/>
    <w:link w:val="Code-Background"/>
    <w:rsid w:val="002E14E5"/>
    <w:rPr>
      <w:rFonts w:ascii="Courier New" w:eastAsia="Arial Unicode MS" w:hAnsi="Courier New"/>
      <w:sz w:val="18"/>
      <w:szCs w:val="24"/>
    </w:rPr>
  </w:style>
  <w:style w:type="character" w:customStyle="1" w:styleId="CodeChar">
    <w:name w:val="Code Char"/>
    <w:basedOn w:val="Code-BackgroundChar"/>
    <w:link w:val="Code"/>
    <w:rsid w:val="002E14E5"/>
    <w:rPr>
      <w:noProof/>
    </w:rPr>
  </w:style>
  <w:style w:type="character" w:customStyle="1" w:styleId="Code-HighlightedChar">
    <w:name w:val="Code - Highlighted Char"/>
    <w:basedOn w:val="DefaultParagraphFont"/>
    <w:link w:val="Code-Highlighted"/>
    <w:rsid w:val="002E14E5"/>
    <w:rPr>
      <w:rFonts w:ascii="Courier New" w:hAnsi="Courier New"/>
      <w:noProof/>
      <w:color w:val="000000"/>
      <w:sz w:val="18"/>
      <w:szCs w:val="18"/>
      <w:shd w:val="clear" w:color="auto" w:fill="FFCC99"/>
    </w:rPr>
  </w:style>
  <w:style w:type="character" w:customStyle="1" w:styleId="Code-HighlightChar">
    <w:name w:val="Code - Highlight Char"/>
    <w:basedOn w:val="Code-HighlightedChar"/>
    <w:link w:val="Code-Highlight"/>
    <w:rsid w:val="002E14E5"/>
  </w:style>
  <w:style w:type="character" w:customStyle="1" w:styleId="Heading2Char">
    <w:name w:val="Heading 2 Char"/>
    <w:basedOn w:val="DefaultParagraphFont"/>
    <w:link w:val="Heading2"/>
    <w:uiPriority w:val="9"/>
    <w:rsid w:val="002379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46D7"/>
    <w:rPr>
      <w:rFonts w:asciiTheme="majorHAnsi" w:eastAsiaTheme="majorEastAsia" w:hAnsiTheme="majorHAnsi" w:cstheme="majorBidi"/>
      <w:b/>
      <w:bCs/>
      <w:color w:val="4F81BD" w:themeColor="accent1"/>
      <w:sz w:val="22"/>
      <w:szCs w:val="22"/>
      <w:lang w:val="en-GB" w:eastAsia="en-GB"/>
    </w:rPr>
  </w:style>
  <w:style w:type="character" w:styleId="SubtleEmphasis">
    <w:name w:val="Subtle Emphasis"/>
    <w:basedOn w:val="DefaultParagraphFont"/>
    <w:uiPriority w:val="19"/>
    <w:qFormat/>
    <w:rsid w:val="00EF18BB"/>
    <w:rPr>
      <w:i/>
      <w:iCs/>
      <w:color w:val="808080" w:themeColor="text1" w:themeTint="7F"/>
    </w:rPr>
  </w:style>
  <w:style w:type="paragraph" w:customStyle="1" w:styleId="DemoStep">
    <w:name w:val="Demo Step"/>
    <w:basedOn w:val="ListParagraph"/>
    <w:qFormat/>
    <w:rsid w:val="007A5361"/>
    <w:pPr>
      <w:numPr>
        <w:numId w:val="1"/>
      </w:numPr>
      <w:spacing w:after="240"/>
    </w:pPr>
    <w:rPr>
      <w:szCs w:val="18"/>
    </w:rPr>
  </w:style>
  <w:style w:type="paragraph" w:styleId="NoSpacing">
    <w:name w:val="No Spacing"/>
    <w:link w:val="NoSpacingChar"/>
    <w:uiPriority w:val="1"/>
    <w:qFormat/>
    <w:rsid w:val="00E7650D"/>
    <w:rPr>
      <w:sz w:val="24"/>
      <w:szCs w:val="24"/>
    </w:rPr>
  </w:style>
  <w:style w:type="character" w:customStyle="1" w:styleId="NoSpacingChar">
    <w:name w:val="No Spacing Char"/>
    <w:basedOn w:val="DefaultParagraphFont"/>
    <w:link w:val="NoSpacing"/>
    <w:uiPriority w:val="1"/>
    <w:rsid w:val="000820CD"/>
    <w:rPr>
      <w:sz w:val="24"/>
      <w:szCs w:val="24"/>
    </w:rPr>
  </w:style>
  <w:style w:type="character" w:customStyle="1" w:styleId="BalloonTextChar">
    <w:name w:val="Balloon Text Char"/>
    <w:basedOn w:val="DefaultParagraphFont"/>
    <w:link w:val="BalloonText"/>
    <w:uiPriority w:val="99"/>
    <w:semiHidden/>
    <w:rsid w:val="000820CD"/>
    <w:rPr>
      <w:rFonts w:ascii="Tahoma" w:hAnsi="Tahoma" w:cs="Tahoma"/>
      <w:sz w:val="16"/>
      <w:szCs w:val="16"/>
    </w:rPr>
  </w:style>
  <w:style w:type="character" w:customStyle="1" w:styleId="Heading4Char">
    <w:name w:val="Heading 4 Char"/>
    <w:basedOn w:val="DefaultParagraphFont"/>
    <w:link w:val="Heading4"/>
    <w:uiPriority w:val="9"/>
    <w:rsid w:val="00366435"/>
    <w:rPr>
      <w:rFonts w:asciiTheme="majorHAnsi" w:eastAsiaTheme="majorEastAsia" w:hAnsiTheme="majorHAnsi" w:cstheme="majorBidi"/>
      <w:b/>
      <w:bCs/>
      <w:i/>
      <w:iCs/>
      <w:color w:val="4F81BD" w:themeColor="accent1"/>
      <w:sz w:val="22"/>
      <w:szCs w:val="22"/>
      <w:lang w:val="en-GB" w:eastAsia="en-GB"/>
    </w:rPr>
  </w:style>
  <w:style w:type="paragraph" w:styleId="TOC1">
    <w:name w:val="toc 1"/>
    <w:basedOn w:val="Normal"/>
    <w:next w:val="Normal"/>
    <w:autoRedefine/>
    <w:uiPriority w:val="39"/>
    <w:unhideWhenUsed/>
    <w:rsid w:val="00366435"/>
    <w:pPr>
      <w:spacing w:after="100" w:line="276" w:lineRule="auto"/>
    </w:pPr>
    <w:rPr>
      <w:rFonts w:asciiTheme="minorHAnsi" w:eastAsiaTheme="minorEastAsia" w:hAnsiTheme="minorHAnsi" w:cstheme="minorBidi"/>
      <w:sz w:val="22"/>
      <w:szCs w:val="22"/>
      <w:lang w:val="en-GB" w:eastAsia="en-GB"/>
    </w:rPr>
  </w:style>
  <w:style w:type="paragraph" w:styleId="DocumentMap">
    <w:name w:val="Document Map"/>
    <w:basedOn w:val="Normal"/>
    <w:link w:val="DocumentMapChar"/>
    <w:uiPriority w:val="99"/>
    <w:unhideWhenUsed/>
    <w:rsid w:val="00366435"/>
    <w:rPr>
      <w:rFonts w:ascii="Tahoma" w:eastAsiaTheme="minorEastAsia" w:hAnsi="Tahoma" w:cs="Tahoma"/>
      <w:sz w:val="16"/>
      <w:szCs w:val="16"/>
      <w:lang w:val="en-GB" w:eastAsia="en-GB"/>
    </w:rPr>
  </w:style>
  <w:style w:type="character" w:customStyle="1" w:styleId="DocumentMapChar">
    <w:name w:val="Document Map Char"/>
    <w:basedOn w:val="DefaultParagraphFont"/>
    <w:link w:val="DocumentMap"/>
    <w:uiPriority w:val="99"/>
    <w:rsid w:val="00366435"/>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343751296">
      <w:bodyDiv w:val="1"/>
      <w:marLeft w:val="0"/>
      <w:marRight w:val="0"/>
      <w:marTop w:val="0"/>
      <w:marBottom w:val="0"/>
      <w:divBdr>
        <w:top w:val="none" w:sz="0" w:space="0" w:color="auto"/>
        <w:left w:val="none" w:sz="0" w:space="0" w:color="auto"/>
        <w:bottom w:val="none" w:sz="0" w:space="0" w:color="auto"/>
        <w:right w:val="none" w:sz="0" w:space="0" w:color="auto"/>
      </w:divBdr>
      <w:divsChild>
        <w:div w:id="961613569">
          <w:marLeft w:val="0"/>
          <w:marRight w:val="0"/>
          <w:marTop w:val="0"/>
          <w:marBottom w:val="0"/>
          <w:divBdr>
            <w:top w:val="none" w:sz="0" w:space="0" w:color="auto"/>
            <w:left w:val="none" w:sz="0" w:space="0" w:color="auto"/>
            <w:bottom w:val="none" w:sz="0" w:space="0" w:color="auto"/>
            <w:right w:val="none" w:sz="0" w:space="0" w:color="auto"/>
          </w:divBdr>
          <w:divsChild>
            <w:div w:id="65151160">
              <w:marLeft w:val="0"/>
              <w:marRight w:val="0"/>
              <w:marTop w:val="0"/>
              <w:marBottom w:val="0"/>
              <w:divBdr>
                <w:top w:val="none" w:sz="0" w:space="0" w:color="auto"/>
                <w:left w:val="none" w:sz="0" w:space="0" w:color="auto"/>
                <w:bottom w:val="none" w:sz="0" w:space="0" w:color="auto"/>
                <w:right w:val="none" w:sz="0" w:space="0" w:color="auto"/>
              </w:divBdr>
            </w:div>
            <w:div w:id="150489007">
              <w:marLeft w:val="0"/>
              <w:marRight w:val="0"/>
              <w:marTop w:val="0"/>
              <w:marBottom w:val="0"/>
              <w:divBdr>
                <w:top w:val="none" w:sz="0" w:space="0" w:color="auto"/>
                <w:left w:val="none" w:sz="0" w:space="0" w:color="auto"/>
                <w:bottom w:val="none" w:sz="0" w:space="0" w:color="auto"/>
                <w:right w:val="none" w:sz="0" w:space="0" w:color="auto"/>
              </w:divBdr>
            </w:div>
            <w:div w:id="678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553">
      <w:bodyDiv w:val="1"/>
      <w:marLeft w:val="0"/>
      <w:marRight w:val="0"/>
      <w:marTop w:val="0"/>
      <w:marBottom w:val="0"/>
      <w:divBdr>
        <w:top w:val="none" w:sz="0" w:space="0" w:color="auto"/>
        <w:left w:val="none" w:sz="0" w:space="0" w:color="auto"/>
        <w:bottom w:val="none" w:sz="0" w:space="0" w:color="auto"/>
        <w:right w:val="none" w:sz="0" w:space="0" w:color="auto"/>
      </w:divBdr>
      <w:divsChild>
        <w:div w:id="1513258517">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1228">
      <w:bodyDiv w:val="1"/>
      <w:marLeft w:val="0"/>
      <w:marRight w:val="0"/>
      <w:marTop w:val="0"/>
      <w:marBottom w:val="0"/>
      <w:divBdr>
        <w:top w:val="none" w:sz="0" w:space="0" w:color="auto"/>
        <w:left w:val="none" w:sz="0" w:space="0" w:color="auto"/>
        <w:bottom w:val="none" w:sz="0" w:space="0" w:color="auto"/>
        <w:right w:val="none" w:sz="0" w:space="0" w:color="auto"/>
      </w:divBdr>
      <w:divsChild>
        <w:div w:id="1571233445">
          <w:marLeft w:val="0"/>
          <w:marRight w:val="0"/>
          <w:marTop w:val="0"/>
          <w:marBottom w:val="0"/>
          <w:divBdr>
            <w:top w:val="none" w:sz="0" w:space="0" w:color="auto"/>
            <w:left w:val="none" w:sz="0" w:space="0" w:color="auto"/>
            <w:bottom w:val="none" w:sz="0" w:space="0" w:color="auto"/>
            <w:right w:val="none" w:sz="0" w:space="0" w:color="auto"/>
          </w:divBdr>
          <w:divsChild>
            <w:div w:id="668798116">
              <w:marLeft w:val="0"/>
              <w:marRight w:val="0"/>
              <w:marTop w:val="0"/>
              <w:marBottom w:val="0"/>
              <w:divBdr>
                <w:top w:val="none" w:sz="0" w:space="0" w:color="auto"/>
                <w:left w:val="none" w:sz="0" w:space="0" w:color="auto"/>
                <w:bottom w:val="none" w:sz="0" w:space="0" w:color="auto"/>
                <w:right w:val="none" w:sz="0" w:space="0" w:color="auto"/>
              </w:divBdr>
            </w:div>
            <w:div w:id="1455952278">
              <w:marLeft w:val="0"/>
              <w:marRight w:val="0"/>
              <w:marTop w:val="0"/>
              <w:marBottom w:val="0"/>
              <w:divBdr>
                <w:top w:val="none" w:sz="0" w:space="0" w:color="auto"/>
                <w:left w:val="none" w:sz="0" w:space="0" w:color="auto"/>
                <w:bottom w:val="none" w:sz="0" w:space="0" w:color="auto"/>
                <w:right w:val="none" w:sz="0" w:space="0" w:color="auto"/>
              </w:divBdr>
            </w:div>
            <w:div w:id="1686319106">
              <w:marLeft w:val="0"/>
              <w:marRight w:val="0"/>
              <w:marTop w:val="0"/>
              <w:marBottom w:val="0"/>
              <w:divBdr>
                <w:top w:val="none" w:sz="0" w:space="0" w:color="auto"/>
                <w:left w:val="none" w:sz="0" w:space="0" w:color="auto"/>
                <w:bottom w:val="none" w:sz="0" w:space="0" w:color="auto"/>
                <w:right w:val="none" w:sz="0" w:space="0" w:color="auto"/>
              </w:divBdr>
            </w:div>
            <w:div w:id="18005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3467">
      <w:bodyDiv w:val="1"/>
      <w:marLeft w:val="0"/>
      <w:marRight w:val="0"/>
      <w:marTop w:val="0"/>
      <w:marBottom w:val="0"/>
      <w:divBdr>
        <w:top w:val="none" w:sz="0" w:space="0" w:color="auto"/>
        <w:left w:val="none" w:sz="0" w:space="0" w:color="auto"/>
        <w:bottom w:val="none" w:sz="0" w:space="0" w:color="auto"/>
        <w:right w:val="none" w:sz="0" w:space="0" w:color="auto"/>
      </w:divBdr>
      <w:divsChild>
        <w:div w:id="960569504">
          <w:marLeft w:val="0"/>
          <w:marRight w:val="0"/>
          <w:marTop w:val="0"/>
          <w:marBottom w:val="0"/>
          <w:divBdr>
            <w:top w:val="none" w:sz="0" w:space="0" w:color="auto"/>
            <w:left w:val="none" w:sz="0" w:space="0" w:color="auto"/>
            <w:bottom w:val="none" w:sz="0" w:space="0" w:color="auto"/>
            <w:right w:val="none" w:sz="0" w:space="0" w:color="auto"/>
          </w:divBdr>
        </w:div>
      </w:divsChild>
    </w:div>
    <w:div w:id="777792245">
      <w:bodyDiv w:val="1"/>
      <w:marLeft w:val="0"/>
      <w:marRight w:val="0"/>
      <w:marTop w:val="0"/>
      <w:marBottom w:val="0"/>
      <w:divBdr>
        <w:top w:val="none" w:sz="0" w:space="0" w:color="auto"/>
        <w:left w:val="none" w:sz="0" w:space="0" w:color="auto"/>
        <w:bottom w:val="none" w:sz="0" w:space="0" w:color="auto"/>
        <w:right w:val="none" w:sz="0" w:space="0" w:color="auto"/>
      </w:divBdr>
      <w:divsChild>
        <w:div w:id="897087714">
          <w:marLeft w:val="0"/>
          <w:marRight w:val="0"/>
          <w:marTop w:val="0"/>
          <w:marBottom w:val="0"/>
          <w:divBdr>
            <w:top w:val="none" w:sz="0" w:space="0" w:color="auto"/>
            <w:left w:val="none" w:sz="0" w:space="0" w:color="auto"/>
            <w:bottom w:val="none" w:sz="0" w:space="0" w:color="auto"/>
            <w:right w:val="none" w:sz="0" w:space="0" w:color="auto"/>
          </w:divBdr>
          <w:divsChild>
            <w:div w:id="16211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168">
      <w:bodyDiv w:val="1"/>
      <w:marLeft w:val="0"/>
      <w:marRight w:val="0"/>
      <w:marTop w:val="0"/>
      <w:marBottom w:val="0"/>
      <w:divBdr>
        <w:top w:val="none" w:sz="0" w:space="0" w:color="auto"/>
        <w:left w:val="none" w:sz="0" w:space="0" w:color="auto"/>
        <w:bottom w:val="none" w:sz="0" w:space="0" w:color="auto"/>
        <w:right w:val="none" w:sz="0" w:space="0" w:color="auto"/>
      </w:divBdr>
      <w:divsChild>
        <w:div w:id="1321929633">
          <w:marLeft w:val="0"/>
          <w:marRight w:val="0"/>
          <w:marTop w:val="0"/>
          <w:marBottom w:val="0"/>
          <w:divBdr>
            <w:top w:val="none" w:sz="0" w:space="0" w:color="auto"/>
            <w:left w:val="none" w:sz="0" w:space="0" w:color="auto"/>
            <w:bottom w:val="none" w:sz="0" w:space="0" w:color="auto"/>
            <w:right w:val="none" w:sz="0" w:space="0" w:color="auto"/>
          </w:divBdr>
          <w:divsChild>
            <w:div w:id="454367764">
              <w:marLeft w:val="0"/>
              <w:marRight w:val="0"/>
              <w:marTop w:val="0"/>
              <w:marBottom w:val="0"/>
              <w:divBdr>
                <w:top w:val="none" w:sz="0" w:space="0" w:color="auto"/>
                <w:left w:val="none" w:sz="0" w:space="0" w:color="auto"/>
                <w:bottom w:val="none" w:sz="0" w:space="0" w:color="auto"/>
                <w:right w:val="none" w:sz="0" w:space="0" w:color="auto"/>
              </w:divBdr>
            </w:div>
            <w:div w:id="21141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3329">
      <w:bodyDiv w:val="1"/>
      <w:marLeft w:val="0"/>
      <w:marRight w:val="0"/>
      <w:marTop w:val="0"/>
      <w:marBottom w:val="0"/>
      <w:divBdr>
        <w:top w:val="none" w:sz="0" w:space="0" w:color="auto"/>
        <w:left w:val="none" w:sz="0" w:space="0" w:color="auto"/>
        <w:bottom w:val="none" w:sz="0" w:space="0" w:color="auto"/>
        <w:right w:val="none" w:sz="0" w:space="0" w:color="auto"/>
      </w:divBdr>
      <w:divsChild>
        <w:div w:id="1390349254">
          <w:marLeft w:val="0"/>
          <w:marRight w:val="0"/>
          <w:marTop w:val="0"/>
          <w:marBottom w:val="0"/>
          <w:divBdr>
            <w:top w:val="none" w:sz="0" w:space="0" w:color="auto"/>
            <w:left w:val="none" w:sz="0" w:space="0" w:color="auto"/>
            <w:bottom w:val="none" w:sz="0" w:space="0" w:color="auto"/>
            <w:right w:val="none" w:sz="0" w:space="0" w:color="auto"/>
          </w:divBdr>
          <w:divsChild>
            <w:div w:id="71515049">
              <w:marLeft w:val="0"/>
              <w:marRight w:val="0"/>
              <w:marTop w:val="0"/>
              <w:marBottom w:val="0"/>
              <w:divBdr>
                <w:top w:val="none" w:sz="0" w:space="0" w:color="auto"/>
                <w:left w:val="none" w:sz="0" w:space="0" w:color="auto"/>
                <w:bottom w:val="none" w:sz="0" w:space="0" w:color="auto"/>
                <w:right w:val="none" w:sz="0" w:space="0" w:color="auto"/>
              </w:divBdr>
              <w:divsChild>
                <w:div w:id="1232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0167">
      <w:bodyDiv w:val="1"/>
      <w:marLeft w:val="0"/>
      <w:marRight w:val="0"/>
      <w:marTop w:val="0"/>
      <w:marBottom w:val="0"/>
      <w:divBdr>
        <w:top w:val="none" w:sz="0" w:space="0" w:color="auto"/>
        <w:left w:val="none" w:sz="0" w:space="0" w:color="auto"/>
        <w:bottom w:val="none" w:sz="0" w:space="0" w:color="auto"/>
        <w:right w:val="none" w:sz="0" w:space="0" w:color="auto"/>
      </w:divBdr>
      <w:divsChild>
        <w:div w:id="1979458454">
          <w:marLeft w:val="0"/>
          <w:marRight w:val="0"/>
          <w:marTop w:val="0"/>
          <w:marBottom w:val="0"/>
          <w:divBdr>
            <w:top w:val="none" w:sz="0" w:space="0" w:color="auto"/>
            <w:left w:val="none" w:sz="0" w:space="0" w:color="auto"/>
            <w:bottom w:val="none" w:sz="0" w:space="0" w:color="auto"/>
            <w:right w:val="none" w:sz="0" w:space="0" w:color="auto"/>
          </w:divBdr>
          <w:divsChild>
            <w:div w:id="122890176">
              <w:marLeft w:val="0"/>
              <w:marRight w:val="0"/>
              <w:marTop w:val="0"/>
              <w:marBottom w:val="0"/>
              <w:divBdr>
                <w:top w:val="none" w:sz="0" w:space="0" w:color="auto"/>
                <w:left w:val="none" w:sz="0" w:space="0" w:color="auto"/>
                <w:bottom w:val="none" w:sz="0" w:space="0" w:color="auto"/>
                <w:right w:val="none" w:sz="0" w:space="0" w:color="auto"/>
              </w:divBdr>
            </w:div>
            <w:div w:id="161555165">
              <w:marLeft w:val="0"/>
              <w:marRight w:val="0"/>
              <w:marTop w:val="0"/>
              <w:marBottom w:val="0"/>
              <w:divBdr>
                <w:top w:val="none" w:sz="0" w:space="0" w:color="auto"/>
                <w:left w:val="none" w:sz="0" w:space="0" w:color="auto"/>
                <w:bottom w:val="none" w:sz="0" w:space="0" w:color="auto"/>
                <w:right w:val="none" w:sz="0" w:space="0" w:color="auto"/>
              </w:divBdr>
            </w:div>
            <w:div w:id="1865557688">
              <w:marLeft w:val="0"/>
              <w:marRight w:val="0"/>
              <w:marTop w:val="0"/>
              <w:marBottom w:val="0"/>
              <w:divBdr>
                <w:top w:val="none" w:sz="0" w:space="0" w:color="auto"/>
                <w:left w:val="none" w:sz="0" w:space="0" w:color="auto"/>
                <w:bottom w:val="none" w:sz="0" w:space="0" w:color="auto"/>
                <w:right w:val="none" w:sz="0" w:space="0" w:color="auto"/>
              </w:divBdr>
            </w:div>
            <w:div w:id="21255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0514">
      <w:bodyDiv w:val="1"/>
      <w:marLeft w:val="0"/>
      <w:marRight w:val="0"/>
      <w:marTop w:val="0"/>
      <w:marBottom w:val="0"/>
      <w:divBdr>
        <w:top w:val="none" w:sz="0" w:space="0" w:color="auto"/>
        <w:left w:val="none" w:sz="0" w:space="0" w:color="auto"/>
        <w:bottom w:val="none" w:sz="0" w:space="0" w:color="auto"/>
        <w:right w:val="none" w:sz="0" w:space="0" w:color="auto"/>
      </w:divBdr>
      <w:divsChild>
        <w:div w:id="1947540477">
          <w:marLeft w:val="0"/>
          <w:marRight w:val="0"/>
          <w:marTop w:val="0"/>
          <w:marBottom w:val="0"/>
          <w:divBdr>
            <w:top w:val="none" w:sz="0" w:space="0" w:color="auto"/>
            <w:left w:val="none" w:sz="0" w:space="0" w:color="auto"/>
            <w:bottom w:val="none" w:sz="0" w:space="0" w:color="auto"/>
            <w:right w:val="none" w:sz="0" w:space="0" w:color="auto"/>
          </w:divBdr>
          <w:divsChild>
            <w:div w:id="8373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939">
      <w:bodyDiv w:val="1"/>
      <w:marLeft w:val="0"/>
      <w:marRight w:val="0"/>
      <w:marTop w:val="0"/>
      <w:marBottom w:val="0"/>
      <w:divBdr>
        <w:top w:val="none" w:sz="0" w:space="0" w:color="auto"/>
        <w:left w:val="none" w:sz="0" w:space="0" w:color="auto"/>
        <w:bottom w:val="none" w:sz="0" w:space="0" w:color="auto"/>
        <w:right w:val="none" w:sz="0" w:space="0" w:color="auto"/>
      </w:divBdr>
    </w:div>
    <w:div w:id="1344895836">
      <w:bodyDiv w:val="1"/>
      <w:marLeft w:val="0"/>
      <w:marRight w:val="0"/>
      <w:marTop w:val="0"/>
      <w:marBottom w:val="0"/>
      <w:divBdr>
        <w:top w:val="none" w:sz="0" w:space="0" w:color="auto"/>
        <w:left w:val="none" w:sz="0" w:space="0" w:color="auto"/>
        <w:bottom w:val="none" w:sz="0" w:space="0" w:color="auto"/>
        <w:right w:val="none" w:sz="0" w:space="0" w:color="auto"/>
      </w:divBdr>
      <w:divsChild>
        <w:div w:id="738790193">
          <w:marLeft w:val="0"/>
          <w:marRight w:val="0"/>
          <w:marTop w:val="0"/>
          <w:marBottom w:val="0"/>
          <w:divBdr>
            <w:top w:val="none" w:sz="0" w:space="0" w:color="auto"/>
            <w:left w:val="none" w:sz="0" w:space="0" w:color="auto"/>
            <w:bottom w:val="none" w:sz="0" w:space="0" w:color="auto"/>
            <w:right w:val="none" w:sz="0" w:space="0" w:color="auto"/>
          </w:divBdr>
          <w:divsChild>
            <w:div w:id="757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7893">
      <w:bodyDiv w:val="1"/>
      <w:marLeft w:val="0"/>
      <w:marRight w:val="0"/>
      <w:marTop w:val="0"/>
      <w:marBottom w:val="0"/>
      <w:divBdr>
        <w:top w:val="none" w:sz="0" w:space="0" w:color="auto"/>
        <w:left w:val="none" w:sz="0" w:space="0" w:color="auto"/>
        <w:bottom w:val="none" w:sz="0" w:space="0" w:color="auto"/>
        <w:right w:val="none" w:sz="0" w:space="0" w:color="auto"/>
      </w:divBdr>
      <w:divsChild>
        <w:div w:id="605772675">
          <w:marLeft w:val="0"/>
          <w:marRight w:val="0"/>
          <w:marTop w:val="0"/>
          <w:marBottom w:val="0"/>
          <w:divBdr>
            <w:top w:val="none" w:sz="0" w:space="0" w:color="auto"/>
            <w:left w:val="none" w:sz="0" w:space="0" w:color="auto"/>
            <w:bottom w:val="none" w:sz="0" w:space="0" w:color="auto"/>
            <w:right w:val="none" w:sz="0" w:space="0" w:color="auto"/>
          </w:divBdr>
          <w:divsChild>
            <w:div w:id="1059983553">
              <w:marLeft w:val="0"/>
              <w:marRight w:val="0"/>
              <w:marTop w:val="0"/>
              <w:marBottom w:val="0"/>
              <w:divBdr>
                <w:top w:val="none" w:sz="0" w:space="0" w:color="auto"/>
                <w:left w:val="none" w:sz="0" w:space="0" w:color="auto"/>
                <w:bottom w:val="none" w:sz="0" w:space="0" w:color="auto"/>
                <w:right w:val="none" w:sz="0" w:space="0" w:color="auto"/>
              </w:divBdr>
            </w:div>
            <w:div w:id="1079988018">
              <w:marLeft w:val="0"/>
              <w:marRight w:val="0"/>
              <w:marTop w:val="0"/>
              <w:marBottom w:val="0"/>
              <w:divBdr>
                <w:top w:val="none" w:sz="0" w:space="0" w:color="auto"/>
                <w:left w:val="none" w:sz="0" w:space="0" w:color="auto"/>
                <w:bottom w:val="none" w:sz="0" w:space="0" w:color="auto"/>
                <w:right w:val="none" w:sz="0" w:space="0" w:color="auto"/>
              </w:divBdr>
            </w:div>
            <w:div w:id="14237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6321">
      <w:bodyDiv w:val="1"/>
      <w:marLeft w:val="0"/>
      <w:marRight w:val="0"/>
      <w:marTop w:val="0"/>
      <w:marBottom w:val="0"/>
      <w:divBdr>
        <w:top w:val="none" w:sz="0" w:space="0" w:color="auto"/>
        <w:left w:val="none" w:sz="0" w:space="0" w:color="auto"/>
        <w:bottom w:val="none" w:sz="0" w:space="0" w:color="auto"/>
        <w:right w:val="none" w:sz="0" w:space="0" w:color="auto"/>
      </w:divBdr>
      <w:divsChild>
        <w:div w:id="802386454">
          <w:marLeft w:val="0"/>
          <w:marRight w:val="0"/>
          <w:marTop w:val="0"/>
          <w:marBottom w:val="0"/>
          <w:divBdr>
            <w:top w:val="none" w:sz="0" w:space="0" w:color="auto"/>
            <w:left w:val="none" w:sz="0" w:space="0" w:color="auto"/>
            <w:bottom w:val="none" w:sz="0" w:space="0" w:color="auto"/>
            <w:right w:val="none" w:sz="0" w:space="0" w:color="auto"/>
          </w:divBdr>
          <w:divsChild>
            <w:div w:id="129249941">
              <w:marLeft w:val="0"/>
              <w:marRight w:val="0"/>
              <w:marTop w:val="0"/>
              <w:marBottom w:val="0"/>
              <w:divBdr>
                <w:top w:val="none" w:sz="0" w:space="0" w:color="auto"/>
                <w:left w:val="none" w:sz="0" w:space="0" w:color="auto"/>
                <w:bottom w:val="none" w:sz="0" w:space="0" w:color="auto"/>
                <w:right w:val="none" w:sz="0" w:space="0" w:color="auto"/>
              </w:divBdr>
            </w:div>
            <w:div w:id="463276317">
              <w:marLeft w:val="0"/>
              <w:marRight w:val="0"/>
              <w:marTop w:val="0"/>
              <w:marBottom w:val="0"/>
              <w:divBdr>
                <w:top w:val="none" w:sz="0" w:space="0" w:color="auto"/>
                <w:left w:val="none" w:sz="0" w:space="0" w:color="auto"/>
                <w:bottom w:val="none" w:sz="0" w:space="0" w:color="auto"/>
                <w:right w:val="none" w:sz="0" w:space="0" w:color="auto"/>
              </w:divBdr>
            </w:div>
            <w:div w:id="538662129">
              <w:marLeft w:val="0"/>
              <w:marRight w:val="0"/>
              <w:marTop w:val="0"/>
              <w:marBottom w:val="0"/>
              <w:divBdr>
                <w:top w:val="none" w:sz="0" w:space="0" w:color="auto"/>
                <w:left w:val="none" w:sz="0" w:space="0" w:color="auto"/>
                <w:bottom w:val="none" w:sz="0" w:space="0" w:color="auto"/>
                <w:right w:val="none" w:sz="0" w:space="0" w:color="auto"/>
              </w:divBdr>
            </w:div>
            <w:div w:id="10713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372">
      <w:bodyDiv w:val="1"/>
      <w:marLeft w:val="0"/>
      <w:marRight w:val="0"/>
      <w:marTop w:val="0"/>
      <w:marBottom w:val="0"/>
      <w:divBdr>
        <w:top w:val="none" w:sz="0" w:space="0" w:color="auto"/>
        <w:left w:val="none" w:sz="0" w:space="0" w:color="auto"/>
        <w:bottom w:val="none" w:sz="0" w:space="0" w:color="auto"/>
        <w:right w:val="none" w:sz="0" w:space="0" w:color="auto"/>
      </w:divBdr>
    </w:div>
    <w:div w:id="1685083932">
      <w:bodyDiv w:val="1"/>
      <w:marLeft w:val="0"/>
      <w:marRight w:val="0"/>
      <w:marTop w:val="0"/>
      <w:marBottom w:val="0"/>
      <w:divBdr>
        <w:top w:val="none" w:sz="0" w:space="0" w:color="auto"/>
        <w:left w:val="none" w:sz="0" w:space="0" w:color="auto"/>
        <w:bottom w:val="none" w:sz="0" w:space="0" w:color="auto"/>
        <w:right w:val="none" w:sz="0" w:space="0" w:color="auto"/>
      </w:divBdr>
      <w:divsChild>
        <w:div w:id="1730879539">
          <w:marLeft w:val="0"/>
          <w:marRight w:val="0"/>
          <w:marTop w:val="0"/>
          <w:marBottom w:val="0"/>
          <w:divBdr>
            <w:top w:val="none" w:sz="0" w:space="0" w:color="auto"/>
            <w:left w:val="none" w:sz="0" w:space="0" w:color="auto"/>
            <w:bottom w:val="none" w:sz="0" w:space="0" w:color="auto"/>
            <w:right w:val="none" w:sz="0" w:space="0" w:color="auto"/>
          </w:divBdr>
          <w:divsChild>
            <w:div w:id="15782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6489">
      <w:bodyDiv w:val="1"/>
      <w:marLeft w:val="0"/>
      <w:marRight w:val="0"/>
      <w:marTop w:val="0"/>
      <w:marBottom w:val="0"/>
      <w:divBdr>
        <w:top w:val="none" w:sz="0" w:space="0" w:color="auto"/>
        <w:left w:val="none" w:sz="0" w:space="0" w:color="auto"/>
        <w:bottom w:val="none" w:sz="0" w:space="0" w:color="auto"/>
        <w:right w:val="none" w:sz="0" w:space="0" w:color="auto"/>
      </w:divBdr>
    </w:div>
    <w:div w:id="2013070573">
      <w:bodyDiv w:val="1"/>
      <w:marLeft w:val="0"/>
      <w:marRight w:val="0"/>
      <w:marTop w:val="0"/>
      <w:marBottom w:val="0"/>
      <w:divBdr>
        <w:top w:val="none" w:sz="0" w:space="0" w:color="auto"/>
        <w:left w:val="none" w:sz="0" w:space="0" w:color="auto"/>
        <w:bottom w:val="none" w:sz="0" w:space="0" w:color="auto"/>
        <w:right w:val="none" w:sz="0" w:space="0" w:color="auto"/>
      </w:divBdr>
    </w:div>
    <w:div w:id="20325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localhost:8083/StudentDataServices_Web/StudentDataService.svc/Students(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2.microsoft.com/en-us/library/336wast5(VS.80).asp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calhost:8083/StudentDataServices_Web/StudentDataService.svc/Student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s\Desktop\MIX08%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6707075D03B642A967F1F32141ED20" ma:contentTypeVersion="0" ma:contentTypeDescription="Create a new document." ma:contentTypeScope="" ma:versionID="54d4fe5e80161f508307e03ed11826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48DFC1-0057-412B-BAAC-142CA40033D3}">
  <ds:schemaRefs>
    <ds:schemaRef ds:uri="http://schemas.microsoft.com/office/2006/metadata/properties"/>
  </ds:schemaRefs>
</ds:datastoreItem>
</file>

<file path=customXml/itemProps2.xml><?xml version="1.0" encoding="utf-8"?>
<ds:datastoreItem xmlns:ds="http://schemas.openxmlformats.org/officeDocument/2006/customXml" ds:itemID="{6119082A-5C3D-4ADB-A528-C793C66C8145}">
  <ds:schemaRefs>
    <ds:schemaRef ds:uri="http://schemas.microsoft.com/sharepoint/v3/contenttype/forms"/>
  </ds:schemaRefs>
</ds:datastoreItem>
</file>

<file path=customXml/itemProps3.xml><?xml version="1.0" encoding="utf-8"?>
<ds:datastoreItem xmlns:ds="http://schemas.openxmlformats.org/officeDocument/2006/customXml" ds:itemID="{6212D24C-E07B-41BF-ABA3-7E1A240E5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MIX08 HOL Template</Template>
  <TotalTime>7</TotalTime>
  <Pages>23</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MIX07 HOL Template</vt:lpstr>
    </vt:vector>
  </TitlesOfParts>
  <Company>Microsoft Corporation</Company>
  <LinksUpToDate>false</LinksUpToDate>
  <CharactersWithSpaces>30913</CharactersWithSpaces>
  <SharedDoc>false</SharedDoc>
  <HLinks>
    <vt:vector size="30" baseType="variant">
      <vt:variant>
        <vt:i4>196623</vt:i4>
      </vt:variant>
      <vt:variant>
        <vt:i4>12</vt:i4>
      </vt:variant>
      <vt:variant>
        <vt:i4>0</vt:i4>
      </vt:variant>
      <vt:variant>
        <vt:i4>5</vt:i4>
      </vt:variant>
      <vt:variant>
        <vt:lpwstr>http://www.microsoft.com/downloads/details.aspx?FamilyID=7b0b0339-613a-46e6-ab4d-080d4d4a8c4e&amp;DisplayLang=en</vt:lpwstr>
      </vt:variant>
      <vt:variant>
        <vt:lpwstr/>
      </vt:variant>
      <vt:variant>
        <vt:i4>6815863</vt:i4>
      </vt:variant>
      <vt:variant>
        <vt:i4>9</vt:i4>
      </vt:variant>
      <vt:variant>
        <vt:i4>0</vt:i4>
      </vt:variant>
      <vt:variant>
        <vt:i4>5</vt:i4>
      </vt:variant>
      <vt:variant>
        <vt:lpwstr>http://msdn.microsoft.com/vstudio/express/visualcsharp/</vt:lpwstr>
      </vt:variant>
      <vt:variant>
        <vt:lpwstr/>
      </vt:variant>
      <vt:variant>
        <vt:i4>1507333</vt:i4>
      </vt:variant>
      <vt:variant>
        <vt:i4>6</vt:i4>
      </vt:variant>
      <vt:variant>
        <vt:i4>0</vt:i4>
      </vt:variant>
      <vt:variant>
        <vt:i4>5</vt:i4>
      </vt:variant>
      <vt:variant>
        <vt:lpwstr>http://www.microsoft.com/products/expression/en/default.mspx</vt:lpwstr>
      </vt:variant>
      <vt:variant>
        <vt:lpwstr/>
      </vt:variant>
      <vt:variant>
        <vt:i4>83</vt:i4>
      </vt:variant>
      <vt:variant>
        <vt:i4>3</vt:i4>
      </vt:variant>
      <vt:variant>
        <vt:i4>0</vt:i4>
      </vt:variant>
      <vt:variant>
        <vt:i4>5</vt:i4>
      </vt:variant>
      <vt:variant>
        <vt:lpwstr>http://www.microsoft.com/downloads/details.aspx?familyid=10CC340B-F857-4A14-83F5-25634C3BF043&amp;displaylang=en</vt:lpwstr>
      </vt:variant>
      <vt:variant>
        <vt:lpwstr/>
      </vt:variant>
      <vt:variant>
        <vt:i4>6160392</vt:i4>
      </vt:variant>
      <vt:variant>
        <vt:i4>0</vt:i4>
      </vt:variant>
      <vt:variant>
        <vt:i4>0</vt:i4>
      </vt:variant>
      <vt:variant>
        <vt:i4>5</vt:i4>
      </vt:variant>
      <vt:variant>
        <vt:lpwstr>http://www.microsoft.com/downloads/details.aspx?familyid=0856eacb-4362-4b0d-8edd-aab15c5e04f5&amp;displaylang=en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MIX07 HOL Template</dc:title>
  <dc:creator>Tim Sneath</dc:creator>
  <cp:lastModifiedBy>Laurence Moroney</cp:lastModifiedBy>
  <cp:revision>3</cp:revision>
  <cp:lastPrinted>2005-12-06T23:00:00Z</cp:lastPrinted>
  <dcterms:created xsi:type="dcterms:W3CDTF">2008-02-29T00:56:00Z</dcterms:created>
  <dcterms:modified xsi:type="dcterms:W3CDTF">2008-02-29T00:59:00Z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0x010100F46707075D03B642A967F1F32141ED20</vt:lpwstr>
  </property>
  <property fmtid="{D5CDD505-2E9C-101B-9397-08002B2CF9AE}" pid="3" name="Description0">
    <vt:lpwstr>MIX07 HOL Template</vt:lpwstr>
  </property>
</Properties>
</file>